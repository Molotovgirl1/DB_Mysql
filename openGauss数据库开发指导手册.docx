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525181" w:rsidRDefault="00E75EA5" w:rsidP="0073326B">
      <w:pPr>
        <w:pStyle w:val="59"/>
        <w:rPr>
          <w:rFonts w:ascii="Huawei Sans" w:hAnsi="Huawei Sans" w:cs="Huawei Sans"/>
        </w:rPr>
      </w:pPr>
    </w:p>
    <w:p w14:paraId="1250B36E" w14:textId="77777777" w:rsidR="00E75EA5" w:rsidRPr="00525181" w:rsidRDefault="00E75EA5" w:rsidP="007505CA">
      <w:pPr>
        <w:ind w:left="0"/>
        <w:rPr>
          <w:rFonts w:ascii="Huawei Sans" w:eastAsia="方正兰亭黑简体" w:hAnsi="Huawei Sans" w:cs="Huawei Sans"/>
        </w:rPr>
      </w:pPr>
    </w:p>
    <w:p w14:paraId="0F0948E5" w14:textId="409E85B5"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525181" w:rsidRDefault="0020153C" w:rsidP="0020153C">
      <w:pPr>
        <w:ind w:left="0"/>
        <w:rPr>
          <w:rFonts w:ascii="Huawei Sans" w:eastAsia="方正兰亭黑简体" w:hAnsi="Huawei Sans" w:cs="Huawei Sans"/>
        </w:rPr>
      </w:pPr>
    </w:p>
    <w:p w14:paraId="1E20AA9F" w14:textId="221A50DA" w:rsidR="0020153C" w:rsidRPr="00525181" w:rsidRDefault="00D43BAC" w:rsidP="00D43BA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《数据库》</w:t>
      </w:r>
    </w:p>
    <w:p w14:paraId="0C995E15" w14:textId="5EFE450C" w:rsidR="008734DA" w:rsidRPr="00525181" w:rsidRDefault="001464C2" w:rsidP="0020153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o</w:t>
      </w:r>
      <w:r w:rsidR="00E14EDC" w:rsidRPr="00525181">
        <w:rPr>
          <w:rFonts w:ascii="Huawei Sans" w:eastAsia="方正兰亭黑简体" w:hAnsi="Huawei Sans" w:cs="Huawei Sans"/>
          <w:sz w:val="72"/>
          <w:szCs w:val="72"/>
          <w:lang w:eastAsia="zh-CN"/>
        </w:rPr>
        <w:t>penGauss</w:t>
      </w:r>
      <w:r w:rsidR="00D43BAC" w:rsidRPr="00525181">
        <w:rPr>
          <w:rFonts w:ascii="Huawei Sans" w:eastAsia="方正兰亭黑简体" w:hAnsi="Huawei Sans" w:cs="Huawei Sans"/>
          <w:sz w:val="72"/>
          <w:szCs w:val="72"/>
          <w:lang w:eastAsia="zh-CN"/>
        </w:rPr>
        <w:t>数据库开发</w:t>
      </w:r>
      <w:r w:rsidR="0066732A" w:rsidRPr="00525181">
        <w:rPr>
          <w:rFonts w:ascii="Huawei Sans" w:eastAsia="方正兰亭黑简体" w:hAnsi="Huawei Sans" w:cs="Huawei Sans"/>
          <w:sz w:val="72"/>
          <w:szCs w:val="72"/>
          <w:lang w:eastAsia="zh-CN"/>
        </w:rPr>
        <w:t>指导</w:t>
      </w:r>
      <w:r w:rsidR="00D43BAC" w:rsidRPr="00525181">
        <w:rPr>
          <w:rFonts w:ascii="Huawei Sans" w:eastAsia="方正兰亭黑简体" w:hAnsi="Huawei Sans" w:cs="Huawei Sans"/>
          <w:sz w:val="72"/>
          <w:szCs w:val="72"/>
          <w:lang w:eastAsia="zh-CN"/>
        </w:rPr>
        <w:t>手册</w:t>
      </w:r>
    </w:p>
    <w:p w14:paraId="6C2618FC" w14:textId="77777777" w:rsidR="008734DA" w:rsidRPr="00525181" w:rsidRDefault="008734DA" w:rsidP="0020153C">
      <w:pPr>
        <w:pStyle w:val="Cover2"/>
        <w:rPr>
          <w:rFonts w:ascii="Huawei Sans" w:eastAsia="方正兰亭黑简体" w:hAnsi="Huawei Sans" w:cs="Huawei Sans"/>
          <w:sz w:val="72"/>
          <w:szCs w:val="72"/>
          <w:lang w:eastAsia="zh-CN"/>
        </w:rPr>
      </w:pPr>
    </w:p>
    <w:p w14:paraId="22520186" w14:textId="77777777" w:rsidR="0020153C" w:rsidRPr="00525181" w:rsidRDefault="0020153C" w:rsidP="0020153C">
      <w:pPr>
        <w:pStyle w:val="Cover2"/>
        <w:rPr>
          <w:rFonts w:ascii="Huawei Sans" w:eastAsia="方正兰亭黑简体" w:hAnsi="Huawei Sans" w:cs="Huawei Sans"/>
          <w:lang w:eastAsia="zh-CN"/>
        </w:rPr>
      </w:pPr>
    </w:p>
    <w:p w14:paraId="62ED3664" w14:textId="414C8387" w:rsidR="00213E96" w:rsidRPr="00525181" w:rsidRDefault="00213E96" w:rsidP="0020153C">
      <w:pPr>
        <w:pStyle w:val="Cover2"/>
        <w:rPr>
          <w:rFonts w:ascii="Huawei Sans" w:eastAsia="方正兰亭黑简体" w:hAnsi="Huawei Sans" w:cs="Huawei Sans"/>
          <w:lang w:eastAsia="zh-CN"/>
        </w:rPr>
      </w:pPr>
    </w:p>
    <w:p w14:paraId="2F5EACC8" w14:textId="5E174D38" w:rsidR="00213E96" w:rsidRPr="00525181" w:rsidRDefault="00213E96" w:rsidP="0020153C">
      <w:pPr>
        <w:pStyle w:val="Cover2"/>
        <w:rPr>
          <w:rFonts w:ascii="Huawei Sans" w:eastAsia="方正兰亭黑简体" w:hAnsi="Huawei Sans" w:cs="Huawei Sans"/>
          <w:lang w:eastAsia="zh-CN"/>
        </w:rPr>
      </w:pPr>
    </w:p>
    <w:p w14:paraId="5090A8A2" w14:textId="1B7B2006" w:rsidR="00213E96" w:rsidRPr="00525181" w:rsidRDefault="00213E96" w:rsidP="0020153C">
      <w:pPr>
        <w:pStyle w:val="Cover2"/>
        <w:rPr>
          <w:rFonts w:ascii="Huawei Sans" w:eastAsia="方正兰亭黑简体" w:hAnsi="Huawei Sans" w:cs="Huawei Sans"/>
          <w:lang w:eastAsia="zh-CN"/>
        </w:rPr>
      </w:pPr>
    </w:p>
    <w:p w14:paraId="5D885321" w14:textId="51EA07BB" w:rsidR="00213E96" w:rsidRPr="00525181" w:rsidRDefault="00213E96" w:rsidP="0020153C">
      <w:pPr>
        <w:pStyle w:val="Cover2"/>
        <w:rPr>
          <w:rFonts w:ascii="Huawei Sans" w:eastAsia="方正兰亭黑简体" w:hAnsi="Huawei Sans" w:cs="Huawei Sans"/>
          <w:lang w:eastAsia="zh-CN"/>
        </w:rPr>
      </w:pPr>
    </w:p>
    <w:p w14:paraId="1A377C9C" w14:textId="5DB420D2" w:rsidR="00213E96" w:rsidRPr="00525181" w:rsidRDefault="00213E96" w:rsidP="0020153C">
      <w:pPr>
        <w:pStyle w:val="Cover2"/>
        <w:rPr>
          <w:rFonts w:ascii="Huawei Sans" w:eastAsia="方正兰亭黑简体" w:hAnsi="Huawei Sans" w:cs="Huawei Sans"/>
          <w:lang w:eastAsia="zh-CN"/>
        </w:rPr>
      </w:pPr>
    </w:p>
    <w:p w14:paraId="7ED191B9" w14:textId="77777777" w:rsidR="00213E96" w:rsidRPr="00525181" w:rsidRDefault="00213E96" w:rsidP="00213E96">
      <w:pPr>
        <w:pStyle w:val="Cover2"/>
        <w:rPr>
          <w:rFonts w:ascii="Huawei Sans" w:eastAsia="方正兰亭黑简体" w:hAnsi="Huawei Sans" w:cs="Huawei Sans"/>
          <w:lang w:eastAsia="zh-CN"/>
        </w:rPr>
      </w:pPr>
    </w:p>
    <w:p w14:paraId="48D05E2B" w14:textId="77777777" w:rsidR="00213E96" w:rsidRPr="00525181" w:rsidRDefault="00213E96" w:rsidP="00213E96">
      <w:pPr>
        <w:pStyle w:val="Cover2"/>
        <w:rPr>
          <w:rFonts w:ascii="Huawei Sans" w:eastAsia="方正兰亭黑简体" w:hAnsi="Huawei Sans" w:cs="Huawei Sans"/>
          <w:lang w:eastAsia="zh-CN"/>
        </w:rPr>
      </w:pPr>
    </w:p>
    <w:p w14:paraId="7CB96A1D" w14:textId="77777777" w:rsidR="00213E96" w:rsidRPr="00525181" w:rsidRDefault="00213E96" w:rsidP="00213E96">
      <w:pPr>
        <w:pStyle w:val="Cover2"/>
        <w:jc w:val="left"/>
        <w:rPr>
          <w:rFonts w:ascii="Huawei Sans" w:eastAsia="方正兰亭黑简体" w:hAnsi="Huawei Sans" w:cs="Huawei Sans"/>
          <w:lang w:eastAsia="zh-CN"/>
        </w:rPr>
      </w:pPr>
    </w:p>
    <w:p w14:paraId="7028DA36" w14:textId="14CA7C1E" w:rsidR="00213E96" w:rsidRPr="00525181" w:rsidRDefault="00342110" w:rsidP="00213E96">
      <w:pPr>
        <w:pStyle w:val="cover--"/>
        <w:rPr>
          <w:rFonts w:ascii="Huawei Sans" w:eastAsia="方正兰亭黑简体" w:hAnsi="Huawei Sans" w:cs="Huawei Sans"/>
          <w:noProof/>
        </w:rPr>
      </w:pPr>
      <w:r w:rsidRPr="00525181">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525181" w:rsidRDefault="00213E96" w:rsidP="00213E96">
      <w:pPr>
        <w:rPr>
          <w:rFonts w:ascii="Huawei Sans" w:eastAsia="方正兰亭黑简体" w:hAnsi="Huawei Sans" w:cs="Huawei Sans"/>
        </w:rPr>
      </w:pPr>
      <w:r w:rsidRPr="00525181">
        <w:rPr>
          <w:rFonts w:ascii="Huawei Sans" w:eastAsia="方正兰亭黑简体" w:hAnsi="Huawei Sans" w:cs="Huawei Sans"/>
          <w:caps/>
        </w:rPr>
        <w:fldChar w:fldCharType="begin"/>
      </w:r>
      <w:r w:rsidRPr="00525181">
        <w:rPr>
          <w:rFonts w:ascii="Huawei Sans" w:eastAsia="方正兰亭黑简体" w:hAnsi="Huawei Sans" w:cs="Huawei Sans"/>
          <w:caps/>
        </w:rPr>
        <w:instrText xml:space="preserve"> DOCPROPERTY  Confidential </w:instrText>
      </w:r>
      <w:r w:rsidRPr="00525181">
        <w:rPr>
          <w:rFonts w:ascii="Huawei Sans" w:eastAsia="方正兰亭黑简体" w:hAnsi="Huawei Sans" w:cs="Huawei Sans"/>
          <w:caps/>
        </w:rPr>
        <w:fldChar w:fldCharType="end"/>
      </w:r>
    </w:p>
    <w:p w14:paraId="6F7BEF1B" w14:textId="77777777" w:rsidR="00213E96" w:rsidRPr="00525181" w:rsidRDefault="00213E96" w:rsidP="00213E96">
      <w:pPr>
        <w:pStyle w:val="Cover2"/>
        <w:rPr>
          <w:rFonts w:ascii="Huawei Sans" w:eastAsia="方正兰亭黑简体" w:hAnsi="Huawei Sans" w:cs="Huawei Sans"/>
          <w:lang w:eastAsia="zh-CN"/>
        </w:rPr>
      </w:pPr>
      <w:r w:rsidRPr="00525181">
        <w:rPr>
          <w:rFonts w:ascii="Huawei Sans" w:eastAsia="方正兰亭黑简体" w:hAnsi="Huawei Sans" w:cs="Huawei Sans"/>
          <w:lang w:eastAsia="zh-CN"/>
        </w:rPr>
        <w:t>华为技术有限公司</w:t>
      </w:r>
    </w:p>
    <w:p w14:paraId="4C0703B4" w14:textId="77777777" w:rsidR="00033B54" w:rsidRPr="00525181" w:rsidRDefault="00033B54">
      <w:pPr>
        <w:topLinePunct w:val="0"/>
        <w:adjustRightInd/>
        <w:snapToGrid/>
        <w:spacing w:before="0" w:after="0" w:line="240" w:lineRule="auto"/>
        <w:ind w:left="0"/>
        <w:rPr>
          <w:rFonts w:ascii="Huawei Sans" w:eastAsia="方正兰亭黑简体" w:hAnsi="Huawei Sans" w:cs="Huawei Sans"/>
        </w:rPr>
        <w:sectPr w:rsidR="00033B54" w:rsidRPr="00525181" w:rsidSect="00033B54">
          <w:pgSz w:w="11906" w:h="16838" w:code="9"/>
          <w:pgMar w:top="1701" w:right="1134" w:bottom="1701" w:left="1134" w:header="567" w:footer="567" w:gutter="0"/>
          <w:pgNumType w:start="1"/>
          <w:cols w:space="425"/>
          <w:docGrid w:linePitch="312"/>
        </w:sectPr>
      </w:pPr>
      <w:r w:rsidRPr="00525181">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Sans-Regular" w:eastAsia="微软雅黑" w:hAnsi="HuaweiSans-Regular" w:cs="微软雅黑"/>
          <w:b w:val="0"/>
          <w:bCs w:val="0"/>
          <w:noProof/>
          <w:sz w:val="21"/>
          <w:szCs w:val="21"/>
          <w:lang w:val="zh-CN"/>
        </w:rPr>
        <w:id w:val="-1966112858"/>
        <w:docPartObj>
          <w:docPartGallery w:val="Table of Contents"/>
          <w:docPartUnique/>
        </w:docPartObj>
      </w:sdtPr>
      <w:sdtEndPr>
        <w:rPr>
          <w:rFonts w:eastAsia="方正兰亭黑简体"/>
          <w:sz w:val="20"/>
          <w:szCs w:val="20"/>
        </w:rPr>
      </w:sdtEndPr>
      <w:sdtContent>
        <w:p w14:paraId="5B902EF0" w14:textId="5CE9B1BA" w:rsidR="0020153C" w:rsidRPr="00525181" w:rsidRDefault="0020153C" w:rsidP="00FD6CD0">
          <w:pPr>
            <w:pStyle w:val="Contents"/>
          </w:pPr>
          <w:r w:rsidRPr="00525181">
            <w:rPr>
              <w:lang w:val="zh-CN"/>
            </w:rPr>
            <w:t>目录</w:t>
          </w:r>
        </w:p>
        <w:p w14:paraId="33ACAA04" w14:textId="77777777" w:rsidR="0017063D"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525181">
            <w:rPr>
              <w:rFonts w:ascii="Huawei Sans" w:hAnsi="Huawei Sans" w:cs="Huawei Sans"/>
              <w:noProof/>
            </w:rPr>
            <w:fldChar w:fldCharType="begin"/>
          </w:r>
          <w:r w:rsidRPr="00525181">
            <w:rPr>
              <w:rFonts w:ascii="Huawei Sans" w:hAnsi="Huawei Sans" w:cs="Huawei Sans"/>
              <w:noProof/>
            </w:rPr>
            <w:instrText xml:space="preserve"> TOC \o "1-3" \h \z \u </w:instrText>
          </w:r>
          <w:r w:rsidRPr="00525181">
            <w:rPr>
              <w:rFonts w:ascii="Huawei Sans" w:hAnsi="Huawei Sans" w:cs="Huawei Sans"/>
              <w:noProof/>
            </w:rPr>
            <w:fldChar w:fldCharType="separate"/>
          </w:r>
          <w:hyperlink w:anchor="_Toc81318117" w:history="1">
            <w:r w:rsidR="0017063D" w:rsidRPr="005D0EAB">
              <w:rPr>
                <w:rStyle w:val="af"/>
                <w:rFonts w:hint="eastAsia"/>
                <w:noProof/>
              </w:rPr>
              <w:t>前</w:t>
            </w:r>
            <w:r w:rsidR="0017063D" w:rsidRPr="005D0EAB">
              <w:rPr>
                <w:rStyle w:val="af"/>
                <w:noProof/>
              </w:rPr>
              <w:t xml:space="preserve">  </w:t>
            </w:r>
            <w:r w:rsidR="0017063D" w:rsidRPr="005D0EAB">
              <w:rPr>
                <w:rStyle w:val="af"/>
                <w:rFonts w:hint="eastAsia"/>
                <w:noProof/>
              </w:rPr>
              <w:t>言</w:t>
            </w:r>
            <w:r w:rsidR="0017063D">
              <w:rPr>
                <w:noProof/>
                <w:webHidden/>
              </w:rPr>
              <w:tab/>
            </w:r>
            <w:r w:rsidR="0017063D">
              <w:rPr>
                <w:noProof/>
                <w:webHidden/>
              </w:rPr>
              <w:fldChar w:fldCharType="begin"/>
            </w:r>
            <w:r w:rsidR="0017063D">
              <w:rPr>
                <w:noProof/>
                <w:webHidden/>
              </w:rPr>
              <w:instrText xml:space="preserve"> PAGEREF _Toc81318117 \h </w:instrText>
            </w:r>
            <w:r w:rsidR="0017063D">
              <w:rPr>
                <w:noProof/>
                <w:webHidden/>
              </w:rPr>
            </w:r>
            <w:r w:rsidR="0017063D">
              <w:rPr>
                <w:noProof/>
                <w:webHidden/>
              </w:rPr>
              <w:fldChar w:fldCharType="separate"/>
            </w:r>
            <w:r w:rsidR="0017063D">
              <w:rPr>
                <w:rFonts w:hint="eastAsia"/>
                <w:noProof/>
                <w:webHidden/>
              </w:rPr>
              <w:t>3</w:t>
            </w:r>
            <w:r w:rsidR="0017063D">
              <w:rPr>
                <w:noProof/>
                <w:webHidden/>
              </w:rPr>
              <w:fldChar w:fldCharType="end"/>
            </w:r>
          </w:hyperlink>
        </w:p>
        <w:p w14:paraId="02031BD2"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18" w:history="1">
            <w:r w:rsidR="0017063D" w:rsidRPr="005D0EAB">
              <w:rPr>
                <w:rStyle w:val="af"/>
                <w:rFonts w:hint="eastAsia"/>
              </w:rPr>
              <w:t>简介</w:t>
            </w:r>
            <w:r w:rsidR="0017063D">
              <w:rPr>
                <w:webHidden/>
              </w:rPr>
              <w:tab/>
            </w:r>
            <w:r w:rsidR="0017063D">
              <w:rPr>
                <w:webHidden/>
              </w:rPr>
              <w:fldChar w:fldCharType="begin"/>
            </w:r>
            <w:r w:rsidR="0017063D">
              <w:rPr>
                <w:webHidden/>
              </w:rPr>
              <w:instrText xml:space="preserve"> PAGEREF _Toc81318118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4C4EFBE3"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19" w:history="1">
            <w:r w:rsidR="0017063D" w:rsidRPr="005D0EAB">
              <w:rPr>
                <w:rStyle w:val="af"/>
                <w:rFonts w:hint="eastAsia"/>
              </w:rPr>
              <w:t>内容描述</w:t>
            </w:r>
            <w:r w:rsidR="0017063D">
              <w:rPr>
                <w:webHidden/>
              </w:rPr>
              <w:tab/>
            </w:r>
            <w:r w:rsidR="0017063D">
              <w:rPr>
                <w:webHidden/>
              </w:rPr>
              <w:fldChar w:fldCharType="begin"/>
            </w:r>
            <w:r w:rsidR="0017063D">
              <w:rPr>
                <w:webHidden/>
              </w:rPr>
              <w:instrText xml:space="preserve"> PAGEREF _Toc81318119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0D2220F1"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20" w:history="1">
            <w:r w:rsidR="0017063D" w:rsidRPr="005D0EAB">
              <w:rPr>
                <w:rStyle w:val="af"/>
                <w:rFonts w:hint="eastAsia"/>
              </w:rPr>
              <w:t>前置条件</w:t>
            </w:r>
            <w:r w:rsidR="0017063D">
              <w:rPr>
                <w:webHidden/>
              </w:rPr>
              <w:tab/>
            </w:r>
            <w:r w:rsidR="0017063D">
              <w:rPr>
                <w:webHidden/>
              </w:rPr>
              <w:fldChar w:fldCharType="begin"/>
            </w:r>
            <w:r w:rsidR="0017063D">
              <w:rPr>
                <w:webHidden/>
              </w:rPr>
              <w:instrText xml:space="preserve"> PAGEREF _Toc81318120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71567020"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21" w:history="1">
            <w:r w:rsidR="0017063D" w:rsidRPr="005D0EAB">
              <w:rPr>
                <w:rStyle w:val="af"/>
                <w:rFonts w:hint="eastAsia"/>
              </w:rPr>
              <w:t>实验环境说明</w:t>
            </w:r>
            <w:r w:rsidR="0017063D">
              <w:rPr>
                <w:webHidden/>
              </w:rPr>
              <w:tab/>
            </w:r>
            <w:r w:rsidR="0017063D">
              <w:rPr>
                <w:webHidden/>
              </w:rPr>
              <w:fldChar w:fldCharType="begin"/>
            </w:r>
            <w:r w:rsidR="0017063D">
              <w:rPr>
                <w:webHidden/>
              </w:rPr>
              <w:instrText xml:space="preserve"> PAGEREF _Toc81318121 \h </w:instrText>
            </w:r>
            <w:r w:rsidR="0017063D">
              <w:rPr>
                <w:webHidden/>
              </w:rPr>
            </w:r>
            <w:r w:rsidR="0017063D">
              <w:rPr>
                <w:webHidden/>
              </w:rPr>
              <w:fldChar w:fldCharType="separate"/>
            </w:r>
            <w:r w:rsidR="0017063D">
              <w:rPr>
                <w:rFonts w:hint="eastAsia"/>
                <w:webHidden/>
              </w:rPr>
              <w:t>3</w:t>
            </w:r>
            <w:r w:rsidR="0017063D">
              <w:rPr>
                <w:webHidden/>
              </w:rPr>
              <w:fldChar w:fldCharType="end"/>
            </w:r>
          </w:hyperlink>
        </w:p>
        <w:p w14:paraId="1C186CC5"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22" w:history="1">
            <w:r w:rsidR="0017063D" w:rsidRPr="005D0EAB">
              <w:rPr>
                <w:rStyle w:val="af"/>
                <w:rFonts w:hint="eastAsia"/>
              </w:rPr>
              <w:t>实验概览</w:t>
            </w:r>
            <w:r w:rsidR="0017063D">
              <w:rPr>
                <w:webHidden/>
              </w:rPr>
              <w:tab/>
            </w:r>
            <w:r w:rsidR="0017063D">
              <w:rPr>
                <w:webHidden/>
              </w:rPr>
              <w:fldChar w:fldCharType="begin"/>
            </w:r>
            <w:r w:rsidR="0017063D">
              <w:rPr>
                <w:webHidden/>
              </w:rPr>
              <w:instrText xml:space="preserve"> PAGEREF _Toc81318122 \h </w:instrText>
            </w:r>
            <w:r w:rsidR="0017063D">
              <w:rPr>
                <w:webHidden/>
              </w:rPr>
            </w:r>
            <w:r w:rsidR="0017063D">
              <w:rPr>
                <w:webHidden/>
              </w:rPr>
              <w:fldChar w:fldCharType="separate"/>
            </w:r>
            <w:r w:rsidR="0017063D">
              <w:rPr>
                <w:rFonts w:hint="eastAsia"/>
                <w:webHidden/>
              </w:rPr>
              <w:t>4</w:t>
            </w:r>
            <w:r w:rsidR="0017063D">
              <w:rPr>
                <w:webHidden/>
              </w:rPr>
              <w:fldChar w:fldCharType="end"/>
            </w:r>
          </w:hyperlink>
        </w:p>
        <w:p w14:paraId="70117FD4" w14:textId="77777777" w:rsidR="0017063D" w:rsidRDefault="00AD4721">
          <w:pPr>
            <w:pStyle w:val="TOC1"/>
            <w:tabs>
              <w:tab w:val="right" w:leader="dot" w:pos="9628"/>
            </w:tabs>
            <w:rPr>
              <w:rFonts w:asciiTheme="minorHAnsi" w:eastAsiaTheme="minorEastAsia" w:hAnsiTheme="minorHAnsi" w:cstheme="minorBidi"/>
              <w:b w:val="0"/>
              <w:bCs w:val="0"/>
              <w:noProof/>
              <w:kern w:val="2"/>
              <w:sz w:val="21"/>
              <w:szCs w:val="22"/>
            </w:rPr>
          </w:pPr>
          <w:hyperlink w:anchor="_Toc81318123" w:history="1">
            <w:r w:rsidR="0017063D" w:rsidRPr="005D0EAB">
              <w:rPr>
                <w:rStyle w:val="af"/>
                <w:noProof/>
              </w:rPr>
              <w:t>1</w:t>
            </w:r>
            <w:r w:rsidR="0017063D" w:rsidRPr="005D0EAB">
              <w:rPr>
                <w:rStyle w:val="af"/>
                <w:rFonts w:hint="eastAsia"/>
                <w:noProof/>
              </w:rPr>
              <w:t xml:space="preserve"> </w:t>
            </w:r>
            <w:r w:rsidR="0017063D" w:rsidRPr="005D0EAB">
              <w:rPr>
                <w:rStyle w:val="af"/>
                <w:rFonts w:hint="eastAsia"/>
                <w:noProof/>
              </w:rPr>
              <w:t>数据库开发实验</w:t>
            </w:r>
            <w:r w:rsidR="0017063D">
              <w:rPr>
                <w:noProof/>
                <w:webHidden/>
              </w:rPr>
              <w:tab/>
            </w:r>
            <w:r w:rsidR="0017063D">
              <w:rPr>
                <w:noProof/>
                <w:webHidden/>
              </w:rPr>
              <w:fldChar w:fldCharType="begin"/>
            </w:r>
            <w:r w:rsidR="0017063D">
              <w:rPr>
                <w:noProof/>
                <w:webHidden/>
              </w:rPr>
              <w:instrText xml:space="preserve"> PAGEREF _Toc81318123 \h </w:instrText>
            </w:r>
            <w:r w:rsidR="0017063D">
              <w:rPr>
                <w:noProof/>
                <w:webHidden/>
              </w:rPr>
            </w:r>
            <w:r w:rsidR="0017063D">
              <w:rPr>
                <w:noProof/>
                <w:webHidden/>
              </w:rPr>
              <w:fldChar w:fldCharType="separate"/>
            </w:r>
            <w:r w:rsidR="0017063D">
              <w:rPr>
                <w:rFonts w:hint="eastAsia"/>
                <w:noProof/>
                <w:webHidden/>
              </w:rPr>
              <w:t>5</w:t>
            </w:r>
            <w:r w:rsidR="0017063D">
              <w:rPr>
                <w:noProof/>
                <w:webHidden/>
              </w:rPr>
              <w:fldChar w:fldCharType="end"/>
            </w:r>
          </w:hyperlink>
        </w:p>
        <w:p w14:paraId="6A61E60B"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24" w:history="1">
            <w:r w:rsidR="0017063D" w:rsidRPr="005D0EAB">
              <w:rPr>
                <w:rStyle w:val="af"/>
                <w:snapToGrid w:val="0"/>
              </w:rPr>
              <w:t>1.1</w:t>
            </w:r>
            <w:r w:rsidR="0017063D" w:rsidRPr="005D0EAB">
              <w:rPr>
                <w:rStyle w:val="af"/>
                <w:rFonts w:hint="eastAsia"/>
              </w:rPr>
              <w:t xml:space="preserve"> </w:t>
            </w:r>
            <w:r w:rsidR="0017063D" w:rsidRPr="005D0EAB">
              <w:rPr>
                <w:rStyle w:val="af"/>
                <w:rFonts w:hint="eastAsia"/>
              </w:rPr>
              <w:t>创建和管理用户、表空间和数据库</w:t>
            </w:r>
            <w:r w:rsidR="0017063D">
              <w:rPr>
                <w:webHidden/>
              </w:rPr>
              <w:tab/>
            </w:r>
            <w:r w:rsidR="0017063D">
              <w:rPr>
                <w:webHidden/>
              </w:rPr>
              <w:fldChar w:fldCharType="begin"/>
            </w:r>
            <w:r w:rsidR="0017063D">
              <w:rPr>
                <w:webHidden/>
              </w:rPr>
              <w:instrText xml:space="preserve"> PAGEREF _Toc81318124 \h </w:instrText>
            </w:r>
            <w:r w:rsidR="0017063D">
              <w:rPr>
                <w:webHidden/>
              </w:rPr>
            </w:r>
            <w:r w:rsidR="0017063D">
              <w:rPr>
                <w:webHidden/>
              </w:rPr>
              <w:fldChar w:fldCharType="separate"/>
            </w:r>
            <w:r w:rsidR="0017063D">
              <w:rPr>
                <w:rFonts w:hint="eastAsia"/>
                <w:webHidden/>
              </w:rPr>
              <w:t>5</w:t>
            </w:r>
            <w:r w:rsidR="0017063D">
              <w:rPr>
                <w:webHidden/>
              </w:rPr>
              <w:fldChar w:fldCharType="end"/>
            </w:r>
          </w:hyperlink>
        </w:p>
        <w:p w14:paraId="48C321EA"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25" w:history="1">
            <w:r w:rsidR="0017063D" w:rsidRPr="005D0EAB">
              <w:rPr>
                <w:rStyle w:val="af"/>
                <w:rFonts w:cs="Huawei Sans"/>
                <w:bCs/>
                <w:snapToGrid w:val="0"/>
              </w:rPr>
              <w:t>1.1.1</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创建和管理用户</w:t>
            </w:r>
            <w:r w:rsidR="0017063D">
              <w:rPr>
                <w:webHidden/>
              </w:rPr>
              <w:tab/>
            </w:r>
            <w:r w:rsidR="0017063D">
              <w:rPr>
                <w:webHidden/>
              </w:rPr>
              <w:fldChar w:fldCharType="begin"/>
            </w:r>
            <w:r w:rsidR="0017063D">
              <w:rPr>
                <w:webHidden/>
              </w:rPr>
              <w:instrText xml:space="preserve"> PAGEREF _Toc81318125 \h </w:instrText>
            </w:r>
            <w:r w:rsidR="0017063D">
              <w:rPr>
                <w:webHidden/>
              </w:rPr>
            </w:r>
            <w:r w:rsidR="0017063D">
              <w:rPr>
                <w:webHidden/>
              </w:rPr>
              <w:fldChar w:fldCharType="separate"/>
            </w:r>
            <w:r w:rsidR="0017063D">
              <w:rPr>
                <w:rFonts w:hint="eastAsia"/>
                <w:webHidden/>
              </w:rPr>
              <w:t>5</w:t>
            </w:r>
            <w:r w:rsidR="0017063D">
              <w:rPr>
                <w:webHidden/>
              </w:rPr>
              <w:fldChar w:fldCharType="end"/>
            </w:r>
          </w:hyperlink>
        </w:p>
        <w:p w14:paraId="00F8F9C2"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26" w:history="1">
            <w:r w:rsidR="0017063D" w:rsidRPr="005D0EAB">
              <w:rPr>
                <w:rStyle w:val="af"/>
                <w:rFonts w:cs="Huawei Sans"/>
                <w:bCs/>
                <w:snapToGrid w:val="0"/>
              </w:rPr>
              <w:t>1.1.2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创建和管理表空间</w:t>
            </w:r>
            <w:r w:rsidR="0017063D">
              <w:rPr>
                <w:webHidden/>
              </w:rPr>
              <w:tab/>
            </w:r>
            <w:r w:rsidR="0017063D">
              <w:rPr>
                <w:webHidden/>
              </w:rPr>
              <w:fldChar w:fldCharType="begin"/>
            </w:r>
            <w:r w:rsidR="0017063D">
              <w:rPr>
                <w:webHidden/>
              </w:rPr>
              <w:instrText xml:space="preserve"> PAGEREF _Toc81318126 \h </w:instrText>
            </w:r>
            <w:r w:rsidR="0017063D">
              <w:rPr>
                <w:webHidden/>
              </w:rPr>
            </w:r>
            <w:r w:rsidR="0017063D">
              <w:rPr>
                <w:webHidden/>
              </w:rPr>
              <w:fldChar w:fldCharType="separate"/>
            </w:r>
            <w:r w:rsidR="0017063D">
              <w:rPr>
                <w:rFonts w:hint="eastAsia"/>
                <w:webHidden/>
              </w:rPr>
              <w:t>6</w:t>
            </w:r>
            <w:r w:rsidR="0017063D">
              <w:rPr>
                <w:webHidden/>
              </w:rPr>
              <w:fldChar w:fldCharType="end"/>
            </w:r>
          </w:hyperlink>
        </w:p>
        <w:p w14:paraId="6A924298"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27" w:history="1">
            <w:r w:rsidR="0017063D" w:rsidRPr="005D0EAB">
              <w:rPr>
                <w:rStyle w:val="af"/>
                <w:rFonts w:cs="Huawei Sans"/>
                <w:bCs/>
                <w:snapToGrid w:val="0"/>
              </w:rPr>
              <w:t>1.1.3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创建和管理数据库</w:t>
            </w:r>
            <w:r w:rsidR="0017063D">
              <w:rPr>
                <w:webHidden/>
              </w:rPr>
              <w:tab/>
            </w:r>
            <w:r w:rsidR="0017063D">
              <w:rPr>
                <w:webHidden/>
              </w:rPr>
              <w:fldChar w:fldCharType="begin"/>
            </w:r>
            <w:r w:rsidR="0017063D">
              <w:rPr>
                <w:webHidden/>
              </w:rPr>
              <w:instrText xml:space="preserve"> PAGEREF _Toc81318127 \h </w:instrText>
            </w:r>
            <w:r w:rsidR="0017063D">
              <w:rPr>
                <w:webHidden/>
              </w:rPr>
            </w:r>
            <w:r w:rsidR="0017063D">
              <w:rPr>
                <w:webHidden/>
              </w:rPr>
              <w:fldChar w:fldCharType="separate"/>
            </w:r>
            <w:r w:rsidR="0017063D">
              <w:rPr>
                <w:rFonts w:hint="eastAsia"/>
                <w:webHidden/>
              </w:rPr>
              <w:t>8</w:t>
            </w:r>
            <w:r w:rsidR="0017063D">
              <w:rPr>
                <w:webHidden/>
              </w:rPr>
              <w:fldChar w:fldCharType="end"/>
            </w:r>
          </w:hyperlink>
        </w:p>
        <w:p w14:paraId="0811A720"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28" w:history="1">
            <w:r w:rsidR="0017063D" w:rsidRPr="005D0EAB">
              <w:rPr>
                <w:rStyle w:val="af"/>
                <w:snapToGrid w:val="0"/>
              </w:rPr>
              <w:t>1.2</w:t>
            </w:r>
            <w:r w:rsidR="0017063D" w:rsidRPr="005D0EAB">
              <w:rPr>
                <w:rStyle w:val="af"/>
                <w:rFonts w:hint="eastAsia"/>
              </w:rPr>
              <w:t xml:space="preserve"> </w:t>
            </w:r>
            <w:r w:rsidR="0017063D" w:rsidRPr="005D0EAB">
              <w:rPr>
                <w:rStyle w:val="af"/>
                <w:rFonts w:hint="eastAsia"/>
              </w:rPr>
              <w:t>创建和管理表</w:t>
            </w:r>
            <w:r w:rsidR="0017063D">
              <w:rPr>
                <w:webHidden/>
              </w:rPr>
              <w:tab/>
            </w:r>
            <w:r w:rsidR="0017063D">
              <w:rPr>
                <w:webHidden/>
              </w:rPr>
              <w:fldChar w:fldCharType="begin"/>
            </w:r>
            <w:r w:rsidR="0017063D">
              <w:rPr>
                <w:webHidden/>
              </w:rPr>
              <w:instrText xml:space="preserve"> PAGEREF _Toc81318128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284536C4"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29" w:history="1">
            <w:r w:rsidR="0017063D" w:rsidRPr="005D0EAB">
              <w:rPr>
                <w:rStyle w:val="af"/>
                <w:rFonts w:cs="Huawei Sans"/>
                <w:bCs/>
                <w:snapToGrid w:val="0"/>
                <w:lang w:eastAsia="en-US"/>
              </w:rPr>
              <w:t>1.2.1</w:t>
            </w:r>
            <w:r w:rsidR="0017063D" w:rsidRPr="005D0EAB">
              <w:rPr>
                <w:rStyle w:val="af"/>
                <w:rFonts w:ascii="Huawei Sans" w:hAnsi="Huawei Sans" w:cs="Huawei Sans" w:hint="eastAsia"/>
                <w:lang w:eastAsia="en-US"/>
              </w:rPr>
              <w:t xml:space="preserve"> </w:t>
            </w:r>
            <w:r w:rsidR="0017063D" w:rsidRPr="005D0EAB">
              <w:rPr>
                <w:rStyle w:val="af"/>
                <w:rFonts w:ascii="Huawei Sans" w:hAnsi="Huawei Sans" w:cs="Huawei Sans" w:hint="eastAsia"/>
                <w:lang w:eastAsia="en-US"/>
              </w:rPr>
              <w:t>创建表</w:t>
            </w:r>
            <w:r w:rsidR="0017063D">
              <w:rPr>
                <w:webHidden/>
              </w:rPr>
              <w:tab/>
            </w:r>
            <w:r w:rsidR="0017063D">
              <w:rPr>
                <w:webHidden/>
              </w:rPr>
              <w:fldChar w:fldCharType="begin"/>
            </w:r>
            <w:r w:rsidR="0017063D">
              <w:rPr>
                <w:webHidden/>
              </w:rPr>
              <w:instrText xml:space="preserve"> PAGEREF _Toc81318129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0252C344"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0" w:history="1">
            <w:r w:rsidR="0017063D" w:rsidRPr="005D0EAB">
              <w:rPr>
                <w:rStyle w:val="af"/>
                <w:rFonts w:cs="Huawei Sans"/>
                <w:bCs/>
                <w:snapToGrid w:val="0"/>
              </w:rPr>
              <w:t>1.2.2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向表中插入数据</w:t>
            </w:r>
            <w:r w:rsidR="0017063D">
              <w:rPr>
                <w:webHidden/>
              </w:rPr>
              <w:tab/>
            </w:r>
            <w:r w:rsidR="0017063D">
              <w:rPr>
                <w:webHidden/>
              </w:rPr>
              <w:fldChar w:fldCharType="begin"/>
            </w:r>
            <w:r w:rsidR="0017063D">
              <w:rPr>
                <w:webHidden/>
              </w:rPr>
              <w:instrText xml:space="preserve"> PAGEREF _Toc81318130 \h </w:instrText>
            </w:r>
            <w:r w:rsidR="0017063D">
              <w:rPr>
                <w:webHidden/>
              </w:rPr>
            </w:r>
            <w:r w:rsidR="0017063D">
              <w:rPr>
                <w:webHidden/>
              </w:rPr>
              <w:fldChar w:fldCharType="separate"/>
            </w:r>
            <w:r w:rsidR="0017063D">
              <w:rPr>
                <w:rFonts w:hint="eastAsia"/>
                <w:webHidden/>
              </w:rPr>
              <w:t>9</w:t>
            </w:r>
            <w:r w:rsidR="0017063D">
              <w:rPr>
                <w:webHidden/>
              </w:rPr>
              <w:fldChar w:fldCharType="end"/>
            </w:r>
          </w:hyperlink>
        </w:p>
        <w:p w14:paraId="3C19B4CF"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1" w:history="1">
            <w:r w:rsidR="0017063D" w:rsidRPr="005D0EAB">
              <w:rPr>
                <w:rStyle w:val="af"/>
                <w:rFonts w:cs="Huawei Sans"/>
                <w:bCs/>
                <w:snapToGrid w:val="0"/>
              </w:rPr>
              <w:t>1.2.3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更新表中数据</w:t>
            </w:r>
            <w:r w:rsidR="0017063D">
              <w:rPr>
                <w:webHidden/>
              </w:rPr>
              <w:tab/>
            </w:r>
            <w:r w:rsidR="0017063D">
              <w:rPr>
                <w:webHidden/>
              </w:rPr>
              <w:fldChar w:fldCharType="begin"/>
            </w:r>
            <w:r w:rsidR="0017063D">
              <w:rPr>
                <w:webHidden/>
              </w:rPr>
              <w:instrText xml:space="preserve"> PAGEREF _Toc81318131 \h </w:instrText>
            </w:r>
            <w:r w:rsidR="0017063D">
              <w:rPr>
                <w:webHidden/>
              </w:rPr>
            </w:r>
            <w:r w:rsidR="0017063D">
              <w:rPr>
                <w:webHidden/>
              </w:rPr>
              <w:fldChar w:fldCharType="separate"/>
            </w:r>
            <w:r w:rsidR="0017063D">
              <w:rPr>
                <w:rFonts w:hint="eastAsia"/>
                <w:webHidden/>
              </w:rPr>
              <w:t>10</w:t>
            </w:r>
            <w:r w:rsidR="0017063D">
              <w:rPr>
                <w:webHidden/>
              </w:rPr>
              <w:fldChar w:fldCharType="end"/>
            </w:r>
          </w:hyperlink>
        </w:p>
        <w:p w14:paraId="413A5061"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2" w:history="1">
            <w:r w:rsidR="0017063D" w:rsidRPr="005D0EAB">
              <w:rPr>
                <w:rStyle w:val="af"/>
                <w:rFonts w:cs="Huawei Sans"/>
                <w:bCs/>
                <w:snapToGrid w:val="0"/>
              </w:rPr>
              <w:t>1.2.4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查看数据</w:t>
            </w:r>
            <w:r w:rsidR="0017063D">
              <w:rPr>
                <w:webHidden/>
              </w:rPr>
              <w:tab/>
            </w:r>
            <w:r w:rsidR="0017063D">
              <w:rPr>
                <w:webHidden/>
              </w:rPr>
              <w:fldChar w:fldCharType="begin"/>
            </w:r>
            <w:r w:rsidR="0017063D">
              <w:rPr>
                <w:webHidden/>
              </w:rPr>
              <w:instrText xml:space="preserve"> PAGEREF _Toc81318132 \h </w:instrText>
            </w:r>
            <w:r w:rsidR="0017063D">
              <w:rPr>
                <w:webHidden/>
              </w:rPr>
            </w:r>
            <w:r w:rsidR="0017063D">
              <w:rPr>
                <w:webHidden/>
              </w:rPr>
              <w:fldChar w:fldCharType="separate"/>
            </w:r>
            <w:r w:rsidR="0017063D">
              <w:rPr>
                <w:rFonts w:hint="eastAsia"/>
                <w:webHidden/>
              </w:rPr>
              <w:t>11</w:t>
            </w:r>
            <w:r w:rsidR="0017063D">
              <w:rPr>
                <w:webHidden/>
              </w:rPr>
              <w:fldChar w:fldCharType="end"/>
            </w:r>
          </w:hyperlink>
        </w:p>
        <w:p w14:paraId="752A6849"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3" w:history="1">
            <w:r w:rsidR="0017063D" w:rsidRPr="005D0EAB">
              <w:rPr>
                <w:rStyle w:val="af"/>
                <w:rFonts w:cs="Huawei Sans"/>
                <w:bCs/>
                <w:snapToGrid w:val="0"/>
              </w:rPr>
              <w:t>1.2.5</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删除表中数据</w:t>
            </w:r>
            <w:r w:rsidR="0017063D">
              <w:rPr>
                <w:webHidden/>
              </w:rPr>
              <w:tab/>
            </w:r>
            <w:r w:rsidR="0017063D">
              <w:rPr>
                <w:webHidden/>
              </w:rPr>
              <w:fldChar w:fldCharType="begin"/>
            </w:r>
            <w:r w:rsidR="0017063D">
              <w:rPr>
                <w:webHidden/>
              </w:rPr>
              <w:instrText xml:space="preserve"> PAGEREF _Toc81318133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76EFAA8F"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34" w:history="1">
            <w:r w:rsidR="0017063D" w:rsidRPr="005D0EAB">
              <w:rPr>
                <w:rStyle w:val="af"/>
                <w:snapToGrid w:val="0"/>
              </w:rPr>
              <w:t>1.3</w:t>
            </w:r>
            <w:r w:rsidR="0017063D" w:rsidRPr="005D0EAB">
              <w:rPr>
                <w:rStyle w:val="af"/>
                <w:rFonts w:hint="eastAsia"/>
              </w:rPr>
              <w:t xml:space="preserve"> </w:t>
            </w:r>
            <w:r w:rsidR="0017063D" w:rsidRPr="005D0EAB">
              <w:rPr>
                <w:rStyle w:val="af"/>
                <w:rFonts w:hint="eastAsia"/>
              </w:rPr>
              <w:t>创建和管理其他数据库对象操作</w:t>
            </w:r>
            <w:r w:rsidR="0017063D">
              <w:rPr>
                <w:webHidden/>
              </w:rPr>
              <w:tab/>
            </w:r>
            <w:r w:rsidR="0017063D">
              <w:rPr>
                <w:webHidden/>
              </w:rPr>
              <w:fldChar w:fldCharType="begin"/>
            </w:r>
            <w:r w:rsidR="0017063D">
              <w:rPr>
                <w:webHidden/>
              </w:rPr>
              <w:instrText xml:space="preserve"> PAGEREF _Toc81318134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636F1B78"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5" w:history="1">
            <w:r w:rsidR="0017063D" w:rsidRPr="005D0EAB">
              <w:rPr>
                <w:rStyle w:val="af"/>
                <w:rFonts w:cs="Huawei Sans"/>
                <w:bCs/>
                <w:snapToGrid w:val="0"/>
              </w:rPr>
              <w:t>1.3.1</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w:t>
            </w:r>
            <w:r w:rsidR="0017063D" w:rsidRPr="005D0EAB">
              <w:rPr>
                <w:rStyle w:val="af"/>
                <w:rFonts w:ascii="Huawei Sans" w:hAnsi="Huawei Sans" w:cs="Huawei Sans"/>
              </w:rPr>
              <w:t>schema</w:t>
            </w:r>
            <w:r w:rsidR="0017063D">
              <w:rPr>
                <w:webHidden/>
              </w:rPr>
              <w:tab/>
            </w:r>
            <w:r w:rsidR="0017063D">
              <w:rPr>
                <w:webHidden/>
              </w:rPr>
              <w:fldChar w:fldCharType="begin"/>
            </w:r>
            <w:r w:rsidR="0017063D">
              <w:rPr>
                <w:webHidden/>
              </w:rPr>
              <w:instrText xml:space="preserve"> PAGEREF _Toc81318135 \h </w:instrText>
            </w:r>
            <w:r w:rsidR="0017063D">
              <w:rPr>
                <w:webHidden/>
              </w:rPr>
            </w:r>
            <w:r w:rsidR="0017063D">
              <w:rPr>
                <w:webHidden/>
              </w:rPr>
              <w:fldChar w:fldCharType="separate"/>
            </w:r>
            <w:r w:rsidR="0017063D">
              <w:rPr>
                <w:rFonts w:hint="eastAsia"/>
                <w:webHidden/>
              </w:rPr>
              <w:t>12</w:t>
            </w:r>
            <w:r w:rsidR="0017063D">
              <w:rPr>
                <w:webHidden/>
              </w:rPr>
              <w:fldChar w:fldCharType="end"/>
            </w:r>
          </w:hyperlink>
        </w:p>
        <w:p w14:paraId="387DBD9C"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6" w:history="1">
            <w:r w:rsidR="0017063D" w:rsidRPr="005D0EAB">
              <w:rPr>
                <w:rStyle w:val="af"/>
                <w:rFonts w:cs="Huawei Sans"/>
                <w:bCs/>
                <w:snapToGrid w:val="0"/>
              </w:rPr>
              <w:t>1.3.2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创建和管理分区表</w:t>
            </w:r>
            <w:r w:rsidR="0017063D">
              <w:rPr>
                <w:webHidden/>
              </w:rPr>
              <w:tab/>
            </w:r>
            <w:r w:rsidR="0017063D">
              <w:rPr>
                <w:webHidden/>
              </w:rPr>
              <w:fldChar w:fldCharType="begin"/>
            </w:r>
            <w:r w:rsidR="0017063D">
              <w:rPr>
                <w:webHidden/>
              </w:rPr>
              <w:instrText xml:space="preserve"> PAGEREF _Toc81318136 \h </w:instrText>
            </w:r>
            <w:r w:rsidR="0017063D">
              <w:rPr>
                <w:webHidden/>
              </w:rPr>
            </w:r>
            <w:r w:rsidR="0017063D">
              <w:rPr>
                <w:webHidden/>
              </w:rPr>
              <w:fldChar w:fldCharType="separate"/>
            </w:r>
            <w:r w:rsidR="0017063D">
              <w:rPr>
                <w:rFonts w:hint="eastAsia"/>
                <w:webHidden/>
              </w:rPr>
              <w:t>14</w:t>
            </w:r>
            <w:r w:rsidR="0017063D">
              <w:rPr>
                <w:webHidden/>
              </w:rPr>
              <w:fldChar w:fldCharType="end"/>
            </w:r>
          </w:hyperlink>
        </w:p>
        <w:p w14:paraId="4ADFDC8B"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7" w:history="1">
            <w:r w:rsidR="0017063D" w:rsidRPr="005D0EAB">
              <w:rPr>
                <w:rStyle w:val="af"/>
                <w:rFonts w:cs="Huawei Sans"/>
                <w:bCs/>
                <w:snapToGrid w:val="0"/>
              </w:rPr>
              <w:t>1.3.3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创建和管理索引</w:t>
            </w:r>
            <w:r w:rsidR="0017063D">
              <w:rPr>
                <w:webHidden/>
              </w:rPr>
              <w:tab/>
            </w:r>
            <w:r w:rsidR="0017063D">
              <w:rPr>
                <w:webHidden/>
              </w:rPr>
              <w:fldChar w:fldCharType="begin"/>
            </w:r>
            <w:r w:rsidR="0017063D">
              <w:rPr>
                <w:webHidden/>
              </w:rPr>
              <w:instrText xml:space="preserve"> PAGEREF _Toc81318137 \h </w:instrText>
            </w:r>
            <w:r w:rsidR="0017063D">
              <w:rPr>
                <w:webHidden/>
              </w:rPr>
            </w:r>
            <w:r w:rsidR="0017063D">
              <w:rPr>
                <w:webHidden/>
              </w:rPr>
              <w:fldChar w:fldCharType="separate"/>
            </w:r>
            <w:r w:rsidR="0017063D">
              <w:rPr>
                <w:rFonts w:hint="eastAsia"/>
                <w:webHidden/>
              </w:rPr>
              <w:t>16</w:t>
            </w:r>
            <w:r w:rsidR="0017063D">
              <w:rPr>
                <w:webHidden/>
              </w:rPr>
              <w:fldChar w:fldCharType="end"/>
            </w:r>
          </w:hyperlink>
        </w:p>
        <w:p w14:paraId="091C964B"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8" w:history="1">
            <w:r w:rsidR="0017063D" w:rsidRPr="005D0EAB">
              <w:rPr>
                <w:rStyle w:val="af"/>
                <w:rFonts w:cs="Huawei Sans"/>
                <w:bCs/>
                <w:snapToGrid w:val="0"/>
              </w:rPr>
              <w:t>1.3.4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创建和管理视图</w:t>
            </w:r>
            <w:r w:rsidR="0017063D">
              <w:rPr>
                <w:webHidden/>
              </w:rPr>
              <w:tab/>
            </w:r>
            <w:r w:rsidR="0017063D">
              <w:rPr>
                <w:webHidden/>
              </w:rPr>
              <w:fldChar w:fldCharType="begin"/>
            </w:r>
            <w:r w:rsidR="0017063D">
              <w:rPr>
                <w:webHidden/>
              </w:rPr>
              <w:instrText xml:space="preserve"> PAGEREF _Toc81318138 \h </w:instrText>
            </w:r>
            <w:r w:rsidR="0017063D">
              <w:rPr>
                <w:webHidden/>
              </w:rPr>
            </w:r>
            <w:r w:rsidR="0017063D">
              <w:rPr>
                <w:webHidden/>
              </w:rPr>
              <w:fldChar w:fldCharType="separate"/>
            </w:r>
            <w:r w:rsidR="0017063D">
              <w:rPr>
                <w:rFonts w:hint="eastAsia"/>
                <w:webHidden/>
              </w:rPr>
              <w:t>20</w:t>
            </w:r>
            <w:r w:rsidR="0017063D">
              <w:rPr>
                <w:webHidden/>
              </w:rPr>
              <w:fldChar w:fldCharType="end"/>
            </w:r>
          </w:hyperlink>
        </w:p>
        <w:p w14:paraId="28BE6DE6"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39" w:history="1">
            <w:r w:rsidR="0017063D" w:rsidRPr="005D0EAB">
              <w:rPr>
                <w:rStyle w:val="af"/>
                <w:rFonts w:cs="Huawei Sans"/>
                <w:bCs/>
                <w:snapToGrid w:val="0"/>
              </w:rPr>
              <w:t>1.3.5</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创建和管理序列</w:t>
            </w:r>
            <w:r w:rsidR="0017063D">
              <w:rPr>
                <w:webHidden/>
              </w:rPr>
              <w:tab/>
            </w:r>
            <w:r w:rsidR="0017063D">
              <w:rPr>
                <w:webHidden/>
              </w:rPr>
              <w:fldChar w:fldCharType="begin"/>
            </w:r>
            <w:r w:rsidR="0017063D">
              <w:rPr>
                <w:webHidden/>
              </w:rPr>
              <w:instrText xml:space="preserve"> PAGEREF _Toc81318139 \h </w:instrText>
            </w:r>
            <w:r w:rsidR="0017063D">
              <w:rPr>
                <w:webHidden/>
              </w:rPr>
            </w:r>
            <w:r w:rsidR="0017063D">
              <w:rPr>
                <w:webHidden/>
              </w:rPr>
              <w:fldChar w:fldCharType="separate"/>
            </w:r>
            <w:r w:rsidR="0017063D">
              <w:rPr>
                <w:rFonts w:hint="eastAsia"/>
                <w:webHidden/>
              </w:rPr>
              <w:t>23</w:t>
            </w:r>
            <w:r w:rsidR="0017063D">
              <w:rPr>
                <w:webHidden/>
              </w:rPr>
              <w:fldChar w:fldCharType="end"/>
            </w:r>
          </w:hyperlink>
        </w:p>
        <w:p w14:paraId="2C8AE24E"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0" w:history="1">
            <w:r w:rsidR="0017063D" w:rsidRPr="005D0EAB">
              <w:rPr>
                <w:rStyle w:val="af"/>
                <w:rFonts w:cs="Huawei Sans"/>
                <w:bCs/>
                <w:snapToGrid w:val="0"/>
              </w:rPr>
              <w:t>1.3.6</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创建和管理存储过程</w:t>
            </w:r>
            <w:r w:rsidR="0017063D">
              <w:rPr>
                <w:webHidden/>
              </w:rPr>
              <w:tab/>
            </w:r>
            <w:r w:rsidR="0017063D">
              <w:rPr>
                <w:webHidden/>
              </w:rPr>
              <w:fldChar w:fldCharType="begin"/>
            </w:r>
            <w:r w:rsidR="0017063D">
              <w:rPr>
                <w:webHidden/>
              </w:rPr>
              <w:instrText xml:space="preserve"> PAGEREF _Toc81318140 \h </w:instrText>
            </w:r>
            <w:r w:rsidR="0017063D">
              <w:rPr>
                <w:webHidden/>
              </w:rPr>
            </w:r>
            <w:r w:rsidR="0017063D">
              <w:rPr>
                <w:webHidden/>
              </w:rPr>
              <w:fldChar w:fldCharType="separate"/>
            </w:r>
            <w:r w:rsidR="0017063D">
              <w:rPr>
                <w:rFonts w:hint="eastAsia"/>
                <w:webHidden/>
              </w:rPr>
              <w:t>24</w:t>
            </w:r>
            <w:r w:rsidR="0017063D">
              <w:rPr>
                <w:webHidden/>
              </w:rPr>
              <w:fldChar w:fldCharType="end"/>
            </w:r>
          </w:hyperlink>
        </w:p>
        <w:p w14:paraId="67188454"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1" w:history="1">
            <w:r w:rsidR="0017063D" w:rsidRPr="005D0EAB">
              <w:rPr>
                <w:rStyle w:val="af"/>
                <w:rFonts w:cs="Huawei Sans"/>
                <w:bCs/>
                <w:snapToGrid w:val="0"/>
              </w:rPr>
              <w:t>1.3.7</w:t>
            </w:r>
            <w:r w:rsidR="0017063D" w:rsidRPr="005D0EAB">
              <w:rPr>
                <w:rStyle w:val="af"/>
                <w:rFonts w:hint="eastAsia"/>
              </w:rPr>
              <w:t xml:space="preserve"> </w:t>
            </w:r>
            <w:r w:rsidR="0017063D" w:rsidRPr="005D0EAB">
              <w:rPr>
                <w:rStyle w:val="af"/>
                <w:rFonts w:hint="eastAsia"/>
              </w:rPr>
              <w:t>创建和管理</w:t>
            </w:r>
            <w:r w:rsidR="0017063D" w:rsidRPr="005D0EAB">
              <w:rPr>
                <w:rStyle w:val="af"/>
                <w:rFonts w:ascii="Huawei Sans" w:hAnsi="Huawei Sans" w:cs="Huawei Sans" w:hint="eastAsia"/>
              </w:rPr>
              <w:t>全局临时表</w:t>
            </w:r>
            <w:r w:rsidR="0017063D">
              <w:rPr>
                <w:webHidden/>
              </w:rPr>
              <w:tab/>
            </w:r>
            <w:r w:rsidR="0017063D">
              <w:rPr>
                <w:webHidden/>
              </w:rPr>
              <w:fldChar w:fldCharType="begin"/>
            </w:r>
            <w:r w:rsidR="0017063D">
              <w:rPr>
                <w:webHidden/>
              </w:rPr>
              <w:instrText xml:space="preserve"> PAGEREF _Toc81318141 \h </w:instrText>
            </w:r>
            <w:r w:rsidR="0017063D">
              <w:rPr>
                <w:webHidden/>
              </w:rPr>
            </w:r>
            <w:r w:rsidR="0017063D">
              <w:rPr>
                <w:webHidden/>
              </w:rPr>
              <w:fldChar w:fldCharType="separate"/>
            </w:r>
            <w:r w:rsidR="0017063D">
              <w:rPr>
                <w:rFonts w:hint="eastAsia"/>
                <w:webHidden/>
              </w:rPr>
              <w:t>25</w:t>
            </w:r>
            <w:r w:rsidR="0017063D">
              <w:rPr>
                <w:webHidden/>
              </w:rPr>
              <w:fldChar w:fldCharType="end"/>
            </w:r>
          </w:hyperlink>
        </w:p>
        <w:p w14:paraId="32997AFC"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42" w:history="1">
            <w:r w:rsidR="0017063D" w:rsidRPr="005D0EAB">
              <w:rPr>
                <w:rStyle w:val="af"/>
                <w:snapToGrid w:val="0"/>
              </w:rPr>
              <w:t>1.4</w:t>
            </w:r>
            <w:r w:rsidR="0017063D" w:rsidRPr="005D0EAB">
              <w:rPr>
                <w:rStyle w:val="af"/>
                <w:rFonts w:hint="eastAsia"/>
              </w:rPr>
              <w:t xml:space="preserve"> </w:t>
            </w:r>
            <w:r w:rsidR="0017063D" w:rsidRPr="005D0EAB">
              <w:rPr>
                <w:rStyle w:val="af"/>
                <w:rFonts w:hint="eastAsia"/>
              </w:rPr>
              <w:t>学校数据模型</w:t>
            </w:r>
            <w:r w:rsidR="0017063D">
              <w:rPr>
                <w:webHidden/>
              </w:rPr>
              <w:tab/>
            </w:r>
            <w:r w:rsidR="0017063D">
              <w:rPr>
                <w:webHidden/>
              </w:rPr>
              <w:fldChar w:fldCharType="begin"/>
            </w:r>
            <w:r w:rsidR="0017063D">
              <w:rPr>
                <w:webHidden/>
              </w:rPr>
              <w:instrText xml:space="preserve"> PAGEREF _Toc81318142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450FE1AD"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3" w:history="1">
            <w:r w:rsidR="0017063D" w:rsidRPr="005D0EAB">
              <w:rPr>
                <w:rStyle w:val="af"/>
                <w:rFonts w:cs="Huawei Sans"/>
                <w:bCs/>
                <w:snapToGrid w:val="0"/>
                <w:lang w:eastAsia="en-US"/>
              </w:rPr>
              <w:t>1.4.1</w:t>
            </w:r>
            <w:r w:rsidR="0017063D" w:rsidRPr="005D0EAB">
              <w:rPr>
                <w:rStyle w:val="af"/>
                <w:rFonts w:ascii="Huawei Sans" w:hAnsi="Huawei Sans" w:cs="Huawei Sans" w:hint="eastAsia"/>
                <w:lang w:eastAsia="en-US"/>
              </w:rPr>
              <w:t xml:space="preserve"> </w:t>
            </w:r>
            <w:r w:rsidR="0017063D" w:rsidRPr="005D0EAB">
              <w:rPr>
                <w:rStyle w:val="af"/>
                <w:rFonts w:ascii="Huawei Sans" w:hAnsi="Huawei Sans" w:cs="Huawei Sans" w:hint="eastAsia"/>
                <w:lang w:eastAsia="en-US"/>
              </w:rPr>
              <w:t>关于本实验</w:t>
            </w:r>
            <w:r w:rsidR="0017063D">
              <w:rPr>
                <w:webHidden/>
              </w:rPr>
              <w:tab/>
            </w:r>
            <w:r w:rsidR="0017063D">
              <w:rPr>
                <w:webHidden/>
              </w:rPr>
              <w:fldChar w:fldCharType="begin"/>
            </w:r>
            <w:r w:rsidR="0017063D">
              <w:rPr>
                <w:webHidden/>
              </w:rPr>
              <w:instrText xml:space="preserve"> PAGEREF _Toc81318143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0D51724F"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4" w:history="1">
            <w:r w:rsidR="0017063D" w:rsidRPr="005D0EAB">
              <w:rPr>
                <w:rStyle w:val="af"/>
                <w:rFonts w:cs="Huawei Sans"/>
                <w:bCs/>
                <w:snapToGrid w:val="0"/>
              </w:rPr>
              <w:t>1.4.2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关系模型</w:t>
            </w:r>
            <w:r w:rsidR="0017063D">
              <w:rPr>
                <w:webHidden/>
              </w:rPr>
              <w:tab/>
            </w:r>
            <w:r w:rsidR="0017063D">
              <w:rPr>
                <w:webHidden/>
              </w:rPr>
              <w:fldChar w:fldCharType="begin"/>
            </w:r>
            <w:r w:rsidR="0017063D">
              <w:rPr>
                <w:webHidden/>
              </w:rPr>
              <w:instrText xml:space="preserve"> PAGEREF _Toc81318144 \h </w:instrText>
            </w:r>
            <w:r w:rsidR="0017063D">
              <w:rPr>
                <w:webHidden/>
              </w:rPr>
            </w:r>
            <w:r w:rsidR="0017063D">
              <w:rPr>
                <w:webHidden/>
              </w:rPr>
              <w:fldChar w:fldCharType="separate"/>
            </w:r>
            <w:r w:rsidR="0017063D">
              <w:rPr>
                <w:rFonts w:hint="eastAsia"/>
                <w:webHidden/>
              </w:rPr>
              <w:t>27</w:t>
            </w:r>
            <w:r w:rsidR="0017063D">
              <w:rPr>
                <w:webHidden/>
              </w:rPr>
              <w:fldChar w:fldCharType="end"/>
            </w:r>
          </w:hyperlink>
        </w:p>
        <w:p w14:paraId="089AE69E"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5" w:history="1">
            <w:r w:rsidR="0017063D" w:rsidRPr="005D0EAB">
              <w:rPr>
                <w:rStyle w:val="af"/>
                <w:rFonts w:cs="Huawei Sans"/>
                <w:bCs/>
                <w:snapToGrid w:val="0"/>
              </w:rPr>
              <w:t>1.4.3</w:t>
            </w:r>
            <w:r w:rsidR="0017063D" w:rsidRPr="005D0EAB">
              <w:rPr>
                <w:rStyle w:val="af"/>
                <w:rFonts w:ascii="Huawei Sans" w:hAnsi="Huawei Sans" w:cs="Huawei Sans"/>
              </w:rPr>
              <w:t xml:space="preserve"> E-R</w:t>
            </w:r>
            <w:r w:rsidR="0017063D" w:rsidRPr="005D0EAB">
              <w:rPr>
                <w:rStyle w:val="af"/>
                <w:rFonts w:ascii="Huawei Sans" w:hAnsi="Huawei Sans" w:cs="Huawei Sans" w:hint="eastAsia"/>
              </w:rPr>
              <w:t>图</w:t>
            </w:r>
            <w:r w:rsidR="0017063D">
              <w:rPr>
                <w:webHidden/>
              </w:rPr>
              <w:tab/>
            </w:r>
            <w:r w:rsidR="0017063D">
              <w:rPr>
                <w:webHidden/>
              </w:rPr>
              <w:fldChar w:fldCharType="begin"/>
            </w:r>
            <w:r w:rsidR="0017063D">
              <w:rPr>
                <w:webHidden/>
              </w:rPr>
              <w:instrText xml:space="preserve"> PAGEREF _Toc81318145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398DEB6E" w14:textId="77777777" w:rsidR="0017063D" w:rsidRDefault="00AD4721">
          <w:pPr>
            <w:pStyle w:val="TOC2"/>
            <w:tabs>
              <w:tab w:val="right" w:leader="dot" w:pos="9628"/>
            </w:tabs>
            <w:rPr>
              <w:rFonts w:asciiTheme="minorHAnsi" w:eastAsiaTheme="minorEastAsia" w:hAnsiTheme="minorHAnsi" w:cstheme="minorBidi"/>
              <w:kern w:val="2"/>
              <w:sz w:val="21"/>
              <w:szCs w:val="22"/>
            </w:rPr>
          </w:pPr>
          <w:hyperlink w:anchor="_Toc81318146" w:history="1">
            <w:r w:rsidR="0017063D" w:rsidRPr="005D0EAB">
              <w:rPr>
                <w:rStyle w:val="af"/>
                <w:snapToGrid w:val="0"/>
              </w:rPr>
              <w:t>1.5</w:t>
            </w:r>
            <w:r w:rsidR="0017063D" w:rsidRPr="005D0EAB">
              <w:rPr>
                <w:rStyle w:val="af"/>
                <w:rFonts w:hint="eastAsia"/>
              </w:rPr>
              <w:t xml:space="preserve"> </w:t>
            </w:r>
            <w:r w:rsidR="0017063D" w:rsidRPr="005D0EAB">
              <w:rPr>
                <w:rStyle w:val="af"/>
                <w:rFonts w:hint="eastAsia"/>
              </w:rPr>
              <w:t>学校数据模型表操作</w:t>
            </w:r>
            <w:r w:rsidR="0017063D">
              <w:rPr>
                <w:webHidden/>
              </w:rPr>
              <w:tab/>
            </w:r>
            <w:r w:rsidR="0017063D">
              <w:rPr>
                <w:webHidden/>
              </w:rPr>
              <w:fldChar w:fldCharType="begin"/>
            </w:r>
            <w:r w:rsidR="0017063D">
              <w:rPr>
                <w:webHidden/>
              </w:rPr>
              <w:instrText xml:space="preserve"> PAGEREF _Toc81318146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148D9F00"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7" w:history="1">
            <w:r w:rsidR="0017063D" w:rsidRPr="005D0EAB">
              <w:rPr>
                <w:rStyle w:val="af"/>
                <w:rFonts w:cs="Huawei Sans"/>
                <w:bCs/>
                <w:snapToGrid w:val="0"/>
              </w:rPr>
              <w:t>1.5.1</w:t>
            </w:r>
            <w:r w:rsidR="0017063D" w:rsidRPr="005D0EAB">
              <w:rPr>
                <w:rStyle w:val="af"/>
                <w:rFonts w:hint="eastAsia"/>
              </w:rPr>
              <w:t xml:space="preserve"> </w:t>
            </w:r>
            <w:r w:rsidR="0017063D" w:rsidRPr="005D0EAB">
              <w:rPr>
                <w:rStyle w:val="af"/>
                <w:rFonts w:hint="eastAsia"/>
              </w:rPr>
              <w:t>创建表</w:t>
            </w:r>
            <w:r w:rsidR="0017063D">
              <w:rPr>
                <w:webHidden/>
              </w:rPr>
              <w:tab/>
            </w:r>
            <w:r w:rsidR="0017063D">
              <w:rPr>
                <w:webHidden/>
              </w:rPr>
              <w:fldChar w:fldCharType="begin"/>
            </w:r>
            <w:r w:rsidR="0017063D">
              <w:rPr>
                <w:webHidden/>
              </w:rPr>
              <w:instrText xml:space="preserve"> PAGEREF _Toc81318147 \h </w:instrText>
            </w:r>
            <w:r w:rsidR="0017063D">
              <w:rPr>
                <w:webHidden/>
              </w:rPr>
            </w:r>
            <w:r w:rsidR="0017063D">
              <w:rPr>
                <w:webHidden/>
              </w:rPr>
              <w:fldChar w:fldCharType="separate"/>
            </w:r>
            <w:r w:rsidR="0017063D">
              <w:rPr>
                <w:rFonts w:hint="eastAsia"/>
                <w:webHidden/>
              </w:rPr>
              <w:t>28</w:t>
            </w:r>
            <w:r w:rsidR="0017063D">
              <w:rPr>
                <w:webHidden/>
              </w:rPr>
              <w:fldChar w:fldCharType="end"/>
            </w:r>
          </w:hyperlink>
        </w:p>
        <w:p w14:paraId="181973C8"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8" w:history="1">
            <w:r w:rsidR="0017063D" w:rsidRPr="005D0EAB">
              <w:rPr>
                <w:rStyle w:val="af"/>
                <w:rFonts w:cs="Huawei Sans"/>
                <w:bCs/>
                <w:snapToGrid w:val="0"/>
              </w:rPr>
              <w:t>1.5.2</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插入表数据</w:t>
            </w:r>
            <w:r w:rsidR="0017063D">
              <w:rPr>
                <w:webHidden/>
              </w:rPr>
              <w:tab/>
            </w:r>
            <w:r w:rsidR="0017063D">
              <w:rPr>
                <w:webHidden/>
              </w:rPr>
              <w:fldChar w:fldCharType="begin"/>
            </w:r>
            <w:r w:rsidR="0017063D">
              <w:rPr>
                <w:webHidden/>
              </w:rPr>
              <w:instrText xml:space="preserve"> PAGEREF _Toc81318148 \h </w:instrText>
            </w:r>
            <w:r w:rsidR="0017063D">
              <w:rPr>
                <w:webHidden/>
              </w:rPr>
            </w:r>
            <w:r w:rsidR="0017063D">
              <w:rPr>
                <w:webHidden/>
              </w:rPr>
              <w:fldChar w:fldCharType="separate"/>
            </w:r>
            <w:r w:rsidR="0017063D">
              <w:rPr>
                <w:rFonts w:hint="eastAsia"/>
                <w:webHidden/>
              </w:rPr>
              <w:t>30</w:t>
            </w:r>
            <w:r w:rsidR="0017063D">
              <w:rPr>
                <w:webHidden/>
              </w:rPr>
              <w:fldChar w:fldCharType="end"/>
            </w:r>
          </w:hyperlink>
        </w:p>
        <w:p w14:paraId="237B7CA6"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49" w:history="1">
            <w:r w:rsidR="0017063D" w:rsidRPr="005D0EAB">
              <w:rPr>
                <w:rStyle w:val="af"/>
                <w:rFonts w:cs="Huawei Sans"/>
                <w:bCs/>
                <w:snapToGrid w:val="0"/>
              </w:rPr>
              <w:t>1.5.3</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查询数据</w:t>
            </w:r>
            <w:r w:rsidR="0017063D">
              <w:rPr>
                <w:webHidden/>
              </w:rPr>
              <w:tab/>
            </w:r>
            <w:r w:rsidR="0017063D">
              <w:rPr>
                <w:webHidden/>
              </w:rPr>
              <w:fldChar w:fldCharType="begin"/>
            </w:r>
            <w:r w:rsidR="0017063D">
              <w:rPr>
                <w:webHidden/>
              </w:rPr>
              <w:instrText xml:space="preserve"> PAGEREF _Toc81318149 \h </w:instrText>
            </w:r>
            <w:r w:rsidR="0017063D">
              <w:rPr>
                <w:webHidden/>
              </w:rPr>
            </w:r>
            <w:r w:rsidR="0017063D">
              <w:rPr>
                <w:webHidden/>
              </w:rPr>
              <w:fldChar w:fldCharType="separate"/>
            </w:r>
            <w:r w:rsidR="0017063D">
              <w:rPr>
                <w:rFonts w:hint="eastAsia"/>
                <w:webHidden/>
              </w:rPr>
              <w:t>35</w:t>
            </w:r>
            <w:r w:rsidR="0017063D">
              <w:rPr>
                <w:webHidden/>
              </w:rPr>
              <w:fldChar w:fldCharType="end"/>
            </w:r>
          </w:hyperlink>
        </w:p>
        <w:p w14:paraId="5369C099" w14:textId="77777777" w:rsidR="0017063D" w:rsidRDefault="00AD4721">
          <w:pPr>
            <w:pStyle w:val="TOC3"/>
            <w:tabs>
              <w:tab w:val="right" w:leader="dot" w:pos="9628"/>
            </w:tabs>
            <w:rPr>
              <w:rFonts w:asciiTheme="minorHAnsi" w:eastAsiaTheme="minorEastAsia" w:hAnsiTheme="minorHAnsi" w:cstheme="minorBidi"/>
              <w:kern w:val="2"/>
              <w:sz w:val="21"/>
              <w:szCs w:val="22"/>
            </w:rPr>
          </w:pPr>
          <w:hyperlink w:anchor="_Toc81318150" w:history="1">
            <w:r w:rsidR="0017063D" w:rsidRPr="005D0EAB">
              <w:rPr>
                <w:rStyle w:val="af"/>
                <w:rFonts w:cs="Huawei Sans"/>
                <w:bCs/>
                <w:snapToGrid w:val="0"/>
              </w:rPr>
              <w:t>1.5.4</w:t>
            </w:r>
            <w:r w:rsidR="0017063D" w:rsidRPr="005D0EAB">
              <w:rPr>
                <w:rStyle w:val="af"/>
                <w:rFonts w:ascii="Huawei Sans" w:hAnsi="Huawei Sans" w:cs="Huawei Sans" w:hint="eastAsia"/>
              </w:rPr>
              <w:t xml:space="preserve"> </w:t>
            </w:r>
            <w:r w:rsidR="0017063D" w:rsidRPr="005D0EAB">
              <w:rPr>
                <w:rStyle w:val="af"/>
                <w:rFonts w:ascii="Huawei Sans" w:hAnsi="Huawei Sans" w:cs="Huawei Sans" w:hint="eastAsia"/>
              </w:rPr>
              <w:t>修改和删除数据</w:t>
            </w:r>
            <w:r w:rsidR="0017063D">
              <w:rPr>
                <w:webHidden/>
              </w:rPr>
              <w:tab/>
            </w:r>
            <w:r w:rsidR="0017063D">
              <w:rPr>
                <w:webHidden/>
              </w:rPr>
              <w:fldChar w:fldCharType="begin"/>
            </w:r>
            <w:r w:rsidR="0017063D">
              <w:rPr>
                <w:webHidden/>
              </w:rPr>
              <w:instrText xml:space="preserve"> PAGEREF _Toc81318150 \h </w:instrText>
            </w:r>
            <w:r w:rsidR="0017063D">
              <w:rPr>
                <w:webHidden/>
              </w:rPr>
            </w:r>
            <w:r w:rsidR="0017063D">
              <w:rPr>
                <w:webHidden/>
              </w:rPr>
              <w:fldChar w:fldCharType="separate"/>
            </w:r>
            <w:r w:rsidR="0017063D">
              <w:rPr>
                <w:rFonts w:hint="eastAsia"/>
                <w:webHidden/>
              </w:rPr>
              <w:t>36</w:t>
            </w:r>
            <w:r w:rsidR="0017063D">
              <w:rPr>
                <w:webHidden/>
              </w:rPr>
              <w:fldChar w:fldCharType="end"/>
            </w:r>
          </w:hyperlink>
        </w:p>
        <w:p w14:paraId="1B0E94B0" w14:textId="77777777" w:rsidR="0017063D" w:rsidRDefault="00AD4721">
          <w:pPr>
            <w:pStyle w:val="TOC1"/>
            <w:tabs>
              <w:tab w:val="right" w:leader="dot" w:pos="9628"/>
            </w:tabs>
            <w:rPr>
              <w:rFonts w:asciiTheme="minorHAnsi" w:eastAsiaTheme="minorEastAsia" w:hAnsiTheme="minorHAnsi" w:cstheme="minorBidi"/>
              <w:b w:val="0"/>
              <w:bCs w:val="0"/>
              <w:noProof/>
              <w:kern w:val="2"/>
              <w:sz w:val="21"/>
              <w:szCs w:val="22"/>
            </w:rPr>
          </w:pPr>
          <w:hyperlink w:anchor="_Toc81318151" w:history="1">
            <w:r w:rsidR="0017063D" w:rsidRPr="005D0EAB">
              <w:rPr>
                <w:rStyle w:val="af"/>
                <w:rFonts w:hint="eastAsia"/>
                <w:noProof/>
              </w:rPr>
              <w:t>附录一：</w:t>
            </w:r>
            <w:r w:rsidR="0017063D" w:rsidRPr="005D0EAB">
              <w:rPr>
                <w:rStyle w:val="af"/>
                <w:noProof/>
              </w:rPr>
              <w:t>openGauss</w:t>
            </w:r>
            <w:r w:rsidR="0017063D" w:rsidRPr="005D0EAB">
              <w:rPr>
                <w:rStyle w:val="af"/>
                <w:rFonts w:hint="eastAsia"/>
                <w:noProof/>
              </w:rPr>
              <w:t>数据库基本操作</w:t>
            </w:r>
            <w:r w:rsidR="0017063D">
              <w:rPr>
                <w:noProof/>
                <w:webHidden/>
              </w:rPr>
              <w:tab/>
            </w:r>
            <w:r w:rsidR="0017063D">
              <w:rPr>
                <w:noProof/>
                <w:webHidden/>
              </w:rPr>
              <w:fldChar w:fldCharType="begin"/>
            </w:r>
            <w:r w:rsidR="0017063D">
              <w:rPr>
                <w:noProof/>
                <w:webHidden/>
              </w:rPr>
              <w:instrText xml:space="preserve"> PAGEREF _Toc81318151 \h </w:instrText>
            </w:r>
            <w:r w:rsidR="0017063D">
              <w:rPr>
                <w:noProof/>
                <w:webHidden/>
              </w:rPr>
            </w:r>
            <w:r w:rsidR="0017063D">
              <w:rPr>
                <w:noProof/>
                <w:webHidden/>
              </w:rPr>
              <w:fldChar w:fldCharType="separate"/>
            </w:r>
            <w:r w:rsidR="0017063D">
              <w:rPr>
                <w:rFonts w:hint="eastAsia"/>
                <w:noProof/>
                <w:webHidden/>
              </w:rPr>
              <w:t>38</w:t>
            </w:r>
            <w:r w:rsidR="0017063D">
              <w:rPr>
                <w:noProof/>
                <w:webHidden/>
              </w:rPr>
              <w:fldChar w:fldCharType="end"/>
            </w:r>
          </w:hyperlink>
        </w:p>
        <w:p w14:paraId="0B048C6B" w14:textId="6B60EB8F" w:rsidR="00002614" w:rsidRPr="00906623" w:rsidRDefault="001B3964" w:rsidP="00906623">
          <w:pPr>
            <w:pStyle w:val="TOC3"/>
            <w:tabs>
              <w:tab w:val="right" w:leader="dot" w:pos="9628"/>
            </w:tabs>
            <w:rPr>
              <w:rFonts w:hint="eastAsia"/>
              <w:lang w:val="zh-CN"/>
            </w:rPr>
          </w:pPr>
          <w:r w:rsidRPr="00525181">
            <w:rPr>
              <w:rFonts w:ascii="Huawei Sans" w:hAnsi="Huawei Sans" w:cs="Huawei Sans"/>
            </w:rPr>
            <w:fldChar w:fldCharType="end"/>
          </w:r>
        </w:p>
      </w:sdtContent>
    </w:sdt>
    <w:p w14:paraId="6EF63A3E" w14:textId="0763D3D4" w:rsidR="00906623" w:rsidRDefault="00906623">
      <w:pPr>
        <w:topLinePunct w:val="0"/>
        <w:adjustRightInd/>
        <w:snapToGrid/>
        <w:spacing w:before="0" w:after="0" w:line="240" w:lineRule="auto"/>
        <w:ind w:left="0"/>
        <w:rPr>
          <w:rFonts w:ascii="HuaweiSans-Regular" w:eastAsia="方正兰亭黑简体" w:hAnsi="HuaweiSans-Regular" w:hint="eastAsia"/>
          <w:sz w:val="21"/>
        </w:rPr>
      </w:pPr>
      <w:bookmarkStart w:id="10" w:name="_Toc48145791"/>
      <w:bookmarkStart w:id="11" w:name="_Toc466755571"/>
      <w:bookmarkEnd w:id="9"/>
      <w:bookmarkEnd w:id="8"/>
      <w:bookmarkEnd w:id="7"/>
      <w:bookmarkEnd w:id="6"/>
      <w:bookmarkEnd w:id="5"/>
      <w:bookmarkEnd w:id="4"/>
      <w:bookmarkEnd w:id="3"/>
      <w:bookmarkEnd w:id="2"/>
      <w:bookmarkEnd w:id="1"/>
      <w:bookmarkEnd w:id="0"/>
      <w:r>
        <w:rPr>
          <w:rFonts w:hint="eastAsia"/>
        </w:rPr>
        <w:br w:type="page"/>
      </w:r>
    </w:p>
    <w:p w14:paraId="413CEC6B" w14:textId="77777777" w:rsidR="001464C2" w:rsidRPr="00525181" w:rsidRDefault="001464C2" w:rsidP="005B400E">
      <w:pPr>
        <w:pStyle w:val="1"/>
        <w:numPr>
          <w:ilvl w:val="0"/>
          <w:numId w:val="0"/>
        </w:numPr>
        <w:ind w:right="442"/>
      </w:pPr>
      <w:bookmarkStart w:id="12" w:name="_Toc81318117"/>
      <w:r w:rsidRPr="00525181">
        <w:lastRenderedPageBreak/>
        <w:t>前</w:t>
      </w:r>
      <w:r w:rsidRPr="00525181">
        <w:t xml:space="preserve">  </w:t>
      </w:r>
      <w:r w:rsidRPr="00525181">
        <w:t>言</w:t>
      </w:r>
      <w:bookmarkEnd w:id="10"/>
      <w:bookmarkEnd w:id="12"/>
    </w:p>
    <w:p w14:paraId="59468F20" w14:textId="77777777" w:rsidR="001464C2" w:rsidRPr="00525181" w:rsidRDefault="001464C2" w:rsidP="003966C3">
      <w:pPr>
        <w:pStyle w:val="2"/>
        <w:numPr>
          <w:ilvl w:val="0"/>
          <w:numId w:val="0"/>
        </w:numPr>
      </w:pPr>
      <w:bookmarkStart w:id="13" w:name="_Toc7361461"/>
      <w:bookmarkStart w:id="14" w:name="_Toc48143481"/>
      <w:bookmarkStart w:id="15" w:name="_Toc48145792"/>
      <w:bookmarkStart w:id="16" w:name="_Toc81318118"/>
      <w:r w:rsidRPr="00525181">
        <w:t>简介</w:t>
      </w:r>
      <w:bookmarkEnd w:id="13"/>
      <w:bookmarkEnd w:id="14"/>
      <w:bookmarkEnd w:id="15"/>
      <w:bookmarkEnd w:id="16"/>
    </w:p>
    <w:p w14:paraId="02ED98B1" w14:textId="13D10134" w:rsidR="001464C2" w:rsidRPr="00525181" w:rsidRDefault="001464C2" w:rsidP="00ED1505">
      <w:pPr>
        <w:pStyle w:val="1e"/>
        <w:rPr>
          <w:rFonts w:hint="eastAsia"/>
        </w:rPr>
      </w:pPr>
      <w:r w:rsidRPr="00525181">
        <w:t>本实验指导书主要目的是为了让读者熟悉并掌握</w:t>
      </w:r>
      <w:r w:rsidRPr="00525181">
        <w:t>openGauss</w:t>
      </w:r>
      <w:r w:rsidRPr="00525181">
        <w:t>数据库的基本操作，并通过案例强化学习。</w:t>
      </w:r>
    </w:p>
    <w:p w14:paraId="70077E83" w14:textId="44426643" w:rsidR="001464C2" w:rsidRPr="00525181" w:rsidRDefault="001464C2" w:rsidP="003966C3">
      <w:pPr>
        <w:pStyle w:val="2"/>
        <w:numPr>
          <w:ilvl w:val="0"/>
          <w:numId w:val="0"/>
        </w:numPr>
      </w:pPr>
      <w:bookmarkStart w:id="17" w:name="_Toc7361462"/>
      <w:bookmarkStart w:id="18" w:name="_Toc48143482"/>
      <w:bookmarkStart w:id="19" w:name="_Toc48145793"/>
      <w:bookmarkStart w:id="20" w:name="_Toc81318119"/>
      <w:r w:rsidRPr="00525181">
        <w:t>内容描述</w:t>
      </w:r>
      <w:bookmarkEnd w:id="17"/>
      <w:bookmarkEnd w:id="18"/>
      <w:bookmarkEnd w:id="19"/>
      <w:bookmarkEnd w:id="20"/>
    </w:p>
    <w:p w14:paraId="4BE8359C" w14:textId="4F1CCE12" w:rsidR="001464C2" w:rsidRDefault="001464C2" w:rsidP="00ED1505">
      <w:pPr>
        <w:pStyle w:val="1e"/>
        <w:rPr>
          <w:rFonts w:hint="eastAsia"/>
        </w:rPr>
      </w:pPr>
      <w:r w:rsidRPr="00525181">
        <w:t>本实验指导书先介绍创建管理用户、表及其它数据库对象等</w:t>
      </w:r>
      <w:r w:rsidRPr="00525181">
        <w:t>openGauss</w:t>
      </w:r>
      <w:r w:rsidRPr="00525181">
        <w:t>数据库的基本操作，再从学校数据模型的案例入手，进行模拟演练。</w:t>
      </w:r>
    </w:p>
    <w:p w14:paraId="0B0B19F0" w14:textId="42EE887D" w:rsidR="00D90A89" w:rsidRDefault="00D90A89" w:rsidP="003966C3">
      <w:pPr>
        <w:pStyle w:val="2"/>
        <w:numPr>
          <w:ilvl w:val="0"/>
          <w:numId w:val="0"/>
        </w:numPr>
      </w:pPr>
      <w:bookmarkStart w:id="21" w:name="_Toc51141491"/>
      <w:bookmarkStart w:id="22" w:name="_Toc51148678"/>
      <w:bookmarkStart w:id="23" w:name="_Toc81318120"/>
      <w:r>
        <w:rPr>
          <w:rFonts w:hint="eastAsia"/>
        </w:rPr>
        <w:t>前置条件</w:t>
      </w:r>
      <w:bookmarkEnd w:id="21"/>
      <w:bookmarkEnd w:id="22"/>
      <w:bookmarkEnd w:id="23"/>
    </w:p>
    <w:p w14:paraId="2EFF6D29" w14:textId="51253450" w:rsidR="00D90A89" w:rsidRPr="0076282D" w:rsidRDefault="00D90A89" w:rsidP="00ED1505">
      <w:pPr>
        <w:pStyle w:val="1e"/>
        <w:rPr>
          <w:rFonts w:ascii="Huawei Sans" w:hAnsi="Huawei Sans" w:cs="Huawei Sans"/>
        </w:rPr>
      </w:pPr>
      <w:r w:rsidRPr="00D90A89">
        <w:t>openGauss</w:t>
      </w:r>
      <w:r w:rsidRPr="00D90A89">
        <w:t>数据库开发需要掌握</w:t>
      </w:r>
      <w:r w:rsidRPr="00D90A89">
        <w:t>openGauss</w:t>
      </w:r>
      <w:r w:rsidRPr="00D90A89">
        <w:t>数据库的基本操作和</w:t>
      </w:r>
      <w:r w:rsidRPr="00D90A89">
        <w:t>SQL</w:t>
      </w:r>
      <w:r w:rsidRPr="00D90A89">
        <w:t>语法，</w:t>
      </w:r>
      <w:r w:rsidRPr="00D90A89">
        <w:t>openGauss</w:t>
      </w:r>
      <w:r w:rsidRPr="00D90A89">
        <w:t>数据库支持</w:t>
      </w:r>
      <w:r w:rsidRPr="00D90A89">
        <w:t>SQL2003</w:t>
      </w:r>
      <w:r w:rsidRPr="00D90A89">
        <w:t>标准语法，数据库基本操作参见</w:t>
      </w:r>
      <w:hyperlink w:anchor="_附录一：openGauss数据库基本操作" w:history="1">
        <w:r w:rsidRPr="0017063D">
          <w:rPr>
            <w:rStyle w:val="af"/>
            <w:b/>
          </w:rPr>
          <w:t>附录</w:t>
        </w:r>
        <w:proofErr w:type="gramStart"/>
        <w:r w:rsidR="00A548B8" w:rsidRPr="0017063D">
          <w:rPr>
            <w:rStyle w:val="af"/>
            <w:b/>
          </w:rPr>
          <w:t>一</w:t>
        </w:r>
        <w:proofErr w:type="gramEnd"/>
      </w:hyperlink>
      <w:r w:rsidRPr="00D90A89">
        <w:t>。</w:t>
      </w:r>
    </w:p>
    <w:p w14:paraId="265D8720" w14:textId="1CFD4490" w:rsidR="001464C2" w:rsidRPr="00525181" w:rsidRDefault="001464C2" w:rsidP="003966C3">
      <w:pPr>
        <w:pStyle w:val="2"/>
        <w:numPr>
          <w:ilvl w:val="0"/>
          <w:numId w:val="0"/>
        </w:numPr>
      </w:pPr>
      <w:bookmarkStart w:id="24" w:name="_Toc7361465"/>
      <w:bookmarkStart w:id="25" w:name="_Toc48143483"/>
      <w:bookmarkStart w:id="26" w:name="_Toc48145794"/>
      <w:bookmarkStart w:id="27" w:name="_Toc81318121"/>
      <w:r w:rsidRPr="00525181">
        <w:t>实验环境说明</w:t>
      </w:r>
      <w:bookmarkEnd w:id="24"/>
      <w:bookmarkEnd w:id="25"/>
      <w:bookmarkEnd w:id="26"/>
      <w:bookmarkEnd w:id="27"/>
    </w:p>
    <w:p w14:paraId="1F57B160" w14:textId="77777777" w:rsidR="001464C2" w:rsidRPr="00525181" w:rsidRDefault="001464C2" w:rsidP="00ED1505">
      <w:pPr>
        <w:pStyle w:val="41"/>
      </w:pPr>
      <w:r w:rsidRPr="00525181">
        <w:t>组网说明</w:t>
      </w:r>
    </w:p>
    <w:p w14:paraId="023C7F61" w14:textId="77777777" w:rsidR="001464C2" w:rsidRPr="00525181" w:rsidRDefault="001464C2" w:rsidP="00ED1505">
      <w:pPr>
        <w:pStyle w:val="1e"/>
        <w:rPr>
          <w:rFonts w:hint="eastAsia"/>
        </w:rPr>
      </w:pPr>
      <w:r w:rsidRPr="00525181">
        <w:t>本实验环境为华为云</w:t>
      </w:r>
      <w:r w:rsidRPr="00525181">
        <w:t>ECS</w:t>
      </w:r>
      <w:r w:rsidRPr="00525181">
        <w:t>服务器和</w:t>
      </w:r>
      <w:r w:rsidRPr="00525181">
        <w:t>openGauss</w:t>
      </w:r>
      <w:r w:rsidRPr="00525181">
        <w:t>数据库。</w:t>
      </w:r>
    </w:p>
    <w:p w14:paraId="65EF54FF" w14:textId="77777777" w:rsidR="001464C2" w:rsidRPr="00525181" w:rsidRDefault="001464C2" w:rsidP="00ED1505">
      <w:pPr>
        <w:pStyle w:val="41"/>
      </w:pPr>
      <w:r w:rsidRPr="00525181">
        <w:t>设备介绍</w:t>
      </w:r>
    </w:p>
    <w:p w14:paraId="299CB3A6" w14:textId="76EB859E" w:rsidR="001464C2" w:rsidRPr="00525181" w:rsidRDefault="001464C2" w:rsidP="00ED1505">
      <w:pPr>
        <w:pStyle w:val="1e"/>
        <w:rPr>
          <w:rFonts w:hint="eastAsia"/>
        </w:rPr>
      </w:pPr>
      <w:r w:rsidRPr="00525181">
        <w:t>为</w:t>
      </w:r>
      <w:r w:rsidR="00EF176A">
        <w:t>了满足本实验需要，建议实验环境采用以下配置。</w:t>
      </w:r>
    </w:p>
    <w:p w14:paraId="7705C9FB" w14:textId="65C7318D" w:rsidR="00B44B55" w:rsidRPr="00525181" w:rsidRDefault="00B90B77" w:rsidP="00B90B77">
      <w:pPr>
        <w:pStyle w:val="50"/>
        <w:numPr>
          <w:ilvl w:val="0"/>
          <w:numId w:val="0"/>
        </w:numPr>
        <w:ind w:left="1021" w:firstLineChars="1500" w:firstLine="3661"/>
        <w:jc w:val="left"/>
        <w:rPr>
          <w:rFonts w:hint="eastAsia"/>
        </w:rPr>
      </w:pPr>
      <w:r>
        <w:t>配置</w:t>
      </w:r>
      <w:r w:rsidR="00B44B55">
        <w:rPr>
          <w:rFonts w:hint="eastAsia"/>
        </w:rPr>
        <w:t>明细表</w:t>
      </w:r>
    </w:p>
    <w:tbl>
      <w:tblPr>
        <w:tblStyle w:val="V30"/>
        <w:tblW w:w="78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351"/>
        <w:gridCol w:w="4536"/>
      </w:tblGrid>
      <w:tr w:rsidR="00B90B77" w:rsidRPr="00525181" w14:paraId="5E58E12E" w14:textId="77777777" w:rsidTr="00B9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A47BD79" w14:textId="52531101" w:rsidR="00B90B77" w:rsidRPr="00525181" w:rsidRDefault="00B90B77" w:rsidP="00E2543E">
            <w:pPr>
              <w:pStyle w:val="59"/>
              <w:rPr>
                <w:rFonts w:ascii="Huawei Sans" w:hAnsi="Huawei Sans" w:cs="Huawei Sans"/>
              </w:rPr>
            </w:pPr>
            <w:r w:rsidRPr="00525181">
              <w:rPr>
                <w:rFonts w:ascii="Huawei Sans" w:hAnsi="Huawei Sans" w:cs="Huawei Sans"/>
              </w:rPr>
              <w:t>软件名称</w:t>
            </w:r>
          </w:p>
        </w:tc>
        <w:tc>
          <w:tcPr>
            <w:tcW w:w="4536" w:type="dxa"/>
          </w:tcPr>
          <w:p w14:paraId="0F08C421" w14:textId="77777777" w:rsidR="00B90B77" w:rsidRPr="00525181" w:rsidRDefault="00B90B77" w:rsidP="00E2543E">
            <w:pPr>
              <w:pStyle w:val="59"/>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软件版本</w:t>
            </w:r>
          </w:p>
        </w:tc>
      </w:tr>
      <w:tr w:rsidR="00B90B77" w:rsidRPr="00525181" w14:paraId="237360EF"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2C38E96"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数据库</w:t>
            </w:r>
          </w:p>
        </w:tc>
        <w:tc>
          <w:tcPr>
            <w:tcW w:w="4536" w:type="dxa"/>
          </w:tcPr>
          <w:p w14:paraId="3C97B7CF" w14:textId="2DE48BB7" w:rsidR="00B90B77" w:rsidRPr="00525181" w:rsidRDefault="00B90B77" w:rsidP="00247F5B">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 xml:space="preserve">openGauss </w:t>
            </w:r>
            <w:r>
              <w:rPr>
                <w:rFonts w:ascii="Huawei Sans" w:hAnsi="Huawei Sans" w:cs="Huawei Sans"/>
              </w:rPr>
              <w:t>2.0.0</w:t>
            </w:r>
          </w:p>
        </w:tc>
      </w:tr>
      <w:tr w:rsidR="00B90B77" w:rsidRPr="00525181" w14:paraId="12C83CD0"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C5A7769"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操作系统</w:t>
            </w:r>
          </w:p>
        </w:tc>
        <w:tc>
          <w:tcPr>
            <w:tcW w:w="4536" w:type="dxa"/>
          </w:tcPr>
          <w:p w14:paraId="0370A074" w14:textId="77777777" w:rsidR="00B90B77" w:rsidRPr="00525181" w:rsidRDefault="00B90B77" w:rsidP="00E2543E">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openEuler 20.3LTS</w:t>
            </w:r>
          </w:p>
        </w:tc>
      </w:tr>
    </w:tbl>
    <w:p w14:paraId="32F21DFA" w14:textId="2DAC7665" w:rsidR="00525181" w:rsidRDefault="00C803FB" w:rsidP="003966C3">
      <w:pPr>
        <w:pStyle w:val="2"/>
        <w:numPr>
          <w:ilvl w:val="0"/>
          <w:numId w:val="0"/>
        </w:numPr>
      </w:pPr>
      <w:bookmarkStart w:id="28" w:name="_Toc81318122"/>
      <w:r>
        <w:lastRenderedPageBreak/>
        <w:t>实验概览</w:t>
      </w:r>
      <w:bookmarkEnd w:id="28"/>
    </w:p>
    <w:p w14:paraId="3E6B9169" w14:textId="6935778E" w:rsidR="0076282D" w:rsidRDefault="00A25833" w:rsidP="0076282D">
      <w:pPr>
        <w:topLinePunct w:val="0"/>
        <w:adjustRightInd/>
        <w:snapToGrid/>
        <w:spacing w:before="0" w:after="0" w:line="240" w:lineRule="auto"/>
        <w:ind w:left="0"/>
        <w:jc w:val="center"/>
        <w:rPr>
          <w:rFonts w:ascii="Huawei Sans" w:eastAsia="方正兰亭黑简体" w:hAnsi="Huawei Sans" w:cs="Huawei Sans"/>
        </w:rPr>
      </w:pPr>
      <w:r>
        <w:rPr>
          <w:noProof/>
        </w:rPr>
        <w:drawing>
          <wp:inline distT="0" distB="0" distL="0" distR="0" wp14:anchorId="5DDB9770" wp14:editId="077B629B">
            <wp:extent cx="5454000" cy="5745600"/>
            <wp:effectExtent l="19050" t="19050" r="13970" b="26670"/>
            <wp:docPr id="4" name="图片 4" descr="C:\Users\swx941157\AppData\Roaming\eSpace_Desktop\UserData\swx941157\imagefiles\originalImgfiles\79863BE4-ED50-404D-8BE0-7DD7B6BF7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63BE4-ED50-404D-8BE0-7DD7B6BF7A82" descr="C:\Users\swx941157\AppData\Roaming\eSpace_Desktop\UserData\swx941157\imagefiles\originalImgfiles\79863BE4-ED50-404D-8BE0-7DD7B6BF7A8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16"/>
                    <a:stretch/>
                  </pic:blipFill>
                  <pic:spPr bwMode="auto">
                    <a:xfrm>
                      <a:off x="0" y="0"/>
                      <a:ext cx="5454000" cy="5745600"/>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187E1EB" w14:textId="4CD8C734" w:rsidR="0076282D" w:rsidRDefault="00C803FB" w:rsidP="005B400E">
      <w:pPr>
        <w:pStyle w:val="9"/>
        <w:numPr>
          <w:ilvl w:val="0"/>
          <w:numId w:val="0"/>
        </w:numPr>
        <w:ind w:left="1021"/>
        <w:rPr>
          <w:rFonts w:hint="eastAsia"/>
        </w:rPr>
      </w:pPr>
      <w:r>
        <w:rPr>
          <w:rFonts w:hint="eastAsia"/>
        </w:rPr>
        <w:t>本实验概览</w:t>
      </w:r>
      <w:r w:rsidR="005B400E">
        <w:rPr>
          <w:rFonts w:hint="eastAsia"/>
        </w:rPr>
        <w:t>图</w:t>
      </w:r>
    </w:p>
    <w:p w14:paraId="619EF675" w14:textId="77777777" w:rsidR="00525181" w:rsidRDefault="00525181">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2DEDFAD2" w14:textId="403C50C5" w:rsidR="00896E8D" w:rsidRPr="00525181" w:rsidRDefault="00971AAA" w:rsidP="0030084D">
      <w:pPr>
        <w:pStyle w:val="1"/>
      </w:pPr>
      <w:bookmarkStart w:id="29" w:name="_Toc81318123"/>
      <w:r>
        <w:lastRenderedPageBreak/>
        <w:t>数据库开发</w:t>
      </w:r>
      <w:r w:rsidR="009E0834" w:rsidRPr="00525181">
        <w:t>实验</w:t>
      </w:r>
      <w:bookmarkEnd w:id="29"/>
    </w:p>
    <w:p w14:paraId="5072489B" w14:textId="3A2011F6" w:rsidR="00CF0DE9" w:rsidRPr="003966C3" w:rsidRDefault="002F6BCF" w:rsidP="003966C3">
      <w:pPr>
        <w:pStyle w:val="2"/>
      </w:pPr>
      <w:bookmarkStart w:id="30" w:name="_Toc81318124"/>
      <w:r w:rsidRPr="003966C3">
        <w:t>创建和管理</w:t>
      </w:r>
      <w:r w:rsidR="00DE584A" w:rsidRPr="003966C3">
        <w:t>用户、</w:t>
      </w:r>
      <w:r w:rsidRPr="003966C3">
        <w:t>表空间</w:t>
      </w:r>
      <w:r w:rsidR="00DE584A" w:rsidRPr="003966C3">
        <w:t>和</w:t>
      </w:r>
      <w:r w:rsidRPr="003966C3">
        <w:t>数据库</w:t>
      </w:r>
      <w:bookmarkEnd w:id="30"/>
    </w:p>
    <w:p w14:paraId="1B6A1E36" w14:textId="7C3F0B33" w:rsidR="00DE584A" w:rsidRPr="00525181" w:rsidRDefault="00A54542" w:rsidP="00DE584A">
      <w:pPr>
        <w:pStyle w:val="3"/>
        <w:rPr>
          <w:rFonts w:ascii="Huawei Sans" w:hAnsi="Huawei Sans" w:cs="Huawei Sans"/>
        </w:rPr>
      </w:pPr>
      <w:bookmarkStart w:id="31" w:name="_Toc81318125"/>
      <w:r>
        <w:rPr>
          <w:rFonts w:ascii="Huawei Sans" w:hAnsi="Huawei Sans" w:cs="Huawei Sans"/>
        </w:rPr>
        <w:t>创建和管理</w:t>
      </w:r>
      <w:r w:rsidR="00DE584A" w:rsidRPr="00525181">
        <w:rPr>
          <w:rFonts w:ascii="Huawei Sans" w:hAnsi="Huawei Sans" w:cs="Huawei Sans"/>
        </w:rPr>
        <w:t>用户</w:t>
      </w:r>
      <w:bookmarkEnd w:id="31"/>
    </w:p>
    <w:p w14:paraId="071FFF1A" w14:textId="7A889D35" w:rsidR="00DE584A" w:rsidRPr="00525181" w:rsidRDefault="00B77186" w:rsidP="00DE584A">
      <w:pPr>
        <w:pStyle w:val="4"/>
        <w:rPr>
          <w:rFonts w:ascii="Huawei Sans" w:hAnsi="Huawei Sans" w:cs="Huawei Sans" w:hint="default"/>
        </w:rPr>
      </w:pPr>
      <w:r w:rsidRPr="00525181">
        <w:rPr>
          <w:rFonts w:ascii="Huawei Sans" w:hAnsi="Huawei Sans" w:cs="Huawei Sans" w:hint="default"/>
        </w:rPr>
        <w:t>创建用户</w:t>
      </w:r>
    </w:p>
    <w:p w14:paraId="1AAE7592" w14:textId="456EF011" w:rsidR="0089590B" w:rsidRPr="00525181" w:rsidRDefault="0089590B" w:rsidP="00ED1505">
      <w:pPr>
        <w:pStyle w:val="1e"/>
        <w:rPr>
          <w:rFonts w:hint="eastAsia"/>
        </w:rPr>
      </w:pPr>
      <w:r w:rsidRPr="00525181">
        <w:t>通过</w:t>
      </w:r>
      <w:r w:rsidRPr="00525181">
        <w:t>CREATE USER</w:t>
      </w:r>
      <w:r w:rsidRPr="00525181">
        <w:t>创建的用户，默认具有</w:t>
      </w:r>
      <w:r w:rsidRPr="00525181">
        <w:t>LOGIN</w:t>
      </w:r>
      <w:r w:rsidR="00EF176A">
        <w:t>权限。</w:t>
      </w:r>
    </w:p>
    <w:p w14:paraId="31E116A4" w14:textId="32F5CF15" w:rsidR="0089590B" w:rsidRPr="00525181" w:rsidRDefault="0089590B" w:rsidP="00ED1505">
      <w:pPr>
        <w:pStyle w:val="1e"/>
        <w:rPr>
          <w:rFonts w:hint="eastAsia"/>
        </w:rPr>
      </w:pPr>
      <w:r w:rsidRPr="00525181">
        <w:t>通过</w:t>
      </w:r>
      <w:r w:rsidRPr="00525181">
        <w:t>CREATE USER</w:t>
      </w:r>
      <w:r w:rsidRPr="00525181">
        <w:t>创建用户的同时系统会在执行该命令的数据库中，为该用户创建一个同名的</w:t>
      </w:r>
      <w:r w:rsidRPr="00525181">
        <w:t>SCHEMA</w:t>
      </w:r>
      <w:r w:rsidRPr="00525181">
        <w:t>；其他数据库中，则</w:t>
      </w:r>
      <w:proofErr w:type="gramStart"/>
      <w:r w:rsidRPr="00525181">
        <w:t>不</w:t>
      </w:r>
      <w:proofErr w:type="gramEnd"/>
      <w:r w:rsidRPr="00525181">
        <w:t>自动创建同名的</w:t>
      </w:r>
      <w:r w:rsidRPr="00525181">
        <w:t>SCHEMA</w:t>
      </w:r>
      <w:r w:rsidRPr="00525181">
        <w:t>；用户可使用</w:t>
      </w:r>
      <w:r w:rsidRPr="00525181">
        <w:t>CREATE SCHEMA</w:t>
      </w:r>
      <w:r w:rsidRPr="00525181">
        <w:t>命令，分别在其他数据库中，为该用户创建同名</w:t>
      </w:r>
      <w:r w:rsidRPr="00525181">
        <w:t>SCHEMA</w:t>
      </w:r>
      <w:r w:rsidRPr="00525181">
        <w:t>。</w:t>
      </w:r>
    </w:p>
    <w:p w14:paraId="6603E360" w14:textId="1EAB9A00" w:rsidR="00B77186" w:rsidRPr="00525181" w:rsidRDefault="0089590B" w:rsidP="00ED1505">
      <w:pPr>
        <w:pStyle w:val="1e"/>
        <w:rPr>
          <w:rFonts w:hint="eastAsia"/>
        </w:rPr>
      </w:pPr>
      <w:r w:rsidRPr="00525181">
        <w:t>系统管理员在普通用户同名</w:t>
      </w:r>
      <w:r w:rsidRPr="00525181">
        <w:t>schema</w:t>
      </w:r>
      <w:r w:rsidRPr="00525181">
        <w:t>下创建的对象，所有者为</w:t>
      </w:r>
      <w:r w:rsidRPr="00525181">
        <w:t>schema</w:t>
      </w:r>
      <w:r w:rsidRPr="00525181">
        <w:t>的同名用户（非系统管理员）。</w:t>
      </w:r>
    </w:p>
    <w:p w14:paraId="3D16474A" w14:textId="609C5D6E" w:rsidR="0089590B" w:rsidRPr="00525181" w:rsidRDefault="0089590B" w:rsidP="00ED1505">
      <w:pPr>
        <w:pStyle w:val="1e"/>
        <w:rPr>
          <w:rFonts w:hint="eastAsia"/>
        </w:rPr>
      </w:pPr>
      <w:r w:rsidRPr="00525181">
        <w:t>创建用户</w:t>
      </w:r>
      <w:r w:rsidRPr="00525181">
        <w:t>jim</w:t>
      </w:r>
      <w:r w:rsidRPr="00525181">
        <w:t>，登录密码为</w:t>
      </w:r>
      <w:r w:rsidRPr="00525181">
        <w:t>Bigdata@123</w:t>
      </w:r>
      <w:r w:rsidRPr="00525181">
        <w:t>。</w:t>
      </w:r>
    </w:p>
    <w:p w14:paraId="11729F80" w14:textId="374C30D6" w:rsidR="00DE584A" w:rsidRPr="00ED1505" w:rsidRDefault="00FD4FAE" w:rsidP="00ED1505">
      <w:pPr>
        <w:pStyle w:val="afffff4"/>
      </w:pPr>
      <w:r w:rsidRPr="00ED1505">
        <w:t xml:space="preserve">postgres=# </w:t>
      </w:r>
      <w:r w:rsidR="0089590B" w:rsidRPr="0061737C">
        <w:rPr>
          <w:rFonts w:eastAsia="微软雅黑"/>
          <w:b/>
          <w:color w:val="C7000B"/>
          <w:spacing w:val="-4"/>
          <w:kern w:val="2"/>
          <w:shd w:val="pct15" w:color="auto" w:fill="FFFFFF"/>
          <w:lang w:eastAsia="en-US"/>
        </w:rPr>
        <w:t>CREATE USER jim PASSWORD 'Bigdata@123';</w:t>
      </w:r>
    </w:p>
    <w:p w14:paraId="618E1C22" w14:textId="02ED2228" w:rsidR="00EC30A1" w:rsidRPr="00ED1505" w:rsidRDefault="00EC30A1" w:rsidP="00ED1505">
      <w:pPr>
        <w:pStyle w:val="afffff4"/>
      </w:pPr>
      <w:r w:rsidRPr="00ED1505">
        <w:t>CREATE ROLE</w:t>
      </w:r>
    </w:p>
    <w:p w14:paraId="255E0D90" w14:textId="1ED977CA" w:rsidR="001B3CDA" w:rsidRPr="00525181" w:rsidRDefault="004726B1" w:rsidP="00ED1505">
      <w:pPr>
        <w:pStyle w:val="1e"/>
        <w:rPr>
          <w:rFonts w:hint="eastAsia"/>
        </w:rPr>
      </w:pPr>
      <w:r w:rsidRPr="00525181">
        <w:t>同样的下面语句也可以创建用户</w:t>
      </w:r>
      <w:r w:rsidR="001B3CDA" w:rsidRPr="00525181">
        <w:t>。</w:t>
      </w:r>
    </w:p>
    <w:p w14:paraId="465BBAC8" w14:textId="4171C44E" w:rsidR="004D26B5" w:rsidRPr="00525181" w:rsidRDefault="00FD4FAE" w:rsidP="00ED1505">
      <w:pPr>
        <w:pStyle w:val="afffff4"/>
      </w:pPr>
      <w:r w:rsidRPr="00525181">
        <w:t xml:space="preserve">postgres=# </w:t>
      </w:r>
      <w:r w:rsidR="004D26B5" w:rsidRPr="0061737C">
        <w:rPr>
          <w:rFonts w:eastAsia="微软雅黑"/>
          <w:b/>
          <w:color w:val="C7000B"/>
          <w:spacing w:val="-4"/>
          <w:kern w:val="2"/>
          <w:shd w:val="pct15" w:color="auto" w:fill="FFFFFF"/>
          <w:lang w:eastAsia="en-US"/>
        </w:rPr>
        <w:t>CREATE USER kim IDENTIFIED BY 'Bigdata@123';</w:t>
      </w:r>
    </w:p>
    <w:p w14:paraId="48E369B6" w14:textId="63E9F73E" w:rsidR="00EC30A1" w:rsidRPr="00525181" w:rsidRDefault="00EC30A1" w:rsidP="00ED1505">
      <w:pPr>
        <w:pStyle w:val="afffff4"/>
      </w:pPr>
      <w:r w:rsidRPr="00525181">
        <w:t>CREATE ROLE</w:t>
      </w:r>
    </w:p>
    <w:p w14:paraId="43A9FABE" w14:textId="6BFD60C5" w:rsidR="0089590B" w:rsidRPr="00525181" w:rsidRDefault="004D26B5" w:rsidP="00ED1505">
      <w:pPr>
        <w:pStyle w:val="1e"/>
        <w:rPr>
          <w:rFonts w:hint="eastAsia"/>
        </w:rPr>
      </w:pPr>
      <w:r w:rsidRPr="00525181">
        <w:t>如果创建有</w:t>
      </w:r>
      <w:r w:rsidR="00890A03">
        <w:rPr>
          <w:rFonts w:hint="eastAsia"/>
        </w:rPr>
        <w:t>＂</w:t>
      </w:r>
      <w:r w:rsidRPr="00525181">
        <w:t>创建数据库</w:t>
      </w:r>
      <w:r w:rsidR="00890A03">
        <w:rPr>
          <w:rFonts w:hint="eastAsia"/>
        </w:rPr>
        <w:t>＂</w:t>
      </w:r>
      <w:r w:rsidRPr="00525181">
        <w:t>权限的用户，则需要加</w:t>
      </w:r>
      <w:r w:rsidRPr="00525181">
        <w:t>CREATEDB</w:t>
      </w:r>
      <w:r w:rsidRPr="00525181">
        <w:t>关键字。</w:t>
      </w:r>
    </w:p>
    <w:p w14:paraId="2052983D" w14:textId="747CA248" w:rsidR="004D26B5" w:rsidRPr="00525181" w:rsidRDefault="00FD4FAE" w:rsidP="00ED1505">
      <w:pPr>
        <w:pStyle w:val="afffff4"/>
      </w:pPr>
      <w:r w:rsidRPr="00525181">
        <w:t xml:space="preserve">postgres=# </w:t>
      </w:r>
      <w:r w:rsidR="004D26B5" w:rsidRPr="0061737C">
        <w:rPr>
          <w:rFonts w:eastAsia="微软雅黑"/>
          <w:b/>
          <w:color w:val="C7000B"/>
          <w:spacing w:val="-4"/>
          <w:kern w:val="2"/>
          <w:shd w:val="pct15" w:color="auto" w:fill="FFFFFF"/>
          <w:lang w:eastAsia="en-US"/>
        </w:rPr>
        <w:t>CREATE USER dim CREATEDB PASSWORD 'Bigdata@123';</w:t>
      </w:r>
    </w:p>
    <w:p w14:paraId="36C6CF46" w14:textId="23F70446" w:rsidR="00EC30A1" w:rsidRPr="00525181" w:rsidRDefault="00EC30A1" w:rsidP="00ED1505">
      <w:pPr>
        <w:pStyle w:val="afffff4"/>
      </w:pPr>
      <w:r w:rsidRPr="00525181">
        <w:t>CREATE ROLE</w:t>
      </w:r>
    </w:p>
    <w:p w14:paraId="47B0A97A" w14:textId="40F3C702" w:rsidR="004F4507" w:rsidRPr="00525181" w:rsidRDefault="00306677" w:rsidP="004F4507">
      <w:pPr>
        <w:pStyle w:val="4"/>
        <w:rPr>
          <w:rFonts w:ascii="Huawei Sans" w:hAnsi="Huawei Sans" w:cs="Huawei Sans" w:hint="default"/>
        </w:rPr>
      </w:pPr>
      <w:r w:rsidRPr="00525181">
        <w:rPr>
          <w:rFonts w:ascii="Huawei Sans" w:hAnsi="Huawei Sans" w:cs="Huawei Sans" w:hint="default"/>
        </w:rPr>
        <w:t>管理用户</w:t>
      </w:r>
    </w:p>
    <w:p w14:paraId="6B051A5F" w14:textId="1BC4BC78" w:rsidR="0089590B" w:rsidRPr="00525181" w:rsidRDefault="004F4507" w:rsidP="00ED1505">
      <w:pPr>
        <w:pStyle w:val="1e"/>
        <w:rPr>
          <w:rFonts w:hint="eastAsia"/>
        </w:rPr>
      </w:pPr>
      <w:r w:rsidRPr="00525181">
        <w:t>将用户</w:t>
      </w:r>
      <w:r w:rsidRPr="00525181">
        <w:t>jim</w:t>
      </w:r>
      <w:r w:rsidRPr="00525181">
        <w:t>的登录密码由</w:t>
      </w:r>
      <w:r w:rsidRPr="00525181">
        <w:t>Bigdata@123</w:t>
      </w:r>
      <w:r w:rsidRPr="00525181">
        <w:t>修改为</w:t>
      </w:r>
      <w:r w:rsidRPr="00525181">
        <w:t>Abcd@123</w:t>
      </w:r>
      <w:r w:rsidRPr="00525181">
        <w:t>。</w:t>
      </w:r>
    </w:p>
    <w:p w14:paraId="657F09E7" w14:textId="4F982CF8" w:rsidR="004F4507" w:rsidRPr="0061737C" w:rsidRDefault="00FD4FAE" w:rsidP="00ED1505">
      <w:pPr>
        <w:pStyle w:val="afffff4"/>
        <w:rPr>
          <w:rFonts w:eastAsia="微软雅黑"/>
          <w:b/>
          <w:color w:val="C7000B"/>
          <w:spacing w:val="-4"/>
          <w:kern w:val="2"/>
          <w:shd w:val="pct15" w:color="auto" w:fill="FFFFFF"/>
          <w:lang w:eastAsia="en-US"/>
        </w:rPr>
      </w:pPr>
      <w:r w:rsidRPr="00525181">
        <w:t xml:space="preserve">postgres=# </w:t>
      </w:r>
      <w:r w:rsidR="004F4507" w:rsidRPr="0061737C">
        <w:rPr>
          <w:rFonts w:eastAsia="微软雅黑"/>
          <w:b/>
          <w:color w:val="C7000B"/>
          <w:spacing w:val="-4"/>
          <w:kern w:val="2"/>
          <w:shd w:val="pct15" w:color="auto" w:fill="FFFFFF"/>
          <w:lang w:eastAsia="en-US"/>
        </w:rPr>
        <w:t>ALTER USER jim IDENTIFIED BY 'Abcd@123' REPLACE 'Bigdata@123';</w:t>
      </w:r>
    </w:p>
    <w:p w14:paraId="364F001D" w14:textId="72A57760" w:rsidR="00EC30A1" w:rsidRPr="00525181" w:rsidRDefault="00EC30A1" w:rsidP="00ED1505">
      <w:pPr>
        <w:pStyle w:val="afffff4"/>
      </w:pPr>
      <w:r w:rsidRPr="00525181">
        <w:t>ALTER ROLE</w:t>
      </w:r>
    </w:p>
    <w:p w14:paraId="3DD19610" w14:textId="6128EDA2" w:rsidR="0089590B" w:rsidRPr="00525181" w:rsidRDefault="007F287D" w:rsidP="00ED1505">
      <w:pPr>
        <w:pStyle w:val="1e"/>
        <w:rPr>
          <w:rFonts w:hint="eastAsia"/>
        </w:rPr>
      </w:pPr>
      <w:r w:rsidRPr="00525181">
        <w:t>为用户</w:t>
      </w:r>
      <w:r w:rsidRPr="00525181">
        <w:t>jim</w:t>
      </w:r>
      <w:r w:rsidRPr="00525181">
        <w:t>追加</w:t>
      </w:r>
      <w:r w:rsidRPr="00525181">
        <w:t>CREATEROLE</w:t>
      </w:r>
      <w:r w:rsidRPr="00525181">
        <w:t>权限。</w:t>
      </w:r>
    </w:p>
    <w:p w14:paraId="7A3141B4" w14:textId="12A4D26F" w:rsidR="007F287D" w:rsidRPr="00525181" w:rsidRDefault="00FD4FAE" w:rsidP="00ED1505">
      <w:pPr>
        <w:pStyle w:val="afffff4"/>
      </w:pPr>
      <w:r w:rsidRPr="00525181">
        <w:t xml:space="preserve">postgres=# </w:t>
      </w:r>
      <w:r w:rsidR="007F287D" w:rsidRPr="0061737C">
        <w:rPr>
          <w:rFonts w:eastAsia="微软雅黑"/>
          <w:b/>
          <w:color w:val="C7000B"/>
          <w:spacing w:val="-4"/>
          <w:kern w:val="2"/>
          <w:shd w:val="pct15" w:color="auto" w:fill="FFFFFF"/>
          <w:lang w:eastAsia="en-US"/>
        </w:rPr>
        <w:t>ALTER USER jim CREATEROLE;</w:t>
      </w:r>
    </w:p>
    <w:p w14:paraId="7B75F548" w14:textId="4A816272" w:rsidR="00EC30A1" w:rsidRPr="00525181" w:rsidRDefault="00EC30A1" w:rsidP="00ED1505">
      <w:pPr>
        <w:pStyle w:val="afffff4"/>
      </w:pPr>
      <w:r w:rsidRPr="00525181">
        <w:t>ALTER ROLE</w:t>
      </w:r>
    </w:p>
    <w:p w14:paraId="2C76BEDA" w14:textId="73B4BF4D" w:rsidR="0089590B" w:rsidRPr="00525181" w:rsidRDefault="007F287D" w:rsidP="00ED1505">
      <w:pPr>
        <w:pStyle w:val="1e"/>
        <w:rPr>
          <w:rFonts w:hint="eastAsia"/>
        </w:rPr>
      </w:pPr>
      <w:r w:rsidRPr="00525181">
        <w:t>将</w:t>
      </w:r>
      <w:r w:rsidRPr="00525181">
        <w:t>enable_seqscan</w:t>
      </w:r>
      <w:r w:rsidRPr="00525181">
        <w:t>的值设置为</w:t>
      </w:r>
      <w:r w:rsidRPr="00525181">
        <w:t>on</w:t>
      </w:r>
      <w:r w:rsidR="00534BBB" w:rsidRPr="00525181">
        <w:t>，</w:t>
      </w:r>
      <w:r w:rsidRPr="00525181">
        <w:t>设置成功后，在下一会话中生效。</w:t>
      </w:r>
    </w:p>
    <w:p w14:paraId="460C7876" w14:textId="4E579EFE" w:rsidR="007F287D" w:rsidRPr="00525181" w:rsidRDefault="00FD4FAE" w:rsidP="00ED1505">
      <w:pPr>
        <w:pStyle w:val="afffff4"/>
      </w:pPr>
      <w:r w:rsidRPr="00525181">
        <w:lastRenderedPageBreak/>
        <w:t xml:space="preserve">postgres=# </w:t>
      </w:r>
      <w:r w:rsidR="007F287D" w:rsidRPr="0061737C">
        <w:rPr>
          <w:rFonts w:eastAsia="微软雅黑"/>
          <w:b/>
          <w:color w:val="C7000B"/>
          <w:spacing w:val="-4"/>
          <w:kern w:val="2"/>
          <w:shd w:val="pct15" w:color="auto" w:fill="FFFFFF"/>
          <w:lang w:eastAsia="en-US"/>
        </w:rPr>
        <w:t>ALTER USER jim SET enable_seqscan TO on;</w:t>
      </w:r>
    </w:p>
    <w:p w14:paraId="69871EC8" w14:textId="55A8F431" w:rsidR="00EC30A1" w:rsidRPr="00525181" w:rsidRDefault="00EC30A1" w:rsidP="00ED1505">
      <w:pPr>
        <w:pStyle w:val="afffff4"/>
      </w:pPr>
      <w:r w:rsidRPr="00525181">
        <w:t>ALTER ROLE</w:t>
      </w:r>
    </w:p>
    <w:p w14:paraId="62847F45" w14:textId="0AC362E2" w:rsidR="0089590B" w:rsidRPr="00525181" w:rsidRDefault="00CF6AC6" w:rsidP="00ED1505">
      <w:pPr>
        <w:pStyle w:val="1e"/>
        <w:rPr>
          <w:rFonts w:hint="eastAsia"/>
        </w:rPr>
      </w:pPr>
      <w:r w:rsidRPr="00525181">
        <w:t>锁定</w:t>
      </w:r>
      <w:r w:rsidRPr="00525181">
        <w:t>jim</w:t>
      </w:r>
      <w:proofErr w:type="gramStart"/>
      <w:r w:rsidRPr="00525181">
        <w:t>帐户</w:t>
      </w:r>
      <w:proofErr w:type="gramEnd"/>
      <w:r w:rsidRPr="00525181">
        <w:t>。</w:t>
      </w:r>
    </w:p>
    <w:p w14:paraId="3006F098" w14:textId="1EA946A0" w:rsidR="007F287D" w:rsidRPr="00525181" w:rsidRDefault="00FD4FAE" w:rsidP="00ED1505">
      <w:pPr>
        <w:pStyle w:val="afffff4"/>
      </w:pPr>
      <w:r w:rsidRPr="00525181">
        <w:t xml:space="preserve">postgres=# </w:t>
      </w:r>
      <w:r w:rsidR="00CF6AC6" w:rsidRPr="0061737C">
        <w:rPr>
          <w:rFonts w:eastAsia="微软雅黑"/>
          <w:b/>
          <w:color w:val="C7000B"/>
          <w:spacing w:val="-4"/>
          <w:kern w:val="2"/>
          <w:shd w:val="pct15" w:color="auto" w:fill="FFFFFF"/>
          <w:lang w:eastAsia="en-US"/>
        </w:rPr>
        <w:t>ALTER USER jim ACCOUNT LOCK;</w:t>
      </w:r>
    </w:p>
    <w:p w14:paraId="0AE4DD04" w14:textId="4FEB3FD9" w:rsidR="00EC30A1" w:rsidRPr="00525181" w:rsidRDefault="00EC30A1" w:rsidP="00ED1505">
      <w:pPr>
        <w:pStyle w:val="afffff4"/>
      </w:pPr>
      <w:r w:rsidRPr="00525181">
        <w:t>ALTER ROLE</w:t>
      </w:r>
    </w:p>
    <w:p w14:paraId="1548CD04" w14:textId="447023E0" w:rsidR="007F287D" w:rsidRPr="00525181" w:rsidRDefault="00CF6AC6" w:rsidP="00ED1505">
      <w:pPr>
        <w:pStyle w:val="1e"/>
        <w:rPr>
          <w:rFonts w:hint="eastAsia"/>
        </w:rPr>
      </w:pPr>
      <w:r w:rsidRPr="00525181">
        <w:t>删除用户</w:t>
      </w:r>
      <w:r w:rsidR="004726B1" w:rsidRPr="00525181">
        <w:t>。</w:t>
      </w:r>
    </w:p>
    <w:p w14:paraId="26860DDB" w14:textId="307560B4" w:rsidR="00CF6AC6" w:rsidRPr="00525181" w:rsidRDefault="00FD4FAE" w:rsidP="00ED1505">
      <w:pPr>
        <w:pStyle w:val="afffff4"/>
      </w:pPr>
      <w:r w:rsidRPr="00525181">
        <w:t xml:space="preserve">postgres=# </w:t>
      </w:r>
      <w:r w:rsidR="00CF6AC6" w:rsidRPr="0061737C">
        <w:rPr>
          <w:rFonts w:eastAsia="微软雅黑"/>
          <w:b/>
          <w:color w:val="C7000B"/>
          <w:spacing w:val="-4"/>
          <w:kern w:val="2"/>
          <w:shd w:val="pct15" w:color="auto" w:fill="FFFFFF"/>
          <w:lang w:eastAsia="en-US"/>
        </w:rPr>
        <w:t xml:space="preserve">DROP USER kim CASCADE; </w:t>
      </w:r>
    </w:p>
    <w:p w14:paraId="49750D4E" w14:textId="62E2BC8B" w:rsidR="00EC30A1" w:rsidRPr="00525181" w:rsidRDefault="00EC30A1" w:rsidP="00ED1505">
      <w:pPr>
        <w:pStyle w:val="afffff4"/>
      </w:pPr>
      <w:r w:rsidRPr="00525181">
        <w:t>DROP ROLE</w:t>
      </w:r>
    </w:p>
    <w:p w14:paraId="7FCE46F2" w14:textId="32B754D6" w:rsidR="00CF6AC6" w:rsidRPr="0061737C" w:rsidRDefault="00FD4FAE" w:rsidP="00ED1505">
      <w:pPr>
        <w:pStyle w:val="afffff4"/>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 xml:space="preserve">DROP USER jim CASCADE; </w:t>
      </w:r>
    </w:p>
    <w:p w14:paraId="2F68055A" w14:textId="407C5D16" w:rsidR="00EC30A1" w:rsidRPr="00525181" w:rsidRDefault="00EC30A1" w:rsidP="00ED1505">
      <w:pPr>
        <w:pStyle w:val="afffff4"/>
      </w:pPr>
      <w:r w:rsidRPr="00525181">
        <w:t>DROP ROLE</w:t>
      </w:r>
    </w:p>
    <w:p w14:paraId="79726165" w14:textId="7965DA2A" w:rsidR="00CF6AC6" w:rsidRPr="0061737C" w:rsidRDefault="00FD4FAE" w:rsidP="00ED1505">
      <w:pPr>
        <w:pStyle w:val="afffff4"/>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DROP USER dim CASCADE;</w:t>
      </w:r>
    </w:p>
    <w:p w14:paraId="7E0BF426" w14:textId="5EBB6C07" w:rsidR="00EC30A1" w:rsidRPr="00525181" w:rsidRDefault="00EC30A1" w:rsidP="00ED1505">
      <w:pPr>
        <w:pStyle w:val="afffff4"/>
      </w:pPr>
      <w:r w:rsidRPr="00525181">
        <w:t>DROP ROLE</w:t>
      </w:r>
    </w:p>
    <w:p w14:paraId="24EDC51B" w14:textId="2C355B0C" w:rsidR="007F287D" w:rsidRPr="00525181" w:rsidRDefault="00CF6AC6" w:rsidP="00CF6AC6">
      <w:pPr>
        <w:pStyle w:val="3"/>
        <w:rPr>
          <w:rFonts w:ascii="Huawei Sans" w:hAnsi="Huawei Sans" w:cs="Huawei Sans"/>
        </w:rPr>
      </w:pPr>
      <w:bookmarkStart w:id="32" w:name="_Toc81318126"/>
      <w:r w:rsidRPr="00525181">
        <w:rPr>
          <w:rFonts w:ascii="Huawei Sans" w:hAnsi="Huawei Sans" w:cs="Huawei Sans"/>
        </w:rPr>
        <w:t>创建和管理表空间</w:t>
      </w:r>
      <w:bookmarkEnd w:id="32"/>
    </w:p>
    <w:p w14:paraId="7D02E383" w14:textId="0BABC9BA" w:rsidR="00CF6AC6" w:rsidRPr="00525181" w:rsidRDefault="00CF6AC6" w:rsidP="00CF6AC6">
      <w:pPr>
        <w:pStyle w:val="4"/>
        <w:rPr>
          <w:rFonts w:ascii="Huawei Sans" w:hAnsi="Huawei Sans" w:cs="Huawei Sans" w:hint="default"/>
        </w:rPr>
      </w:pPr>
      <w:r w:rsidRPr="00525181">
        <w:rPr>
          <w:rFonts w:ascii="Huawei Sans" w:hAnsi="Huawei Sans" w:cs="Huawei Sans" w:hint="default"/>
        </w:rPr>
        <w:t>创建表空间</w:t>
      </w:r>
    </w:p>
    <w:p w14:paraId="430408F2" w14:textId="18B36963" w:rsidR="00334DAA" w:rsidRPr="00525181" w:rsidRDefault="00334DAA" w:rsidP="00ED1505">
      <w:pPr>
        <w:pStyle w:val="30"/>
        <w:rPr>
          <w:rFonts w:hint="eastAsia"/>
        </w:rPr>
      </w:pPr>
      <w:r w:rsidRPr="00525181">
        <w:t>创建用户</w:t>
      </w:r>
      <w:r w:rsidRPr="00525181">
        <w:t>jack</w:t>
      </w:r>
      <w:r w:rsidRPr="00525181">
        <w:t>。</w:t>
      </w:r>
    </w:p>
    <w:p w14:paraId="5E3C4539" w14:textId="7577FD45" w:rsidR="00334DAA" w:rsidRPr="00525181" w:rsidRDefault="00FD4FAE" w:rsidP="00ED1505">
      <w:pPr>
        <w:pStyle w:val="afffff4"/>
      </w:pPr>
      <w:r w:rsidRPr="00525181">
        <w:t xml:space="preserve">postgres=# </w:t>
      </w:r>
      <w:r w:rsidR="00334DAA" w:rsidRPr="0061737C">
        <w:rPr>
          <w:rFonts w:eastAsia="微软雅黑"/>
          <w:b/>
          <w:color w:val="C7000B"/>
          <w:spacing w:val="-4"/>
          <w:kern w:val="2"/>
          <w:shd w:val="pct15" w:color="auto" w:fill="FFFFFF"/>
          <w:lang w:eastAsia="en-US"/>
        </w:rPr>
        <w:t>CREATE USER jack IDENTIFIED BY 'Bigdata@123';</w:t>
      </w:r>
    </w:p>
    <w:p w14:paraId="42D34C6F" w14:textId="38D16C73" w:rsidR="001B3CDA" w:rsidRPr="00525181" w:rsidRDefault="00334DAA" w:rsidP="00ED1505">
      <w:pPr>
        <w:pStyle w:val="1e"/>
        <w:rPr>
          <w:rFonts w:hint="eastAsia"/>
        </w:rPr>
      </w:pPr>
      <w:r w:rsidRPr="00525181">
        <w:t>当结果显示为如下信息，则表示创建成功。</w:t>
      </w:r>
    </w:p>
    <w:p w14:paraId="553A45DA" w14:textId="43C43CCF" w:rsidR="00334DAA" w:rsidRPr="00525181" w:rsidRDefault="00334DAA" w:rsidP="00ED1505">
      <w:pPr>
        <w:pStyle w:val="afffff4"/>
      </w:pPr>
      <w:r w:rsidRPr="00525181">
        <w:t>CREATE ROLE</w:t>
      </w:r>
    </w:p>
    <w:p w14:paraId="08A668AD" w14:textId="35DEC059" w:rsidR="00334DAA" w:rsidRPr="00525181" w:rsidRDefault="005D654D" w:rsidP="00ED1505">
      <w:pPr>
        <w:pStyle w:val="30"/>
        <w:rPr>
          <w:rFonts w:hint="eastAsia"/>
        </w:rPr>
      </w:pPr>
      <w:r w:rsidRPr="00525181">
        <w:t>创建表空间。</w:t>
      </w:r>
    </w:p>
    <w:p w14:paraId="730A78CE" w14:textId="1E5FB4C5" w:rsidR="00334DAA" w:rsidRPr="00525181" w:rsidRDefault="00FD4FAE" w:rsidP="00ED1505">
      <w:pPr>
        <w:pStyle w:val="afffff4"/>
      </w:pPr>
      <w:r w:rsidRPr="00525181">
        <w:t xml:space="preserve">postgres=# </w:t>
      </w:r>
      <w:r w:rsidR="005D654D" w:rsidRPr="0061737C">
        <w:rPr>
          <w:rFonts w:eastAsia="微软雅黑"/>
          <w:b/>
          <w:color w:val="C7000B"/>
          <w:spacing w:val="-4"/>
          <w:kern w:val="2"/>
          <w:shd w:val="pct15" w:color="auto" w:fill="FFFFFF"/>
          <w:lang w:eastAsia="en-US"/>
        </w:rPr>
        <w:t>CREATE TABLESPACE fastspace RELATIVE LOCATION 'tablespace/tablespace_1';</w:t>
      </w:r>
    </w:p>
    <w:p w14:paraId="73C96D5F" w14:textId="791A4D1A" w:rsidR="00334DAA" w:rsidRPr="00525181" w:rsidRDefault="005D654D" w:rsidP="00ED1505">
      <w:pPr>
        <w:pStyle w:val="1e"/>
        <w:rPr>
          <w:rFonts w:hint="eastAsia"/>
        </w:rPr>
      </w:pPr>
      <w:r w:rsidRPr="00525181">
        <w:t>当结果显示为如下信息，则表示创建成功。</w:t>
      </w:r>
    </w:p>
    <w:p w14:paraId="010CE133" w14:textId="45CF9570" w:rsidR="005D654D" w:rsidRPr="00525181" w:rsidRDefault="005D654D" w:rsidP="00ED1505">
      <w:pPr>
        <w:pStyle w:val="afffff4"/>
      </w:pPr>
      <w:r w:rsidRPr="00525181">
        <w:t>CREATE TABLESPACE</w:t>
      </w:r>
    </w:p>
    <w:p w14:paraId="1175BD24" w14:textId="19B57716" w:rsidR="00334DAA" w:rsidRPr="00525181" w:rsidRDefault="005D654D" w:rsidP="00ED1505">
      <w:pPr>
        <w:pStyle w:val="1e"/>
        <w:rPr>
          <w:rFonts w:hint="eastAsia"/>
        </w:rPr>
      </w:pPr>
      <w:r w:rsidRPr="00525181">
        <w:t>其中</w:t>
      </w:r>
      <w:r w:rsidR="00890A03">
        <w:t>＂</w:t>
      </w:r>
      <w:r w:rsidRPr="00525181">
        <w:t>fastspace</w:t>
      </w:r>
      <w:r w:rsidR="00890A03">
        <w:t>＂</w:t>
      </w:r>
      <w:r w:rsidRPr="00525181">
        <w:t>为新创建的表空间，</w:t>
      </w:r>
      <w:r w:rsidR="00890A03">
        <w:t>＂</w:t>
      </w:r>
      <w:r w:rsidRPr="00525181">
        <w:t>数据库节点数据目录</w:t>
      </w:r>
      <w:r w:rsidRPr="00525181">
        <w:t>/pg_location/tablespace/tablespace_1</w:t>
      </w:r>
      <w:r w:rsidR="00890A03">
        <w:t>＂</w:t>
      </w:r>
      <w:r w:rsidRPr="00525181">
        <w:t>是用户拥有读写权限的空目录</w:t>
      </w:r>
      <w:r w:rsidR="00612A48">
        <w:rPr>
          <w:rFonts w:hint="eastAsia"/>
        </w:rPr>
        <w:t>，如</w:t>
      </w:r>
      <w:r w:rsidR="00612A48">
        <w:rPr>
          <w:rFonts w:hint="eastAsia"/>
        </w:rPr>
        <w:t xml:space="preserve"> </w:t>
      </w:r>
      <w:r w:rsidR="00612A48" w:rsidRPr="00612A48">
        <w:rPr>
          <w:rFonts w:ascii="Huawei Sans" w:hAnsi="Huawei Sans" w:cs="Huawei Sans"/>
        </w:rPr>
        <w:t>/gaussdb/data/db1/pg_location/tablespace/tablespace_1</w:t>
      </w:r>
      <w:r w:rsidR="00612A48">
        <w:t xml:space="preserve"> </w:t>
      </w:r>
      <w:r w:rsidRPr="00525181">
        <w:t>。</w:t>
      </w:r>
    </w:p>
    <w:p w14:paraId="7D64B11A" w14:textId="241CCA29" w:rsidR="005D654D" w:rsidRPr="00525181" w:rsidRDefault="005D654D" w:rsidP="00ED1505">
      <w:pPr>
        <w:pStyle w:val="30"/>
        <w:rPr>
          <w:rFonts w:hint="eastAsia"/>
        </w:rPr>
      </w:pPr>
      <w:r w:rsidRPr="00525181">
        <w:t>将</w:t>
      </w:r>
      <w:r w:rsidR="00890A03">
        <w:t>＂</w:t>
      </w:r>
      <w:r w:rsidRPr="00525181">
        <w:t>fastspace</w:t>
      </w:r>
      <w:r w:rsidR="00890A03">
        <w:t>＂</w:t>
      </w:r>
      <w:proofErr w:type="gramStart"/>
      <w:r w:rsidRPr="00525181">
        <w:t>表空间</w:t>
      </w:r>
      <w:proofErr w:type="gramEnd"/>
      <w:r w:rsidRPr="00525181">
        <w:t>的访问权限赋予数据用户</w:t>
      </w:r>
      <w:r w:rsidRPr="00525181">
        <w:t>jack</w:t>
      </w:r>
      <w:r w:rsidRPr="00525181">
        <w:t>。</w:t>
      </w:r>
    </w:p>
    <w:p w14:paraId="5CF935D9" w14:textId="31E553E0" w:rsidR="00C52321" w:rsidRPr="0061737C" w:rsidRDefault="00FD4FAE" w:rsidP="00ED1505">
      <w:pPr>
        <w:pStyle w:val="afffff4"/>
        <w:rPr>
          <w:rFonts w:eastAsia="微软雅黑"/>
          <w:b/>
          <w:color w:val="C7000B"/>
          <w:spacing w:val="-4"/>
          <w:kern w:val="2"/>
          <w:shd w:val="pct15" w:color="auto" w:fill="FFFFFF"/>
          <w:lang w:eastAsia="en-US"/>
        </w:rPr>
      </w:pPr>
      <w:r w:rsidRPr="00525181">
        <w:t xml:space="preserve">postgres=# </w:t>
      </w:r>
      <w:r w:rsidR="00C52321" w:rsidRPr="0061737C">
        <w:rPr>
          <w:rFonts w:eastAsia="微软雅黑"/>
          <w:b/>
          <w:color w:val="C7000B"/>
          <w:spacing w:val="-4"/>
          <w:kern w:val="2"/>
          <w:shd w:val="pct15" w:color="auto" w:fill="FFFFFF"/>
          <w:lang w:eastAsia="en-US"/>
        </w:rPr>
        <w:t>GRANT CREATE ON TABLESPACE fastspace TO jack;</w:t>
      </w:r>
    </w:p>
    <w:p w14:paraId="6CE5C9A5" w14:textId="1BF7B0C4" w:rsidR="00334DAA" w:rsidRPr="00525181" w:rsidRDefault="00C52321" w:rsidP="00ED1505">
      <w:pPr>
        <w:pStyle w:val="1e"/>
        <w:rPr>
          <w:rFonts w:hint="eastAsia"/>
        </w:rPr>
      </w:pPr>
      <w:r w:rsidRPr="00525181">
        <w:t>当结果显示为如下信息，则表示赋予成功。</w:t>
      </w:r>
    </w:p>
    <w:p w14:paraId="084503F5" w14:textId="02488973" w:rsidR="00C52321" w:rsidRPr="00525181" w:rsidRDefault="00C52321" w:rsidP="00ED1505">
      <w:pPr>
        <w:pStyle w:val="afffff4"/>
      </w:pPr>
      <w:r w:rsidRPr="00525181">
        <w:t>GRANT</w:t>
      </w:r>
    </w:p>
    <w:p w14:paraId="33CDB7A0" w14:textId="4BA73106" w:rsidR="00C52321" w:rsidRPr="00525181" w:rsidRDefault="001B7D5C" w:rsidP="001B7D5C">
      <w:pPr>
        <w:pStyle w:val="4"/>
        <w:rPr>
          <w:rFonts w:ascii="Huawei Sans" w:hAnsi="Huawei Sans" w:cs="Huawei Sans" w:hint="default"/>
        </w:rPr>
      </w:pPr>
      <w:r w:rsidRPr="00525181">
        <w:rPr>
          <w:rFonts w:ascii="Huawei Sans" w:hAnsi="Huawei Sans" w:cs="Huawei Sans" w:hint="default"/>
        </w:rPr>
        <w:t>管理表空间</w:t>
      </w:r>
    </w:p>
    <w:p w14:paraId="68108EE4" w14:textId="578B4E11"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w:t>
      </w:r>
    </w:p>
    <w:p w14:paraId="163EB9C5" w14:textId="17A45897" w:rsidR="001B7D5C" w:rsidRPr="00525181" w:rsidRDefault="001B7D5C" w:rsidP="00ED1505">
      <w:pPr>
        <w:pStyle w:val="1e"/>
        <w:rPr>
          <w:rFonts w:hint="eastAsia"/>
        </w:rPr>
      </w:pPr>
      <w:r w:rsidRPr="00525181">
        <w:t>方式</w:t>
      </w:r>
      <w:r w:rsidRPr="00525181">
        <w:t>1</w:t>
      </w:r>
      <w:r w:rsidRPr="00525181">
        <w:t>：检查</w:t>
      </w:r>
      <w:r w:rsidRPr="00525181">
        <w:t>pg_tablespace</w:t>
      </w:r>
      <w:r w:rsidRPr="00525181">
        <w:t>系统表。如下命令可查到系统和用户定义的全部表空间。</w:t>
      </w:r>
    </w:p>
    <w:p w14:paraId="16E76450" w14:textId="149DBE5C" w:rsidR="001B7D5C" w:rsidRPr="0061737C" w:rsidRDefault="00FD4FAE" w:rsidP="00ED1505">
      <w:pPr>
        <w:pStyle w:val="afffff4"/>
        <w:rPr>
          <w:rFonts w:eastAsia="微软雅黑"/>
          <w:b/>
          <w:color w:val="C7000B"/>
          <w:spacing w:val="-4"/>
          <w:kern w:val="2"/>
          <w:shd w:val="pct15" w:color="auto" w:fill="FFFFFF"/>
          <w:lang w:eastAsia="en-US"/>
        </w:rPr>
      </w:pPr>
      <w:r w:rsidRPr="00525181">
        <w:lastRenderedPageBreak/>
        <w:t xml:space="preserve">postgres=# </w:t>
      </w:r>
      <w:r w:rsidR="001B7D5C" w:rsidRPr="0061737C">
        <w:rPr>
          <w:rFonts w:eastAsia="微软雅黑"/>
          <w:b/>
          <w:color w:val="C7000B"/>
          <w:spacing w:val="-4"/>
          <w:kern w:val="2"/>
          <w:shd w:val="pct15" w:color="auto" w:fill="FFFFFF"/>
          <w:lang w:eastAsia="en-US"/>
        </w:rPr>
        <w:t>SELECT spcname FROM pg_tablespace;</w:t>
      </w:r>
    </w:p>
    <w:p w14:paraId="31A2E826" w14:textId="77777777" w:rsidR="00AF12A5" w:rsidRPr="00525181" w:rsidRDefault="00AF12A5" w:rsidP="00ED1505">
      <w:pPr>
        <w:pStyle w:val="afffff4"/>
      </w:pPr>
      <w:r w:rsidRPr="00525181">
        <w:t xml:space="preserve">  spcname   </w:t>
      </w:r>
    </w:p>
    <w:p w14:paraId="51B0B812" w14:textId="77777777" w:rsidR="00AF12A5" w:rsidRPr="00525181" w:rsidRDefault="00AF12A5" w:rsidP="00ED1505">
      <w:pPr>
        <w:pStyle w:val="afffff4"/>
      </w:pPr>
      <w:r w:rsidRPr="00525181">
        <w:t>------------</w:t>
      </w:r>
    </w:p>
    <w:p w14:paraId="03926236" w14:textId="77777777" w:rsidR="00AF12A5" w:rsidRPr="00525181" w:rsidRDefault="00AF12A5" w:rsidP="00ED1505">
      <w:pPr>
        <w:pStyle w:val="afffff4"/>
      </w:pPr>
      <w:r w:rsidRPr="00525181">
        <w:t xml:space="preserve"> pg_default</w:t>
      </w:r>
    </w:p>
    <w:p w14:paraId="21CE52AA" w14:textId="77777777" w:rsidR="00AF12A5" w:rsidRPr="00525181" w:rsidRDefault="00AF12A5" w:rsidP="00ED1505">
      <w:pPr>
        <w:pStyle w:val="afffff4"/>
      </w:pPr>
      <w:r w:rsidRPr="00525181">
        <w:t xml:space="preserve"> pg_global</w:t>
      </w:r>
    </w:p>
    <w:p w14:paraId="0345FB35" w14:textId="77777777" w:rsidR="00AF12A5" w:rsidRPr="00525181" w:rsidRDefault="00AF12A5" w:rsidP="00ED1505">
      <w:pPr>
        <w:pStyle w:val="afffff4"/>
      </w:pPr>
      <w:r w:rsidRPr="00525181">
        <w:t xml:space="preserve"> fastspace</w:t>
      </w:r>
    </w:p>
    <w:p w14:paraId="65D0ECAD" w14:textId="2EC2E39E" w:rsidR="00AF12A5" w:rsidRPr="00525181" w:rsidRDefault="00AF12A5" w:rsidP="00ED1505">
      <w:pPr>
        <w:pStyle w:val="afffff4"/>
      </w:pPr>
      <w:r w:rsidRPr="00525181">
        <w:t>(3 rows)</w:t>
      </w:r>
    </w:p>
    <w:p w14:paraId="05C63FE3" w14:textId="7337684D" w:rsidR="001B7D5C" w:rsidRPr="00525181" w:rsidRDefault="001B7D5C" w:rsidP="00ED1505">
      <w:pPr>
        <w:pStyle w:val="1e"/>
        <w:rPr>
          <w:rFonts w:hint="eastAsia"/>
        </w:rPr>
      </w:pPr>
      <w:r w:rsidRPr="00525181">
        <w:t>方式</w:t>
      </w:r>
      <w:r w:rsidRPr="00525181">
        <w:t>2</w:t>
      </w:r>
      <w:r w:rsidRPr="00525181">
        <w:t>：使用</w:t>
      </w:r>
      <w:r w:rsidRPr="00525181">
        <w:t>gsql</w:t>
      </w:r>
      <w:r w:rsidRPr="00525181">
        <w:t>程序的</w:t>
      </w:r>
      <w:proofErr w:type="gramStart"/>
      <w:r w:rsidRPr="00525181">
        <w:t>元命令</w:t>
      </w:r>
      <w:proofErr w:type="gramEnd"/>
      <w:r w:rsidRPr="00525181">
        <w:t>查询表空间。</w:t>
      </w:r>
    </w:p>
    <w:p w14:paraId="2FA93FE5" w14:textId="4A02FB77" w:rsidR="001B7D5C" w:rsidRPr="0061737C" w:rsidRDefault="00FD4FAE" w:rsidP="00ED1505">
      <w:pPr>
        <w:pStyle w:val="afffff4"/>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\db</w:t>
      </w:r>
    </w:p>
    <w:p w14:paraId="13F365FF" w14:textId="77777777" w:rsidR="00AF12A5" w:rsidRPr="00525181" w:rsidRDefault="00AF12A5" w:rsidP="00ED1505">
      <w:pPr>
        <w:pStyle w:val="afffff4"/>
      </w:pPr>
      <w:r w:rsidRPr="00525181">
        <w:t xml:space="preserve">             List of tablespaces</w:t>
      </w:r>
    </w:p>
    <w:p w14:paraId="7B9C9BEF" w14:textId="77777777" w:rsidR="00AF12A5" w:rsidRPr="00525181" w:rsidRDefault="00AF12A5" w:rsidP="00ED1505">
      <w:pPr>
        <w:pStyle w:val="afffff4"/>
      </w:pPr>
      <w:r w:rsidRPr="00525181">
        <w:t xml:space="preserve">    Name    | Owner |        Location         </w:t>
      </w:r>
    </w:p>
    <w:p w14:paraId="421717C9" w14:textId="77777777" w:rsidR="00AF12A5" w:rsidRPr="00525181" w:rsidRDefault="00AF12A5" w:rsidP="00ED1505">
      <w:pPr>
        <w:pStyle w:val="afffff4"/>
      </w:pPr>
      <w:r w:rsidRPr="00525181">
        <w:t>------------+-------+-------------------------</w:t>
      </w:r>
    </w:p>
    <w:p w14:paraId="0AF84C85" w14:textId="77777777" w:rsidR="00AF12A5" w:rsidRPr="00525181" w:rsidRDefault="00AF12A5" w:rsidP="00ED1505">
      <w:pPr>
        <w:pStyle w:val="afffff4"/>
      </w:pPr>
      <w:r w:rsidRPr="00525181">
        <w:t xml:space="preserve"> </w:t>
      </w:r>
      <w:proofErr w:type="gramStart"/>
      <w:r w:rsidRPr="00525181">
        <w:t>fastspace  |</w:t>
      </w:r>
      <w:proofErr w:type="gramEnd"/>
      <w:r w:rsidRPr="00525181">
        <w:t xml:space="preserve"> omm   | tablespace/tablespace_1</w:t>
      </w:r>
    </w:p>
    <w:p w14:paraId="729C3D44" w14:textId="77777777" w:rsidR="00AF12A5" w:rsidRPr="00525181" w:rsidRDefault="00AF12A5" w:rsidP="00ED1505">
      <w:pPr>
        <w:pStyle w:val="afffff4"/>
      </w:pPr>
      <w:r w:rsidRPr="00525181">
        <w:t xml:space="preserve"> pg_default | omm   | </w:t>
      </w:r>
    </w:p>
    <w:p w14:paraId="6EE74752" w14:textId="77777777" w:rsidR="00AF12A5" w:rsidRPr="00525181" w:rsidRDefault="00AF12A5" w:rsidP="00ED1505">
      <w:pPr>
        <w:pStyle w:val="afffff4"/>
      </w:pPr>
      <w:r w:rsidRPr="00525181">
        <w:t xml:space="preserve"> pg_</w:t>
      </w:r>
      <w:proofErr w:type="gramStart"/>
      <w:r w:rsidRPr="00525181">
        <w:t>global  |</w:t>
      </w:r>
      <w:proofErr w:type="gramEnd"/>
      <w:r w:rsidRPr="00525181">
        <w:t xml:space="preserve"> omm   | </w:t>
      </w:r>
    </w:p>
    <w:p w14:paraId="05A2E332" w14:textId="39A80B1A" w:rsidR="00AF12A5" w:rsidRPr="00525181" w:rsidRDefault="00AF12A5" w:rsidP="00ED1505">
      <w:pPr>
        <w:pStyle w:val="afffff4"/>
      </w:pPr>
      <w:r w:rsidRPr="00525181">
        <w:t>(3 rows)</w:t>
      </w:r>
    </w:p>
    <w:p w14:paraId="2983C98A" w14:textId="0EEB4228"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查询表空间使用率</w:t>
      </w:r>
    </w:p>
    <w:p w14:paraId="7255AC4E" w14:textId="4162190D" w:rsidR="001B7D5C" w:rsidRPr="00525181" w:rsidRDefault="001B7D5C" w:rsidP="00ED1505">
      <w:pPr>
        <w:pStyle w:val="30"/>
        <w:rPr>
          <w:rFonts w:hint="eastAsia"/>
        </w:rPr>
      </w:pPr>
      <w:r w:rsidRPr="00525181">
        <w:t>查询</w:t>
      </w:r>
      <w:proofErr w:type="gramStart"/>
      <w:r w:rsidRPr="00525181">
        <w:t>表空间</w:t>
      </w:r>
      <w:proofErr w:type="gramEnd"/>
      <w:r w:rsidRPr="00525181">
        <w:t>的当前使用情况。</w:t>
      </w:r>
      <w:r w:rsidR="00C05A99">
        <w:rPr>
          <w:rFonts w:hint="eastAsia"/>
        </w:rPr>
        <w:t>（</w:t>
      </w:r>
      <w:r w:rsidR="00C05A99" w:rsidRPr="00C05A99">
        <w:rPr>
          <w:rFonts w:ascii="微软雅黑" w:eastAsia="微软雅黑" w:hAnsi="微软雅黑" w:hint="eastAsia"/>
          <w:color w:val="FF0000"/>
        </w:rPr>
        <w:t>截图</w:t>
      </w:r>
      <w:r w:rsidR="00C05A99">
        <w:rPr>
          <w:rFonts w:hint="eastAsia"/>
        </w:rPr>
        <w:t>）</w:t>
      </w:r>
    </w:p>
    <w:p w14:paraId="544B5FC0" w14:textId="011453C2" w:rsidR="001B7D5C" w:rsidRPr="0061737C" w:rsidRDefault="009D1881" w:rsidP="00ED1505">
      <w:pPr>
        <w:pStyle w:val="afffff4"/>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SELECT PG_TABLESPACE_SIZE('</w:t>
      </w:r>
      <w:r w:rsidR="000B4AFB" w:rsidRPr="0061737C">
        <w:rPr>
          <w:rFonts w:eastAsia="微软雅黑"/>
          <w:b/>
          <w:color w:val="C7000B"/>
          <w:spacing w:val="-4"/>
          <w:kern w:val="2"/>
          <w:shd w:val="pct15" w:color="auto" w:fill="FFFFFF"/>
          <w:lang w:eastAsia="en-US"/>
        </w:rPr>
        <w:t>fastspace</w:t>
      </w:r>
      <w:r w:rsidR="001B7D5C" w:rsidRPr="0061737C">
        <w:rPr>
          <w:rFonts w:eastAsia="微软雅黑"/>
          <w:b/>
          <w:color w:val="C7000B"/>
          <w:spacing w:val="-4"/>
          <w:kern w:val="2"/>
          <w:shd w:val="pct15" w:color="auto" w:fill="FFFFFF"/>
          <w:lang w:eastAsia="en-US"/>
        </w:rPr>
        <w:t>');</w:t>
      </w:r>
    </w:p>
    <w:p w14:paraId="08BE05A2" w14:textId="77777777" w:rsidR="008A35DF" w:rsidRPr="00525181" w:rsidRDefault="008A35DF" w:rsidP="00ED1505">
      <w:pPr>
        <w:pStyle w:val="1e"/>
        <w:rPr>
          <w:rFonts w:hint="eastAsia"/>
        </w:rPr>
      </w:pPr>
      <w:r w:rsidRPr="00525181">
        <w:t>返回如下信息：</w:t>
      </w:r>
    </w:p>
    <w:p w14:paraId="7CEADD9B" w14:textId="291F63B4" w:rsidR="008A35DF" w:rsidRPr="00525181" w:rsidRDefault="008A35DF" w:rsidP="00ED1505">
      <w:pPr>
        <w:pStyle w:val="afffff4"/>
      </w:pPr>
      <w:r w:rsidRPr="00525181">
        <w:t xml:space="preserve">pg_tablespace_size  </w:t>
      </w:r>
    </w:p>
    <w:p w14:paraId="594487A1" w14:textId="77777777" w:rsidR="008A35DF" w:rsidRPr="00525181" w:rsidRDefault="008A35DF" w:rsidP="00ED1505">
      <w:pPr>
        <w:pStyle w:val="afffff4"/>
      </w:pPr>
      <w:r w:rsidRPr="00525181">
        <w:t xml:space="preserve">-------------------- </w:t>
      </w:r>
    </w:p>
    <w:p w14:paraId="3514234D" w14:textId="536695E7" w:rsidR="008A35DF" w:rsidRPr="00525181" w:rsidRDefault="008A35DF" w:rsidP="00ED1505">
      <w:pPr>
        <w:pStyle w:val="afffff4"/>
      </w:pPr>
      <w:r w:rsidRPr="00525181">
        <w:t xml:space="preserve">            </w:t>
      </w:r>
      <w:r w:rsidR="00B634D2" w:rsidRPr="00525181">
        <w:t>4096</w:t>
      </w:r>
      <w:r w:rsidRPr="00525181">
        <w:t xml:space="preserve"> </w:t>
      </w:r>
    </w:p>
    <w:p w14:paraId="609B0575" w14:textId="77777777" w:rsidR="008A35DF" w:rsidRPr="00525181" w:rsidRDefault="008A35DF" w:rsidP="00ED1505">
      <w:pPr>
        <w:pStyle w:val="afffff4"/>
      </w:pPr>
      <w:r w:rsidRPr="00525181">
        <w:t>(1 row)</w:t>
      </w:r>
    </w:p>
    <w:p w14:paraId="6E6754DD" w14:textId="10E15822" w:rsidR="008A35DF" w:rsidRPr="00525181" w:rsidRDefault="008A35DF" w:rsidP="00ED1505">
      <w:pPr>
        <w:pStyle w:val="1e"/>
        <w:rPr>
          <w:rFonts w:hint="eastAsia"/>
        </w:rPr>
      </w:pPr>
      <w:r w:rsidRPr="00525181">
        <w:t>其中</w:t>
      </w:r>
      <w:r w:rsidR="00B634D2" w:rsidRPr="00525181">
        <w:t>4096</w:t>
      </w:r>
      <w:r w:rsidRPr="00525181">
        <w:t>表示</w:t>
      </w:r>
      <w:proofErr w:type="gramStart"/>
      <w:r w:rsidRPr="00525181">
        <w:t>表空间</w:t>
      </w:r>
      <w:proofErr w:type="gramEnd"/>
      <w:r w:rsidRPr="00525181">
        <w:t>的大小，单位为字节。</w:t>
      </w:r>
    </w:p>
    <w:p w14:paraId="273E71FD" w14:textId="59AE6ACD" w:rsidR="001B7D5C" w:rsidRPr="00525181" w:rsidRDefault="001B7D5C" w:rsidP="00ED1505">
      <w:pPr>
        <w:pStyle w:val="30"/>
        <w:rPr>
          <w:rFonts w:hint="eastAsia"/>
        </w:rPr>
      </w:pPr>
      <w:r w:rsidRPr="00525181">
        <w:t>计算</w:t>
      </w:r>
      <w:proofErr w:type="gramStart"/>
      <w:r w:rsidRPr="00525181">
        <w:t>表空间</w:t>
      </w:r>
      <w:proofErr w:type="gramEnd"/>
      <w:r w:rsidRPr="00525181">
        <w:t>使用率。</w:t>
      </w:r>
    </w:p>
    <w:p w14:paraId="13442C38" w14:textId="5834F880" w:rsidR="001B7D5C" w:rsidRPr="00525181" w:rsidRDefault="001B7D5C" w:rsidP="00ED1505">
      <w:pPr>
        <w:pStyle w:val="1e"/>
        <w:rPr>
          <w:rFonts w:hint="eastAsia"/>
        </w:rPr>
      </w:pPr>
      <w:proofErr w:type="gramStart"/>
      <w:r w:rsidRPr="00525181">
        <w:t>表空间</w:t>
      </w:r>
      <w:proofErr w:type="gramEnd"/>
      <w:r w:rsidRPr="00525181">
        <w:t>使用率</w:t>
      </w:r>
      <w:r w:rsidRPr="00525181">
        <w:t>=PG_TABLESPACE_SIZE/</w:t>
      </w:r>
      <w:proofErr w:type="gramStart"/>
      <w:r w:rsidRPr="00525181">
        <w:t>表空</w:t>
      </w:r>
      <w:proofErr w:type="gramEnd"/>
      <w:r w:rsidRPr="00525181">
        <w:t>间所在目录的磁盘大小。</w:t>
      </w:r>
    </w:p>
    <w:p w14:paraId="7516BDAF" w14:textId="21BF694D" w:rsidR="00847D73" w:rsidRPr="00525181" w:rsidRDefault="00BC6257" w:rsidP="00BC6257">
      <w:pPr>
        <w:pStyle w:val="5"/>
        <w:rPr>
          <w:rFonts w:ascii="Huawei Sans" w:hAnsi="Huawei Sans" w:cs="Huawei Sans" w:hint="default"/>
        </w:rPr>
      </w:pPr>
      <w:r w:rsidRPr="00525181">
        <w:rPr>
          <w:rFonts w:ascii="Huawei Sans" w:hAnsi="Huawei Sans" w:cs="Huawei Sans" w:hint="default"/>
        </w:rPr>
        <w:t>修改表空间</w:t>
      </w:r>
    </w:p>
    <w:p w14:paraId="473765E5" w14:textId="5780CC77" w:rsidR="00BC6257" w:rsidRPr="00525181" w:rsidRDefault="00BC6257" w:rsidP="00ED1505">
      <w:pPr>
        <w:pStyle w:val="1e"/>
        <w:rPr>
          <w:rFonts w:hint="eastAsia"/>
        </w:rPr>
      </w:pPr>
      <w:r w:rsidRPr="00525181">
        <w:t>对表空间</w:t>
      </w:r>
      <w:r w:rsidRPr="00525181">
        <w:t>fastspace</w:t>
      </w:r>
      <w:r w:rsidRPr="00525181">
        <w:t>重命名为</w:t>
      </w:r>
      <w:r w:rsidRPr="00525181">
        <w:t>fspace</w:t>
      </w:r>
      <w:r w:rsidRPr="00525181">
        <w:t>。</w:t>
      </w:r>
    </w:p>
    <w:p w14:paraId="4A37429F" w14:textId="26CDB27F" w:rsidR="00BC6257"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ALTER TABLESPACE fastspace RENAME TO fspace;</w:t>
      </w:r>
    </w:p>
    <w:p w14:paraId="72FD15FC" w14:textId="51C2EB7F" w:rsidR="00E2543E" w:rsidRPr="00525181" w:rsidRDefault="00E2543E" w:rsidP="00ED1505">
      <w:pPr>
        <w:pStyle w:val="afffff4"/>
      </w:pPr>
      <w:r w:rsidRPr="00525181">
        <w:t>ALTER TABLESPACE</w:t>
      </w:r>
    </w:p>
    <w:p w14:paraId="16DF0DD2" w14:textId="5C3DD3B7" w:rsidR="00BC6257" w:rsidRPr="00525181" w:rsidRDefault="00BC6257" w:rsidP="00BC6257">
      <w:pPr>
        <w:pStyle w:val="5"/>
        <w:rPr>
          <w:rFonts w:ascii="Huawei Sans" w:hAnsi="Huawei Sans" w:cs="Huawei Sans" w:hint="default"/>
        </w:rPr>
      </w:pPr>
      <w:r w:rsidRPr="00525181">
        <w:rPr>
          <w:rFonts w:ascii="Huawei Sans" w:hAnsi="Huawei Sans" w:cs="Huawei Sans" w:hint="default"/>
        </w:rPr>
        <w:t>删除表空间</w:t>
      </w:r>
    </w:p>
    <w:p w14:paraId="4AEFFFFA" w14:textId="0330CC46" w:rsidR="00BC6257" w:rsidRPr="00525181" w:rsidRDefault="00BC6257" w:rsidP="00ED1505">
      <w:pPr>
        <w:pStyle w:val="1e"/>
        <w:rPr>
          <w:rFonts w:hint="eastAsia"/>
        </w:rPr>
      </w:pPr>
      <w:r w:rsidRPr="00525181">
        <w:t>删除用户</w:t>
      </w:r>
      <w:r w:rsidRPr="00525181">
        <w:t>jack</w:t>
      </w:r>
      <w:r w:rsidRPr="00525181">
        <w:t>。</w:t>
      </w:r>
    </w:p>
    <w:p w14:paraId="583E794D" w14:textId="50910497" w:rsidR="00BC6257"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USER jack CASCADE;</w:t>
      </w:r>
    </w:p>
    <w:p w14:paraId="41D1830A" w14:textId="264CB6F5" w:rsidR="00E2543E" w:rsidRPr="00525181" w:rsidRDefault="00E2543E" w:rsidP="00ED1505">
      <w:pPr>
        <w:pStyle w:val="afffff4"/>
      </w:pPr>
      <w:r w:rsidRPr="00525181">
        <w:t>DROP ROLE</w:t>
      </w:r>
    </w:p>
    <w:p w14:paraId="47F5DA1F" w14:textId="02194125" w:rsidR="00BC6257" w:rsidRPr="00525181" w:rsidRDefault="00BC6257" w:rsidP="00ED1505">
      <w:pPr>
        <w:pStyle w:val="1e"/>
        <w:rPr>
          <w:rFonts w:hint="eastAsia"/>
        </w:rPr>
      </w:pPr>
      <w:r w:rsidRPr="00525181">
        <w:t>删除</w:t>
      </w:r>
      <w:proofErr w:type="gramStart"/>
      <w:r w:rsidRPr="00525181">
        <w:t>表空间</w:t>
      </w:r>
      <w:proofErr w:type="gramEnd"/>
      <w:r w:rsidRPr="00525181">
        <w:t>fspace</w:t>
      </w:r>
      <w:r w:rsidRPr="00525181">
        <w:t>。</w:t>
      </w:r>
    </w:p>
    <w:p w14:paraId="5BFFF01A" w14:textId="09DFC9DD" w:rsidR="00BC6257"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TABLESPACE fspace;</w:t>
      </w:r>
    </w:p>
    <w:p w14:paraId="6813931E" w14:textId="36E47ACC" w:rsidR="00E2543E" w:rsidRPr="00525181" w:rsidRDefault="00E2543E" w:rsidP="00ED1505">
      <w:pPr>
        <w:pStyle w:val="afffff4"/>
      </w:pPr>
      <w:r w:rsidRPr="00525181">
        <w:t>DROP TABLESPACE</w:t>
      </w:r>
    </w:p>
    <w:p w14:paraId="2508B491" w14:textId="1B69F340" w:rsidR="00BC6257" w:rsidRPr="00525181" w:rsidRDefault="00BC6257" w:rsidP="00ED1505">
      <w:pPr>
        <w:pStyle w:val="1e"/>
        <w:rPr>
          <w:rFonts w:hint="eastAsia"/>
        </w:rPr>
      </w:pPr>
      <w:r w:rsidRPr="00525181">
        <w:lastRenderedPageBreak/>
        <w:t>说明：用户必须是</w:t>
      </w:r>
      <w:proofErr w:type="gramStart"/>
      <w:r w:rsidRPr="00525181">
        <w:t>表空间</w:t>
      </w:r>
      <w:proofErr w:type="gramEnd"/>
      <w:r w:rsidRPr="00525181">
        <w:t>的</w:t>
      </w:r>
      <w:r w:rsidRPr="00525181">
        <w:t>owner</w:t>
      </w:r>
      <w:r w:rsidRPr="00525181">
        <w:t>或者系统管理员才能删除表空间。</w:t>
      </w:r>
    </w:p>
    <w:p w14:paraId="3F5039FC" w14:textId="3E94C123" w:rsidR="002B1FD4" w:rsidRPr="00525181" w:rsidRDefault="002B1FD4" w:rsidP="002B1FD4">
      <w:pPr>
        <w:pStyle w:val="3"/>
        <w:rPr>
          <w:rFonts w:ascii="Huawei Sans" w:hAnsi="Huawei Sans" w:cs="Huawei Sans"/>
        </w:rPr>
      </w:pPr>
      <w:bookmarkStart w:id="33" w:name="_Toc81318127"/>
      <w:r w:rsidRPr="00525181">
        <w:rPr>
          <w:rFonts w:ascii="Huawei Sans" w:hAnsi="Huawei Sans" w:cs="Huawei Sans"/>
        </w:rPr>
        <w:t>创建和管理</w:t>
      </w:r>
      <w:r w:rsidR="002B43D4" w:rsidRPr="00525181">
        <w:rPr>
          <w:rFonts w:ascii="Huawei Sans" w:hAnsi="Huawei Sans" w:cs="Huawei Sans"/>
        </w:rPr>
        <w:t>数据库</w:t>
      </w:r>
      <w:bookmarkEnd w:id="33"/>
    </w:p>
    <w:p w14:paraId="7CBC3F0A" w14:textId="001D2EC5" w:rsidR="002B43D4" w:rsidRPr="00525181" w:rsidRDefault="002B43D4" w:rsidP="002B43D4">
      <w:pPr>
        <w:pStyle w:val="4"/>
        <w:rPr>
          <w:rFonts w:ascii="Huawei Sans" w:hAnsi="Huawei Sans" w:cs="Huawei Sans" w:hint="default"/>
        </w:rPr>
      </w:pPr>
      <w:r w:rsidRPr="00525181">
        <w:rPr>
          <w:rFonts w:ascii="Huawei Sans" w:hAnsi="Huawei Sans" w:cs="Huawei Sans" w:hint="default"/>
        </w:rPr>
        <w:t>创建数据库</w:t>
      </w:r>
    </w:p>
    <w:p w14:paraId="7A97E12D" w14:textId="3B37B2EA" w:rsidR="002B43D4" w:rsidRPr="00525181" w:rsidRDefault="002A31BC" w:rsidP="00ED1505">
      <w:pPr>
        <w:pStyle w:val="30"/>
        <w:rPr>
          <w:rFonts w:hint="eastAsia"/>
        </w:rPr>
      </w:pPr>
      <w:r w:rsidRPr="00525181">
        <w:t>使用如下命令创建一个新的</w:t>
      </w:r>
      <w:proofErr w:type="gramStart"/>
      <w:r w:rsidRPr="00525181">
        <w:t>表空间</w:t>
      </w:r>
      <w:proofErr w:type="gramEnd"/>
      <w:r w:rsidRPr="00525181">
        <w:t>tpcds_local</w:t>
      </w:r>
      <w:r w:rsidRPr="00525181">
        <w:t>。</w:t>
      </w:r>
    </w:p>
    <w:p w14:paraId="62D79EBC" w14:textId="084E8E11" w:rsidR="002A31BC"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TABLESPACE tpcds_local RELATIVE L</w:t>
      </w:r>
      <w:r w:rsidR="00053DD0" w:rsidRPr="0061737C">
        <w:rPr>
          <w:rFonts w:eastAsia="微软雅黑"/>
          <w:b/>
          <w:color w:val="C7000B"/>
          <w:spacing w:val="-4"/>
          <w:kern w:val="2"/>
          <w:shd w:val="pct15" w:color="auto" w:fill="FFFFFF"/>
          <w:lang w:eastAsia="en-US"/>
        </w:rPr>
        <w:t>OCATION 'tablespace/tablespace_2</w:t>
      </w:r>
      <w:r w:rsidR="002A31BC" w:rsidRPr="0061737C">
        <w:rPr>
          <w:rFonts w:eastAsia="微软雅黑"/>
          <w:b/>
          <w:color w:val="C7000B"/>
          <w:spacing w:val="-4"/>
          <w:kern w:val="2"/>
          <w:shd w:val="pct15" w:color="auto" w:fill="FFFFFF"/>
          <w:lang w:eastAsia="en-US"/>
        </w:rPr>
        <w:t>';</w:t>
      </w:r>
    </w:p>
    <w:p w14:paraId="19256C52" w14:textId="1D9A0313" w:rsidR="00E2543E" w:rsidRPr="00525181" w:rsidRDefault="00E2543E" w:rsidP="00ED1505">
      <w:pPr>
        <w:pStyle w:val="afffff4"/>
      </w:pPr>
      <w:r w:rsidRPr="00525181">
        <w:t>CREATE TABLESPACE</w:t>
      </w:r>
    </w:p>
    <w:p w14:paraId="50EE0261" w14:textId="6F57DA43" w:rsidR="002A31BC" w:rsidRPr="00525181" w:rsidRDefault="002A31BC" w:rsidP="00ED1505">
      <w:pPr>
        <w:pStyle w:val="30"/>
        <w:rPr>
          <w:rFonts w:hint="eastAsia"/>
        </w:rPr>
      </w:pPr>
      <w:r w:rsidRPr="00525181">
        <w:t>使用如下命令创建一个新的数据库</w:t>
      </w:r>
      <w:r w:rsidRPr="00525181">
        <w:t>db_tpcc</w:t>
      </w:r>
      <w:r w:rsidRPr="00525181">
        <w:t>。</w:t>
      </w:r>
    </w:p>
    <w:p w14:paraId="185D3D25" w14:textId="500FD337" w:rsidR="002A31BC" w:rsidRPr="0061737C" w:rsidRDefault="008A35DF" w:rsidP="00053DD0">
      <w:pPr>
        <w:pStyle w:val="afffff4"/>
        <w:pBdr>
          <w:top w:val="single" w:sz="8" w:space="2" w:color="auto"/>
        </w:pBdr>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DATABASE db_tpcc WITH TABLESPACE = tpcds_local;</w:t>
      </w:r>
    </w:p>
    <w:p w14:paraId="0B103E2A" w14:textId="35468F92" w:rsidR="00E2543E" w:rsidRPr="00525181" w:rsidRDefault="00E2543E" w:rsidP="00053DD0">
      <w:pPr>
        <w:pStyle w:val="afffff4"/>
        <w:pBdr>
          <w:top w:val="single" w:sz="8" w:space="2" w:color="auto"/>
        </w:pBdr>
      </w:pPr>
      <w:r w:rsidRPr="00525181">
        <w:t>CREATE DATABASE</w:t>
      </w:r>
    </w:p>
    <w:p w14:paraId="4058BA67" w14:textId="270697DF" w:rsidR="002A31BC" w:rsidRPr="00525181" w:rsidRDefault="002A31BC" w:rsidP="002A31BC">
      <w:pPr>
        <w:pStyle w:val="4"/>
        <w:rPr>
          <w:rFonts w:ascii="Huawei Sans" w:hAnsi="Huawei Sans" w:cs="Huawei Sans" w:hint="default"/>
        </w:rPr>
      </w:pPr>
      <w:r w:rsidRPr="00525181">
        <w:rPr>
          <w:rFonts w:ascii="Huawei Sans" w:hAnsi="Huawei Sans" w:cs="Huawei Sans" w:hint="default"/>
        </w:rPr>
        <w:t>管理数据库</w:t>
      </w:r>
    </w:p>
    <w:p w14:paraId="42FD01E1" w14:textId="06B70CC7" w:rsidR="002A31BC" w:rsidRPr="00525181" w:rsidRDefault="002A31BC" w:rsidP="002A31BC">
      <w:pPr>
        <w:pStyle w:val="5"/>
        <w:rPr>
          <w:rFonts w:ascii="Huawei Sans" w:hAnsi="Huawei Sans" w:cs="Huawei Sans" w:hint="default"/>
        </w:rPr>
      </w:pPr>
      <w:r w:rsidRPr="00525181">
        <w:rPr>
          <w:rFonts w:ascii="Huawei Sans" w:hAnsi="Huawei Sans" w:cs="Huawei Sans" w:hint="default"/>
        </w:rPr>
        <w:t>查看数据库</w:t>
      </w:r>
    </w:p>
    <w:p w14:paraId="3771D9D4" w14:textId="2BEFEC0D" w:rsidR="002A31BC" w:rsidRPr="00525181" w:rsidRDefault="002A31BC" w:rsidP="00ED1505">
      <w:pPr>
        <w:pStyle w:val="1e"/>
        <w:rPr>
          <w:rFonts w:hint="eastAsia"/>
        </w:rPr>
      </w:pPr>
      <w:r w:rsidRPr="00525181">
        <w:t>使用</w:t>
      </w:r>
      <w:r w:rsidRPr="00525181">
        <w:t>\l</w:t>
      </w:r>
      <w:proofErr w:type="gramStart"/>
      <w:r w:rsidRPr="00525181">
        <w:t>元命令</w:t>
      </w:r>
      <w:proofErr w:type="gramEnd"/>
      <w:r w:rsidRPr="00525181">
        <w:t>查看数据库系统的数据库列表</w:t>
      </w:r>
      <w:r w:rsidR="001464C2" w:rsidRPr="00525181">
        <w:t>（</w:t>
      </w:r>
      <w:r w:rsidR="001464C2" w:rsidRPr="00525181">
        <w:t>l</w:t>
      </w:r>
      <w:r w:rsidR="001464C2" w:rsidRPr="00525181">
        <w:t>表示</w:t>
      </w:r>
      <w:r w:rsidR="001464C2" w:rsidRPr="00525181">
        <w:t>list</w:t>
      </w:r>
      <w:r w:rsidR="001464C2" w:rsidRPr="00525181">
        <w:t>）</w:t>
      </w:r>
      <w:r w:rsidRPr="00525181">
        <w:t>。</w:t>
      </w:r>
    </w:p>
    <w:p w14:paraId="406EB6DE" w14:textId="0C3F66C8" w:rsidR="002A31BC"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\l</w:t>
      </w:r>
    </w:p>
    <w:p w14:paraId="7EE2E826" w14:textId="77777777" w:rsidR="00E2543E" w:rsidRPr="00525181" w:rsidRDefault="00E2543E" w:rsidP="00ED1505">
      <w:pPr>
        <w:pStyle w:val="afffff4"/>
      </w:pPr>
      <w:r w:rsidRPr="00525181">
        <w:t xml:space="preserve">                          List of databases</w:t>
      </w:r>
    </w:p>
    <w:p w14:paraId="61F106E5" w14:textId="77777777" w:rsidR="00E2543E" w:rsidRPr="00525181" w:rsidRDefault="00E2543E" w:rsidP="00ED1505">
      <w:pPr>
        <w:pStyle w:val="afffff4"/>
      </w:pPr>
      <w:r w:rsidRPr="00525181">
        <w:t xml:space="preserve">   Name    | Owner | </w:t>
      </w:r>
      <w:proofErr w:type="gramStart"/>
      <w:r w:rsidRPr="00525181">
        <w:t>Encoding  |</w:t>
      </w:r>
      <w:proofErr w:type="gramEnd"/>
      <w:r w:rsidRPr="00525181">
        <w:t xml:space="preserve"> Collate | Ctype | Access privileges </w:t>
      </w:r>
    </w:p>
    <w:p w14:paraId="76A25A3A" w14:textId="77777777" w:rsidR="00E2543E" w:rsidRPr="00525181" w:rsidRDefault="00E2543E" w:rsidP="00ED1505">
      <w:pPr>
        <w:pStyle w:val="afffff4"/>
      </w:pPr>
      <w:r w:rsidRPr="00525181">
        <w:t>-----------+-------+-----------+---------+-------+-------------------</w:t>
      </w:r>
    </w:p>
    <w:p w14:paraId="4D6C5782" w14:textId="77777777" w:rsidR="00E2543E" w:rsidRPr="00525181" w:rsidRDefault="00E2543E" w:rsidP="00ED1505">
      <w:pPr>
        <w:pStyle w:val="afffff4"/>
      </w:pPr>
      <w:r w:rsidRPr="00525181">
        <w:t xml:space="preserve"> db_tpcc   | omm   | SQL_ASCII | C       | C     | </w:t>
      </w:r>
    </w:p>
    <w:p w14:paraId="5065FA8E" w14:textId="77777777" w:rsidR="00E2543E" w:rsidRPr="00525181" w:rsidRDefault="00E2543E" w:rsidP="00ED1505">
      <w:pPr>
        <w:pStyle w:val="afffff4"/>
      </w:pPr>
      <w:r w:rsidRPr="00525181">
        <w:t xml:space="preserve"> </w:t>
      </w:r>
      <w:proofErr w:type="gramStart"/>
      <w:r w:rsidRPr="00525181">
        <w:t>postgres  |</w:t>
      </w:r>
      <w:proofErr w:type="gramEnd"/>
      <w:r w:rsidRPr="00525181">
        <w:t xml:space="preserve"> omm   | SQL_ASCII | C       | C     | </w:t>
      </w:r>
    </w:p>
    <w:p w14:paraId="7349FBBD" w14:textId="77777777" w:rsidR="00E2543E" w:rsidRPr="00525181" w:rsidRDefault="00E2543E" w:rsidP="00ED1505">
      <w:pPr>
        <w:pStyle w:val="afffff4"/>
      </w:pPr>
      <w:r w:rsidRPr="00525181">
        <w:t xml:space="preserve"> template0 | omm   | SQL_ASCII | C       | C     | =c/omm           +</w:t>
      </w:r>
    </w:p>
    <w:p w14:paraId="784B7FE9" w14:textId="77777777" w:rsidR="00E2543E" w:rsidRPr="00525181" w:rsidRDefault="00E2543E" w:rsidP="00ED1505">
      <w:pPr>
        <w:pStyle w:val="afffff4"/>
      </w:pPr>
      <w:r w:rsidRPr="00525181">
        <w:t xml:space="preserve">           |       |           |         |       | omm=CTc/omm</w:t>
      </w:r>
    </w:p>
    <w:p w14:paraId="03771066" w14:textId="77777777" w:rsidR="00E2543E" w:rsidRPr="00525181" w:rsidRDefault="00E2543E" w:rsidP="00ED1505">
      <w:pPr>
        <w:pStyle w:val="afffff4"/>
      </w:pPr>
      <w:r w:rsidRPr="00525181">
        <w:t xml:space="preserve"> template1 | omm   | SQL_ASCII | C       | C     | =c/omm           +</w:t>
      </w:r>
    </w:p>
    <w:p w14:paraId="09BCCB2F" w14:textId="77777777" w:rsidR="00E2543E" w:rsidRPr="00525181" w:rsidRDefault="00E2543E" w:rsidP="00ED1505">
      <w:pPr>
        <w:pStyle w:val="afffff4"/>
      </w:pPr>
      <w:r w:rsidRPr="00525181">
        <w:t xml:space="preserve">           |       |           |         |       | omm=CTc/omm</w:t>
      </w:r>
    </w:p>
    <w:p w14:paraId="2ACB9168" w14:textId="77777777" w:rsidR="00E2543E" w:rsidRPr="00525181" w:rsidRDefault="00E2543E" w:rsidP="00ED1505">
      <w:pPr>
        <w:pStyle w:val="afffff4"/>
      </w:pPr>
      <w:r w:rsidRPr="00525181">
        <w:t>(4 rows)</w:t>
      </w:r>
    </w:p>
    <w:p w14:paraId="6EFE9766" w14:textId="77777777" w:rsidR="00E2543E" w:rsidRPr="00525181" w:rsidRDefault="00E2543E" w:rsidP="00ED1505">
      <w:pPr>
        <w:pStyle w:val="afffff4"/>
      </w:pPr>
    </w:p>
    <w:p w14:paraId="37ADE418" w14:textId="24587AE4" w:rsidR="002A31BC" w:rsidRPr="00525181" w:rsidRDefault="002A31BC" w:rsidP="00ED1505">
      <w:pPr>
        <w:pStyle w:val="1e"/>
        <w:rPr>
          <w:rFonts w:hint="eastAsia"/>
        </w:rPr>
      </w:pPr>
      <w:r w:rsidRPr="00525181">
        <w:t>使用如下命令通过系统表</w:t>
      </w:r>
      <w:r w:rsidRPr="00525181">
        <w:t>pg_database</w:t>
      </w:r>
      <w:r w:rsidRPr="00525181">
        <w:t>查询数据库列表。</w:t>
      </w:r>
    </w:p>
    <w:p w14:paraId="716F51DE" w14:textId="57434419" w:rsidR="002A31BC"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460EE5" w:rsidRPr="0061737C">
        <w:rPr>
          <w:rFonts w:eastAsia="微软雅黑"/>
          <w:b/>
          <w:color w:val="C7000B"/>
          <w:spacing w:val="-4"/>
          <w:kern w:val="2"/>
          <w:shd w:val="pct15" w:color="auto" w:fill="FFFFFF"/>
          <w:lang w:eastAsia="en-US"/>
        </w:rPr>
        <w:t>SELECT datname FROM pg_database;</w:t>
      </w:r>
    </w:p>
    <w:p w14:paraId="668D9BDB" w14:textId="77777777" w:rsidR="00953F61" w:rsidRPr="00525181" w:rsidRDefault="00953F61" w:rsidP="00ED1505">
      <w:pPr>
        <w:pStyle w:val="afffff4"/>
      </w:pPr>
      <w:r w:rsidRPr="00525181">
        <w:t xml:space="preserve">  datname  </w:t>
      </w:r>
    </w:p>
    <w:p w14:paraId="61A109E8" w14:textId="77777777" w:rsidR="00953F61" w:rsidRPr="00525181" w:rsidRDefault="00953F61" w:rsidP="00ED1505">
      <w:pPr>
        <w:pStyle w:val="afffff4"/>
      </w:pPr>
      <w:r w:rsidRPr="00525181">
        <w:t>-----------</w:t>
      </w:r>
    </w:p>
    <w:p w14:paraId="7A05F1F4" w14:textId="77777777" w:rsidR="00953F61" w:rsidRPr="00525181" w:rsidRDefault="00953F61" w:rsidP="00ED1505">
      <w:pPr>
        <w:pStyle w:val="afffff4"/>
      </w:pPr>
      <w:r w:rsidRPr="00525181">
        <w:t xml:space="preserve"> template1</w:t>
      </w:r>
    </w:p>
    <w:p w14:paraId="51201454" w14:textId="77777777" w:rsidR="00953F61" w:rsidRPr="00525181" w:rsidRDefault="00953F61" w:rsidP="00ED1505">
      <w:pPr>
        <w:pStyle w:val="afffff4"/>
      </w:pPr>
      <w:r w:rsidRPr="00525181">
        <w:t xml:space="preserve"> db_tpcc</w:t>
      </w:r>
    </w:p>
    <w:p w14:paraId="56B8A990" w14:textId="77777777" w:rsidR="00953F61" w:rsidRPr="00525181" w:rsidRDefault="00953F61" w:rsidP="00ED1505">
      <w:pPr>
        <w:pStyle w:val="afffff4"/>
      </w:pPr>
      <w:r w:rsidRPr="00525181">
        <w:t xml:space="preserve"> template0</w:t>
      </w:r>
    </w:p>
    <w:p w14:paraId="054DEB5B" w14:textId="77777777" w:rsidR="00953F61" w:rsidRPr="00525181" w:rsidRDefault="00953F61" w:rsidP="00ED1505">
      <w:pPr>
        <w:pStyle w:val="afffff4"/>
      </w:pPr>
      <w:r w:rsidRPr="00525181">
        <w:t xml:space="preserve"> postgres</w:t>
      </w:r>
    </w:p>
    <w:p w14:paraId="2772DD17" w14:textId="194AC712" w:rsidR="00953F61" w:rsidRPr="00525181" w:rsidRDefault="00953F61" w:rsidP="00ED1505">
      <w:pPr>
        <w:pStyle w:val="afffff4"/>
      </w:pPr>
      <w:r w:rsidRPr="00525181">
        <w:t>(4 rows)</w:t>
      </w:r>
    </w:p>
    <w:p w14:paraId="5B624E08" w14:textId="21E4F80F" w:rsidR="00460EE5" w:rsidRPr="00525181" w:rsidRDefault="00460EE5" w:rsidP="00460EE5">
      <w:pPr>
        <w:pStyle w:val="5"/>
        <w:rPr>
          <w:rFonts w:ascii="Huawei Sans" w:hAnsi="Huawei Sans" w:cs="Huawei Sans" w:hint="default"/>
        </w:rPr>
      </w:pPr>
      <w:r w:rsidRPr="00525181">
        <w:rPr>
          <w:rFonts w:ascii="Huawei Sans" w:hAnsi="Huawei Sans" w:cs="Huawei Sans" w:hint="default"/>
        </w:rPr>
        <w:t>修改数据库</w:t>
      </w:r>
    </w:p>
    <w:p w14:paraId="680D24C6" w14:textId="410B1742" w:rsidR="00460EE5" w:rsidRPr="00525181" w:rsidRDefault="00460EE5" w:rsidP="00ED1505">
      <w:pPr>
        <w:pStyle w:val="1e"/>
        <w:rPr>
          <w:rFonts w:hint="eastAsia"/>
        </w:rPr>
      </w:pPr>
      <w:r w:rsidRPr="00525181">
        <w:t>用户可以使用如下命令修改数据库属性（比如：</w:t>
      </w:r>
      <w:r w:rsidRPr="00525181">
        <w:t>owner</w:t>
      </w:r>
      <w:r w:rsidRPr="00525181">
        <w:t>、名称和默认的配置属性）。</w:t>
      </w:r>
    </w:p>
    <w:p w14:paraId="6188264D" w14:textId="2A57F34D" w:rsidR="00460EE5" w:rsidRPr="00525181" w:rsidRDefault="00460EE5" w:rsidP="00ED1505">
      <w:pPr>
        <w:pStyle w:val="1e"/>
        <w:rPr>
          <w:rFonts w:hint="eastAsia"/>
        </w:rPr>
      </w:pPr>
      <w:r w:rsidRPr="00525181">
        <w:t>使用以下命令为数据库设置默认的模式搜索路径。</w:t>
      </w:r>
    </w:p>
    <w:p w14:paraId="5C35C9D2" w14:textId="507843A5" w:rsidR="007A02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7A024E" w:rsidRPr="0061737C">
        <w:rPr>
          <w:rFonts w:eastAsia="微软雅黑"/>
          <w:b/>
          <w:color w:val="C7000B"/>
          <w:spacing w:val="-4"/>
          <w:kern w:val="2"/>
          <w:shd w:val="pct15" w:color="auto" w:fill="FFFFFF"/>
          <w:lang w:eastAsia="en-US"/>
        </w:rPr>
        <w:t>ALTER DATABASE db_tpcc SET search_path TO pa_</w:t>
      </w:r>
      <w:proofErr w:type="gramStart"/>
      <w:r w:rsidR="007A024E" w:rsidRPr="0061737C">
        <w:rPr>
          <w:rFonts w:eastAsia="微软雅黑"/>
          <w:b/>
          <w:color w:val="C7000B"/>
          <w:spacing w:val="-4"/>
          <w:kern w:val="2"/>
          <w:shd w:val="pct15" w:color="auto" w:fill="FFFFFF"/>
          <w:lang w:eastAsia="en-US"/>
        </w:rPr>
        <w:t>catalog,public</w:t>
      </w:r>
      <w:proofErr w:type="gramEnd"/>
      <w:r w:rsidR="007A024E" w:rsidRPr="0061737C">
        <w:rPr>
          <w:rFonts w:eastAsia="微软雅黑"/>
          <w:b/>
          <w:color w:val="C7000B"/>
          <w:spacing w:val="-4"/>
          <w:kern w:val="2"/>
          <w:shd w:val="pct15" w:color="auto" w:fill="FFFFFF"/>
          <w:lang w:eastAsia="en-US"/>
        </w:rPr>
        <w:t>;</w:t>
      </w:r>
    </w:p>
    <w:p w14:paraId="39D5B8C6" w14:textId="51878D44" w:rsidR="00953F61" w:rsidRPr="00525181" w:rsidRDefault="00953F61" w:rsidP="00ED1505">
      <w:pPr>
        <w:pStyle w:val="afffff4"/>
      </w:pPr>
      <w:r w:rsidRPr="00525181">
        <w:lastRenderedPageBreak/>
        <w:t>ALTER DATABASE</w:t>
      </w:r>
    </w:p>
    <w:p w14:paraId="41516E6C" w14:textId="79CCB33D" w:rsidR="00460EE5" w:rsidRPr="00525181" w:rsidRDefault="00460EE5" w:rsidP="00ED1505">
      <w:pPr>
        <w:pStyle w:val="1e"/>
        <w:rPr>
          <w:rFonts w:hint="eastAsia"/>
        </w:rPr>
      </w:pPr>
      <w:r w:rsidRPr="00525181">
        <w:t>使用如下命令为数据库重新命名。</w:t>
      </w:r>
    </w:p>
    <w:p w14:paraId="3E19DD0B" w14:textId="713829DF" w:rsidR="007A02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7A024E" w:rsidRPr="0061737C">
        <w:rPr>
          <w:rFonts w:eastAsia="微软雅黑"/>
          <w:b/>
          <w:color w:val="C7000B"/>
          <w:spacing w:val="-4"/>
          <w:kern w:val="2"/>
          <w:shd w:val="pct15" w:color="auto" w:fill="FFFFFF"/>
          <w:lang w:eastAsia="en-US"/>
        </w:rPr>
        <w:t>ALTER DATABASE db_tpcc RENAME TO human_tpcds;</w:t>
      </w:r>
    </w:p>
    <w:p w14:paraId="7286678D" w14:textId="75E052CF" w:rsidR="00953F61" w:rsidRPr="00525181" w:rsidRDefault="00953F61" w:rsidP="00ED1505">
      <w:pPr>
        <w:pStyle w:val="afffff4"/>
      </w:pPr>
      <w:r w:rsidRPr="00525181">
        <w:t>ALTER DATABASE</w:t>
      </w:r>
    </w:p>
    <w:p w14:paraId="13B35C8F" w14:textId="15E41F92" w:rsidR="007A024E" w:rsidRPr="00525181" w:rsidRDefault="007A024E" w:rsidP="007A024E">
      <w:pPr>
        <w:pStyle w:val="5"/>
        <w:rPr>
          <w:rFonts w:ascii="Huawei Sans" w:hAnsi="Huawei Sans" w:cs="Huawei Sans" w:hint="default"/>
        </w:rPr>
      </w:pPr>
      <w:r w:rsidRPr="00525181">
        <w:rPr>
          <w:rFonts w:ascii="Huawei Sans" w:hAnsi="Huawei Sans" w:cs="Huawei Sans" w:hint="default"/>
        </w:rPr>
        <w:t>删除数据库</w:t>
      </w:r>
    </w:p>
    <w:p w14:paraId="6B9BD6C3" w14:textId="1147C38E" w:rsidR="007A024E" w:rsidRPr="00525181" w:rsidRDefault="00A977D3" w:rsidP="00ED1505">
      <w:pPr>
        <w:pStyle w:val="1e"/>
        <w:rPr>
          <w:rFonts w:hint="eastAsia"/>
        </w:rPr>
      </w:pPr>
      <w:r w:rsidRPr="00525181">
        <w:t>用户可以使用</w:t>
      </w:r>
      <w:r w:rsidRPr="00525181">
        <w:t>DROP DATABASE</w:t>
      </w:r>
      <w:r w:rsidR="00FE2D1D" w:rsidRPr="00525181">
        <w:t>命令删除数据库。此</w:t>
      </w:r>
      <w:r w:rsidRPr="00525181">
        <w:t>命令删除了数据库中的系统目录，并且删除了带有数据的磁盘上的数据库目录。用户必须是数据库的</w:t>
      </w:r>
      <w:r w:rsidRPr="00525181">
        <w:t>owner</w:t>
      </w:r>
      <w:r w:rsidRPr="00525181">
        <w:t>或者系统管理员才能删除数据库。当有人连接数据库时，删除操作会失败。删除数据库时请先连接到其他的数据库。</w:t>
      </w:r>
    </w:p>
    <w:p w14:paraId="209393D8" w14:textId="2167F0BB" w:rsidR="00A977D3" w:rsidRPr="00525181" w:rsidRDefault="00A977D3" w:rsidP="00ED1505">
      <w:pPr>
        <w:pStyle w:val="1e"/>
        <w:rPr>
          <w:rFonts w:hint="eastAsia"/>
        </w:rPr>
      </w:pPr>
      <w:r w:rsidRPr="00525181">
        <w:t>使用如下命令删除数据库：</w:t>
      </w:r>
    </w:p>
    <w:p w14:paraId="2B8AF51A" w14:textId="51D7D83A" w:rsidR="00A977D3"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A977D3" w:rsidRPr="0061737C">
        <w:rPr>
          <w:rFonts w:eastAsia="微软雅黑"/>
          <w:b/>
          <w:color w:val="C7000B"/>
          <w:spacing w:val="-4"/>
          <w:kern w:val="2"/>
          <w:shd w:val="pct15" w:color="auto" w:fill="FFFFFF"/>
          <w:lang w:eastAsia="en-US"/>
        </w:rPr>
        <w:t>DROP DATABASE human_tpcds;</w:t>
      </w:r>
    </w:p>
    <w:p w14:paraId="5843518D" w14:textId="3491BB3C" w:rsidR="00953F61" w:rsidRPr="00525181" w:rsidRDefault="00953F61" w:rsidP="00ED1505">
      <w:pPr>
        <w:pStyle w:val="afffff4"/>
      </w:pPr>
      <w:r w:rsidRPr="00525181">
        <w:t>DROP DATABASE</w:t>
      </w:r>
    </w:p>
    <w:p w14:paraId="4B02C355" w14:textId="1D5D8266" w:rsidR="00A977D3" w:rsidRPr="00525181" w:rsidRDefault="00E70BB0" w:rsidP="003966C3">
      <w:pPr>
        <w:pStyle w:val="2"/>
      </w:pPr>
      <w:bookmarkStart w:id="34" w:name="_Toc81318128"/>
      <w:r w:rsidRPr="00525181">
        <w:t>创建和管理表</w:t>
      </w:r>
      <w:bookmarkEnd w:id="34"/>
    </w:p>
    <w:p w14:paraId="45DCF94D" w14:textId="07F54C89" w:rsidR="00E70BB0" w:rsidRPr="00525181" w:rsidRDefault="00E70BB0" w:rsidP="00E70BB0">
      <w:pPr>
        <w:pStyle w:val="3"/>
        <w:rPr>
          <w:rFonts w:ascii="Huawei Sans" w:hAnsi="Huawei Sans" w:cs="Huawei Sans"/>
          <w:lang w:eastAsia="en-US"/>
        </w:rPr>
      </w:pPr>
      <w:bookmarkStart w:id="35" w:name="_Toc81318129"/>
      <w:r w:rsidRPr="00525181">
        <w:rPr>
          <w:rFonts w:ascii="Huawei Sans" w:hAnsi="Huawei Sans" w:cs="Huawei Sans"/>
          <w:lang w:eastAsia="en-US"/>
        </w:rPr>
        <w:t>创建表</w:t>
      </w:r>
      <w:bookmarkEnd w:id="35"/>
    </w:p>
    <w:p w14:paraId="6885E5DB" w14:textId="1ABE876D" w:rsidR="00E70BB0" w:rsidRPr="00525181" w:rsidRDefault="009863BD" w:rsidP="00ED1505">
      <w:pPr>
        <w:pStyle w:val="1e"/>
        <w:rPr>
          <w:rFonts w:hint="eastAsia"/>
        </w:rPr>
      </w:pPr>
      <w:r w:rsidRPr="00525181">
        <w:t>表是建立在数据库中的，在不同的数据库中可以存放相同的表。甚至可以通过使用模式在同一个数据库中创建相同名称的表。</w:t>
      </w:r>
    </w:p>
    <w:p w14:paraId="1A5E308C" w14:textId="37D42827" w:rsidR="009863BD" w:rsidRPr="00525181" w:rsidRDefault="009863BD" w:rsidP="00ED1505">
      <w:pPr>
        <w:pStyle w:val="1e"/>
        <w:rPr>
          <w:rFonts w:hint="eastAsia"/>
        </w:rPr>
      </w:pPr>
      <w:r w:rsidRPr="00525181">
        <w:t>创建表。</w:t>
      </w:r>
      <w:r w:rsidR="00AD4721">
        <w:rPr>
          <w:rFonts w:hint="eastAsia"/>
        </w:rPr>
        <w:t xml:space="preserve"> </w:t>
      </w:r>
      <w:r w:rsidR="00AD4721">
        <w:rPr>
          <w:rFonts w:hint="eastAsia"/>
        </w:rPr>
        <w:t>（</w:t>
      </w:r>
      <w:r w:rsidR="00AD4721" w:rsidRPr="00AD4721">
        <w:rPr>
          <w:rFonts w:ascii="微软雅黑" w:eastAsia="微软雅黑" w:hAnsi="微软雅黑" w:hint="eastAsia"/>
          <w:color w:val="FF0000"/>
        </w:rPr>
        <w:t>截图</w:t>
      </w:r>
      <w:r w:rsidR="00AD4721">
        <w:rPr>
          <w:rFonts w:hint="eastAsia"/>
        </w:rPr>
        <w:t>）</w:t>
      </w:r>
      <w:r w:rsidR="00EC16D6">
        <w:rPr>
          <w:rFonts w:hint="eastAsia"/>
        </w:rPr>
        <w:t xml:space="preserve"> </w:t>
      </w:r>
      <w:r w:rsidR="00EC16D6">
        <w:rPr>
          <w:rFonts w:hint="eastAsia"/>
        </w:rPr>
        <w:t>（</w:t>
      </w:r>
      <w:r w:rsidR="00EC16D6">
        <w:rPr>
          <w:rFonts w:ascii="微软雅黑" w:eastAsia="微软雅黑" w:hAnsi="微软雅黑" w:hint="eastAsia"/>
        </w:rPr>
        <w:t>说明，请将红色代码一次性拷贝</w:t>
      </w:r>
      <w:r w:rsidR="00303543">
        <w:rPr>
          <w:rFonts w:ascii="微软雅黑" w:eastAsia="微软雅黑" w:hAnsi="微软雅黑" w:hint="eastAsia"/>
        </w:rPr>
        <w:t>执行</w:t>
      </w:r>
      <w:r w:rsidR="00EC16D6">
        <w:rPr>
          <w:rFonts w:hint="eastAsia"/>
        </w:rPr>
        <w:t>）</w:t>
      </w:r>
    </w:p>
    <w:p w14:paraId="5A0B8E07" w14:textId="77777777" w:rsidR="009863BD" w:rsidRPr="0061737C" w:rsidRDefault="009863B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customer_t1 </w:t>
      </w:r>
    </w:p>
    <w:p w14:paraId="08547797" w14:textId="1832EE18"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2B7C958D"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658216D1"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4AB22C89"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30637117"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4A4DEE9C" w14:textId="098FEC18" w:rsidR="009863BD" w:rsidRPr="0061737C" w:rsidRDefault="009863BD" w:rsidP="00ED1505">
      <w:pPr>
        <w:pStyle w:val="afffff4"/>
        <w:rPr>
          <w:rFonts w:eastAsia="微软雅黑"/>
          <w:b/>
          <w:color w:val="C7000B"/>
          <w:spacing w:val="-4"/>
          <w:kern w:val="2"/>
          <w:shd w:val="pct15" w:color="auto" w:fill="FFFFFF"/>
        </w:rPr>
      </w:pPr>
      <w:r w:rsidRPr="0061737C">
        <w:rPr>
          <w:rFonts w:eastAsia="微软雅黑"/>
          <w:b/>
          <w:color w:val="C7000B"/>
          <w:spacing w:val="-4"/>
          <w:kern w:val="2"/>
          <w:shd w:val="pct15" w:color="auto" w:fill="FFFFFF"/>
        </w:rPr>
        <w:t>);</w:t>
      </w:r>
    </w:p>
    <w:p w14:paraId="716112FB" w14:textId="030A3DC4" w:rsidR="009863BD" w:rsidRPr="00525181" w:rsidRDefault="009863BD" w:rsidP="00ED1505">
      <w:pPr>
        <w:pStyle w:val="1e"/>
        <w:rPr>
          <w:rFonts w:hint="eastAsia"/>
        </w:rPr>
      </w:pPr>
      <w:r w:rsidRPr="00525181">
        <w:t>当结果显示为如下信息，则表示创建成功。</w:t>
      </w:r>
    </w:p>
    <w:p w14:paraId="3AF047F8" w14:textId="2FD59FB4" w:rsidR="009863BD" w:rsidRPr="00525181" w:rsidRDefault="009863BD" w:rsidP="00ED1505">
      <w:pPr>
        <w:pStyle w:val="afffff4"/>
      </w:pPr>
      <w:r w:rsidRPr="00525181">
        <w:t>CREATE TABLE</w:t>
      </w:r>
    </w:p>
    <w:p w14:paraId="03D2AA31" w14:textId="1ED0DB68" w:rsidR="009863BD" w:rsidRPr="00525181" w:rsidRDefault="009863BD" w:rsidP="00ED1505">
      <w:pPr>
        <w:pStyle w:val="1e"/>
        <w:rPr>
          <w:rFonts w:hint="eastAsia"/>
        </w:rPr>
      </w:pPr>
      <w:r w:rsidRPr="00525181">
        <w:t>其中</w:t>
      </w:r>
      <w:r w:rsidRPr="00525181">
        <w:t xml:space="preserve">c_customer_sk </w:t>
      </w:r>
      <w:r w:rsidRPr="00525181">
        <w:t>、</w:t>
      </w:r>
      <w:r w:rsidRPr="00525181">
        <w:t>c_customer_id</w:t>
      </w:r>
      <w:r w:rsidRPr="00525181">
        <w:t>、</w:t>
      </w:r>
      <w:r w:rsidRPr="00525181">
        <w:t>c_first_name</w:t>
      </w:r>
      <w:r w:rsidRPr="00525181">
        <w:t>和</w:t>
      </w:r>
      <w:r w:rsidRPr="00525181">
        <w:t>c_last_name</w:t>
      </w:r>
      <w:r w:rsidRPr="00525181">
        <w:t>是表的字段名，</w:t>
      </w:r>
      <w:r w:rsidRPr="00525181">
        <w:t>integer</w:t>
      </w:r>
      <w:r w:rsidRPr="00525181">
        <w:t>、</w:t>
      </w:r>
      <w:r w:rsidRPr="00525181">
        <w:t>char(5)</w:t>
      </w:r>
      <w:r w:rsidRPr="00525181">
        <w:t>、</w:t>
      </w:r>
      <w:r w:rsidRPr="00525181">
        <w:t>char(6)</w:t>
      </w:r>
      <w:r w:rsidRPr="00525181">
        <w:t>和</w:t>
      </w:r>
      <w:r w:rsidRPr="00525181">
        <w:t>char(8)</w:t>
      </w:r>
      <w:r w:rsidRPr="00525181">
        <w:t>分别是这四字段名称的类型。</w:t>
      </w:r>
    </w:p>
    <w:p w14:paraId="4D7DEA04" w14:textId="794649DB" w:rsidR="009863BD" w:rsidRPr="00525181" w:rsidRDefault="009863BD" w:rsidP="009863BD">
      <w:pPr>
        <w:pStyle w:val="3"/>
        <w:rPr>
          <w:rFonts w:ascii="Huawei Sans" w:hAnsi="Huawei Sans" w:cs="Huawei Sans"/>
        </w:rPr>
      </w:pPr>
      <w:bookmarkStart w:id="36" w:name="_Toc81318130"/>
      <w:r w:rsidRPr="00525181">
        <w:rPr>
          <w:rFonts w:ascii="Huawei Sans" w:hAnsi="Huawei Sans" w:cs="Huawei Sans"/>
        </w:rPr>
        <w:t>向表中插入数据</w:t>
      </w:r>
      <w:bookmarkEnd w:id="36"/>
    </w:p>
    <w:p w14:paraId="72D374F5" w14:textId="7B06A7F9" w:rsidR="009863BD" w:rsidRPr="00525181" w:rsidRDefault="00E17752" w:rsidP="009863BD">
      <w:pPr>
        <w:pStyle w:val="4"/>
        <w:rPr>
          <w:rFonts w:ascii="Huawei Sans" w:hAnsi="Huawei Sans" w:cs="Huawei Sans" w:hint="default"/>
        </w:rPr>
      </w:pPr>
      <w:r w:rsidRPr="00525181">
        <w:rPr>
          <w:rFonts w:ascii="Huawei Sans" w:hAnsi="Huawei Sans" w:cs="Huawei Sans" w:hint="default"/>
        </w:rPr>
        <w:t>向表</w:t>
      </w:r>
      <w:r w:rsidRPr="00525181">
        <w:rPr>
          <w:rFonts w:ascii="Huawei Sans" w:hAnsi="Huawei Sans" w:cs="Huawei Sans" w:hint="default"/>
        </w:rPr>
        <w:t>customer_t1</w:t>
      </w:r>
      <w:r w:rsidRPr="00525181">
        <w:rPr>
          <w:rFonts w:ascii="Huawei Sans" w:hAnsi="Huawei Sans" w:cs="Huawei Sans" w:hint="default"/>
        </w:rPr>
        <w:t>中插入一行数据</w:t>
      </w:r>
    </w:p>
    <w:p w14:paraId="4966F823" w14:textId="71CC8CBD" w:rsidR="00E17752" w:rsidRPr="00525181" w:rsidRDefault="00E17752" w:rsidP="00ED1505">
      <w:pPr>
        <w:pStyle w:val="1e"/>
        <w:rPr>
          <w:rFonts w:hint="eastAsia"/>
        </w:rPr>
      </w:pPr>
      <w:r w:rsidRPr="00525181">
        <w:t>数据值是按照这些字段在表中出现的顺序列出的，并且用逗号分隔。通常数据值是文本（常量），但也允许使用标量表达式。</w:t>
      </w:r>
    </w:p>
    <w:p w14:paraId="4F40311C" w14:textId="69165A53" w:rsidR="00E1775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customer_t1(c_customer_sk, c_customer_id, c_first_name) VALUES (3769, 'hello', 'Grace');</w:t>
      </w:r>
    </w:p>
    <w:p w14:paraId="347C763E" w14:textId="1E646377" w:rsidR="00E17752" w:rsidRPr="00525181" w:rsidRDefault="00E17752" w:rsidP="00ED1505">
      <w:pPr>
        <w:pStyle w:val="1e"/>
        <w:rPr>
          <w:rFonts w:hint="eastAsia"/>
        </w:rPr>
      </w:pPr>
      <w:r w:rsidRPr="00525181">
        <w:lastRenderedPageBreak/>
        <w:t>如果用户已经知道表中字段的顺序，也可无需列出表中的字段。例如以下命令与上面的命令效果相同。</w:t>
      </w:r>
    </w:p>
    <w:p w14:paraId="0C489357" w14:textId="5F0B9BDD" w:rsidR="00E1775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 'Grace');</w:t>
      </w:r>
    </w:p>
    <w:p w14:paraId="25B07810" w14:textId="4D4AA3C6" w:rsidR="00E17752" w:rsidRPr="00525181" w:rsidRDefault="00E17752" w:rsidP="00ED1505">
      <w:pPr>
        <w:pStyle w:val="1e"/>
        <w:rPr>
          <w:rFonts w:hint="eastAsia"/>
        </w:rPr>
      </w:pPr>
      <w:r w:rsidRPr="00525181">
        <w:t>如果用户不知道所有字段的数值，可以忽略其中的一些。没有数值的字段将被填充为字段的缺省值。例如：</w:t>
      </w:r>
    </w:p>
    <w:p w14:paraId="4F214BEE" w14:textId="26E0A89D" w:rsidR="00E1775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 xml:space="preserve">INSERT INTO customer_t1 (c_customer_sk, c_first_name) VALUES (3769, 'Grace'); </w:t>
      </w:r>
    </w:p>
    <w:p w14:paraId="4B6AC0AD" w14:textId="56CFD925" w:rsidR="00E17752" w:rsidRPr="00525181" w:rsidRDefault="00E17752" w:rsidP="00ED1505">
      <w:pPr>
        <w:pStyle w:val="1e"/>
        <w:rPr>
          <w:rFonts w:hint="eastAsia"/>
        </w:rPr>
      </w:pPr>
      <w:r w:rsidRPr="00525181">
        <w:t>或</w:t>
      </w:r>
    </w:p>
    <w:p w14:paraId="4379BB7F" w14:textId="162B60E8" w:rsidR="00E1775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w:t>
      </w:r>
    </w:p>
    <w:p w14:paraId="0DF55D2A" w14:textId="56231FA7" w:rsidR="00E17752" w:rsidRPr="00525181" w:rsidRDefault="00E17752" w:rsidP="00ED1505">
      <w:pPr>
        <w:pStyle w:val="1e"/>
        <w:rPr>
          <w:rFonts w:hint="eastAsia"/>
        </w:rPr>
      </w:pPr>
      <w:r w:rsidRPr="00525181">
        <w:t>用户也可以对独立的字段或者整个行明确缺省值：</w:t>
      </w:r>
    </w:p>
    <w:p w14:paraId="1C8235CB" w14:textId="15D255B6" w:rsidR="00E17752" w:rsidRPr="0061737C" w:rsidRDefault="008A35DF" w:rsidP="00ED1505">
      <w:pPr>
        <w:pStyle w:val="afffff4"/>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252D4B" w:rsidRPr="0061737C">
        <w:rPr>
          <w:rFonts w:eastAsia="微软雅黑"/>
          <w:b/>
          <w:color w:val="C7000B"/>
          <w:spacing w:val="-4"/>
          <w:kern w:val="2"/>
          <w:shd w:val="pct15" w:color="auto" w:fill="FFFFFF"/>
          <w:lang w:eastAsia="en-US"/>
        </w:rPr>
        <w:t>INSERT INTO customer_t1 (c_customer_sk, c_customer_id, c_first_name) VALUES (3769, 'hello', DEFAULT);</w:t>
      </w:r>
    </w:p>
    <w:p w14:paraId="18B58A3F" w14:textId="6F904D04" w:rsidR="00252D4B" w:rsidRPr="00525181" w:rsidRDefault="00252D4B" w:rsidP="00ED1505">
      <w:pPr>
        <w:pStyle w:val="1e"/>
        <w:rPr>
          <w:rFonts w:hint="eastAsia"/>
        </w:rPr>
      </w:pPr>
      <w:r w:rsidRPr="00525181">
        <w:t>或</w:t>
      </w:r>
    </w:p>
    <w:p w14:paraId="0DE775F6" w14:textId="3E5C6131" w:rsidR="00252D4B"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INSERT INTO customer_t1 DEFAULT VALUES;</w:t>
      </w:r>
    </w:p>
    <w:p w14:paraId="1910D892" w14:textId="09510C28" w:rsidR="00252D4B" w:rsidRPr="00525181" w:rsidRDefault="00252D4B" w:rsidP="00252D4B">
      <w:pPr>
        <w:pStyle w:val="4"/>
        <w:rPr>
          <w:rFonts w:ascii="Huawei Sans" w:hAnsi="Huawei Sans" w:cs="Huawei Sans" w:hint="default"/>
          <w:lang w:eastAsia="en-US"/>
        </w:rPr>
      </w:pPr>
      <w:r w:rsidRPr="00525181">
        <w:rPr>
          <w:rFonts w:ascii="Huawei Sans" w:hAnsi="Huawei Sans" w:cs="Huawei Sans" w:hint="default"/>
          <w:lang w:eastAsia="en-US"/>
        </w:rPr>
        <w:t>向表中插入多行数据</w:t>
      </w:r>
    </w:p>
    <w:p w14:paraId="054C1847" w14:textId="55F22D22" w:rsidR="00252D4B" w:rsidRPr="00525181" w:rsidRDefault="00252D4B" w:rsidP="00ED1505">
      <w:pPr>
        <w:pStyle w:val="1e"/>
        <w:rPr>
          <w:rFonts w:hint="eastAsia"/>
          <w:lang w:eastAsia="en-US"/>
        </w:rPr>
      </w:pPr>
      <w:r w:rsidRPr="00525181">
        <w:rPr>
          <w:lang w:eastAsia="en-US"/>
        </w:rPr>
        <w:t>命令如下</w:t>
      </w:r>
      <w:r w:rsidRPr="00525181">
        <w:t>：</w:t>
      </w:r>
    </w:p>
    <w:p w14:paraId="6100BBAE" w14:textId="7981BFC6" w:rsidR="00252D4B"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 xml:space="preserve">INSERT INTO customer_t1 (c_customer_sk, c_customer_id, c_first_name) VALUES  </w:t>
      </w:r>
    </w:p>
    <w:p w14:paraId="742CE13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(6885, 'maps', 'Joes'), </w:t>
      </w:r>
    </w:p>
    <w:p w14:paraId="78C9077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(4321, 'tpcds', 'Lily'), </w:t>
      </w:r>
    </w:p>
    <w:p w14:paraId="46BA554E" w14:textId="0BEBE84E"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(9527, 'world', 'James');</w:t>
      </w:r>
    </w:p>
    <w:p w14:paraId="05864AB0" w14:textId="72F7ACE5" w:rsidR="00252D4B" w:rsidRPr="00525181" w:rsidRDefault="00252D4B" w:rsidP="00ED1505">
      <w:pPr>
        <w:pStyle w:val="1e"/>
        <w:rPr>
          <w:rFonts w:hint="eastAsia"/>
        </w:rPr>
      </w:pPr>
      <w:r w:rsidRPr="00525181">
        <w:t>如果需要向表中插入多条数据，除此命令外，也可以多次执行插入一行数据命令实现。但是建议使用此命令可以提升效率。</w:t>
      </w:r>
    </w:p>
    <w:p w14:paraId="22B0BDF6" w14:textId="6B36E463" w:rsidR="00252D4B" w:rsidRPr="00525181" w:rsidRDefault="00DD50B1" w:rsidP="00DD50B1">
      <w:pPr>
        <w:pStyle w:val="4"/>
        <w:rPr>
          <w:rFonts w:ascii="Huawei Sans" w:hAnsi="Huawei Sans" w:cs="Huawei Sans" w:hint="default"/>
        </w:rPr>
      </w:pPr>
      <w:r w:rsidRPr="00525181">
        <w:rPr>
          <w:rFonts w:ascii="Huawei Sans" w:hAnsi="Huawei Sans" w:cs="Huawei Sans" w:hint="default"/>
        </w:rPr>
        <w:t>从指定表插入数据到当前表</w:t>
      </w:r>
    </w:p>
    <w:p w14:paraId="33E4A5F9" w14:textId="32F88405" w:rsidR="00DD50B1" w:rsidRPr="00525181" w:rsidRDefault="00DD50B1" w:rsidP="00ED1505">
      <w:pPr>
        <w:pStyle w:val="1e"/>
        <w:rPr>
          <w:rFonts w:hint="eastAsia"/>
        </w:rPr>
      </w:pPr>
      <w:r w:rsidRPr="00525181">
        <w:t>如果从指定表插入数据到当前表，例如在数据库中创建了一个表</w:t>
      </w:r>
      <w:r w:rsidRPr="00525181">
        <w:t>customer_t1</w:t>
      </w:r>
      <w:r w:rsidRPr="00525181">
        <w:t>的备份表</w:t>
      </w:r>
      <w:r w:rsidRPr="00525181">
        <w:t>customer_t2</w:t>
      </w:r>
      <w:r w:rsidRPr="00525181">
        <w:t>，现在需要将表</w:t>
      </w:r>
      <w:r w:rsidRPr="00525181">
        <w:t>customer_t1</w:t>
      </w:r>
      <w:r w:rsidRPr="00525181">
        <w:t>中的数据插入到表</w:t>
      </w:r>
      <w:r w:rsidRPr="00525181">
        <w:t>customer_t2</w:t>
      </w:r>
      <w:r w:rsidRPr="00525181">
        <w:t>中，则可以执行如下命令。</w:t>
      </w:r>
    </w:p>
    <w:p w14:paraId="0D9A3A6E" w14:textId="7F8C6DA6" w:rsidR="00DD50B1"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 xml:space="preserve">CREATE TABLE customer_t2 </w:t>
      </w:r>
    </w:p>
    <w:p w14:paraId="70C050B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CE59CFB"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2FC3FFA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0D33ABE6"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12563E32"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119CBB04"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4BF3A6E" w14:textId="76406387" w:rsidR="00DD50B1" w:rsidRPr="00525181" w:rsidRDefault="00CF5DF1" w:rsidP="00CF5DF1">
      <w:pPr>
        <w:pStyle w:val="1e"/>
        <w:rPr>
          <w:rFonts w:hint="eastAsia"/>
        </w:rPr>
      </w:pPr>
      <w:r>
        <w:rPr>
          <w:rFonts w:hint="eastAsia"/>
        </w:rPr>
        <w:t>插入数据：</w:t>
      </w:r>
    </w:p>
    <w:p w14:paraId="02ED759C" w14:textId="7C08FE1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customer_t2 SELECT * FROM customer_t1;</w:t>
      </w:r>
    </w:p>
    <w:p w14:paraId="0008BE7B" w14:textId="580971D6" w:rsidR="00DD50B1" w:rsidRPr="00525181" w:rsidRDefault="00DD50B1" w:rsidP="00ED1505">
      <w:pPr>
        <w:pStyle w:val="1e"/>
        <w:rPr>
          <w:rFonts w:hint="eastAsia"/>
        </w:rPr>
      </w:pPr>
      <w:r w:rsidRPr="00525181">
        <w:t>删除备份表：</w:t>
      </w:r>
    </w:p>
    <w:p w14:paraId="7D611533" w14:textId="3B6772BE" w:rsidR="00DD50B1"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DROP TABLE customer_t2 CASCADE;</w:t>
      </w:r>
    </w:p>
    <w:p w14:paraId="11EC74BA" w14:textId="4F5A77D1" w:rsidR="00A0652A" w:rsidRPr="00525181" w:rsidRDefault="00A0652A" w:rsidP="00ED1505">
      <w:pPr>
        <w:pStyle w:val="afffff4"/>
      </w:pPr>
      <w:r w:rsidRPr="00525181">
        <w:t>DROP TABLE</w:t>
      </w:r>
    </w:p>
    <w:p w14:paraId="47728231" w14:textId="0EDFA73B" w:rsidR="00DD50B1" w:rsidRPr="00525181" w:rsidRDefault="00DD50B1" w:rsidP="00DD50B1">
      <w:pPr>
        <w:pStyle w:val="3"/>
        <w:rPr>
          <w:rFonts w:ascii="Huawei Sans" w:hAnsi="Huawei Sans" w:cs="Huawei Sans"/>
        </w:rPr>
      </w:pPr>
      <w:bookmarkStart w:id="37" w:name="_Toc81318131"/>
      <w:r w:rsidRPr="00525181">
        <w:rPr>
          <w:rFonts w:ascii="Huawei Sans" w:hAnsi="Huawei Sans" w:cs="Huawei Sans"/>
        </w:rPr>
        <w:lastRenderedPageBreak/>
        <w:t>更新表中数据</w:t>
      </w:r>
      <w:bookmarkEnd w:id="37"/>
    </w:p>
    <w:p w14:paraId="2184FDD9" w14:textId="5987A524" w:rsidR="00DD50B1" w:rsidRPr="00525181" w:rsidRDefault="00DD50B1" w:rsidP="00ED1505">
      <w:pPr>
        <w:pStyle w:val="1e"/>
        <w:rPr>
          <w:rFonts w:hint="eastAsia"/>
        </w:rPr>
      </w:pPr>
      <w:r w:rsidRPr="00525181">
        <w:t>修改已经存储在数据库中数据的行为叫做更新。用户可以更新单独一行，所有行或者指定的部分行。还可以独立更新每个字段，而其他字段则不受影响。</w:t>
      </w:r>
    </w:p>
    <w:p w14:paraId="43D738C2" w14:textId="35AEFD26" w:rsidR="00DD50B1" w:rsidRPr="00525181" w:rsidRDefault="00DD50B1" w:rsidP="00ED1505">
      <w:pPr>
        <w:pStyle w:val="1e"/>
        <w:rPr>
          <w:rFonts w:hint="eastAsia"/>
        </w:rPr>
      </w:pPr>
      <w:r w:rsidRPr="00525181">
        <w:t>需要将表</w:t>
      </w:r>
      <w:r w:rsidRPr="00525181">
        <w:t>customer_t1</w:t>
      </w:r>
      <w:r w:rsidRPr="00525181">
        <w:t>中</w:t>
      </w:r>
      <w:r w:rsidRPr="00525181">
        <w:t>c_customer_sk</w:t>
      </w:r>
      <w:r w:rsidRPr="00525181">
        <w:t>为</w:t>
      </w:r>
      <w:r w:rsidRPr="00525181">
        <w:t>9527</w:t>
      </w:r>
      <w:r w:rsidR="00817EEF">
        <w:t>的字段</w:t>
      </w:r>
      <w:r w:rsidRPr="00525181">
        <w:t>重新定义为</w:t>
      </w:r>
      <w:r w:rsidRPr="00525181">
        <w:t>9876</w:t>
      </w:r>
      <w:r w:rsidRPr="00525181">
        <w:t>：</w:t>
      </w:r>
    </w:p>
    <w:p w14:paraId="55186362" w14:textId="291905FD" w:rsidR="00DD50B1"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UPDATE customer_t1 SET c_customer_sk = 9876 WHERE c_customer_sk = 9527;</w:t>
      </w:r>
    </w:p>
    <w:p w14:paraId="76E6CD8E" w14:textId="7A469ACE" w:rsidR="00C15263" w:rsidRPr="00525181" w:rsidRDefault="00C15263" w:rsidP="00ED1505">
      <w:pPr>
        <w:pStyle w:val="afffff4"/>
      </w:pPr>
      <w:r w:rsidRPr="00525181">
        <w:t>UPDATE 1</w:t>
      </w:r>
    </w:p>
    <w:p w14:paraId="045A7F5E" w14:textId="77777777" w:rsidR="00D002F3" w:rsidRPr="00525181" w:rsidRDefault="00D002F3" w:rsidP="00ED1505">
      <w:pPr>
        <w:pStyle w:val="1e"/>
        <w:rPr>
          <w:rFonts w:hint="eastAsia"/>
        </w:rPr>
      </w:pPr>
      <w:r w:rsidRPr="00525181">
        <w:t>这里的表名称也可以使用模式名修饰，否则会从默认的模式路径找到这个表。</w:t>
      </w:r>
      <w:r w:rsidRPr="00525181">
        <w:t>SET</w:t>
      </w:r>
      <w:r w:rsidRPr="00525181">
        <w:t>后面紧跟字段和新的字段值。新的字段</w:t>
      </w:r>
      <w:proofErr w:type="gramStart"/>
      <w:r w:rsidRPr="00525181">
        <w:t>值不仅</w:t>
      </w:r>
      <w:proofErr w:type="gramEnd"/>
      <w:r w:rsidRPr="00525181">
        <w:t>可以是常量，也可以是变量表达式。</w:t>
      </w:r>
    </w:p>
    <w:p w14:paraId="2E1566D2" w14:textId="1ED4E0DD" w:rsidR="00DD50B1" w:rsidRPr="00525181" w:rsidRDefault="00D002F3" w:rsidP="00ED1505">
      <w:pPr>
        <w:pStyle w:val="1e"/>
        <w:rPr>
          <w:rFonts w:hint="eastAsia"/>
        </w:rPr>
      </w:pPr>
      <w:r w:rsidRPr="00525181">
        <w:t>比如，把所有</w:t>
      </w:r>
      <w:r w:rsidRPr="00525181">
        <w:t>c_customer_sk</w:t>
      </w:r>
      <w:r w:rsidRPr="00525181">
        <w:t>的值增加</w:t>
      </w:r>
      <w:r w:rsidRPr="00525181">
        <w:t>100</w:t>
      </w:r>
      <w:r w:rsidRPr="00525181">
        <w:t>：</w:t>
      </w:r>
    </w:p>
    <w:p w14:paraId="67C33C19" w14:textId="7D4FC204" w:rsidR="00D002F3"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D002F3" w:rsidRPr="0061737C">
        <w:rPr>
          <w:rFonts w:eastAsia="微软雅黑"/>
          <w:b/>
          <w:color w:val="C7000B"/>
          <w:spacing w:val="-4"/>
          <w:kern w:val="2"/>
          <w:shd w:val="pct15" w:color="auto" w:fill="FFFFFF"/>
          <w:lang w:eastAsia="en-US"/>
        </w:rPr>
        <w:t>UPDATE customer_t1 SET c_customer_sk = c_customer_sk + 100;</w:t>
      </w:r>
    </w:p>
    <w:p w14:paraId="6A4F785E" w14:textId="19F34E2D" w:rsidR="00D002F3" w:rsidRPr="00525181" w:rsidRDefault="00160269" w:rsidP="00ED1505">
      <w:pPr>
        <w:pStyle w:val="1e"/>
        <w:rPr>
          <w:rFonts w:hint="eastAsia"/>
        </w:rPr>
      </w:pPr>
      <w:r w:rsidRPr="00525181">
        <w:t>用户可以在一个</w:t>
      </w:r>
      <w:r w:rsidRPr="00525181">
        <w:t>UPDATE</w:t>
      </w:r>
      <w:r w:rsidRPr="00525181">
        <w:t>命令中更新更多的字段，方法是在</w:t>
      </w:r>
      <w:r w:rsidRPr="00525181">
        <w:t>SET</w:t>
      </w:r>
      <w:r w:rsidRPr="00525181">
        <w:t>子句中列出更多赋值，比如：</w:t>
      </w:r>
    </w:p>
    <w:p w14:paraId="260ACEF2" w14:textId="74952928" w:rsidR="00160269"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 xml:space="preserve">UPDATE customer_t1 </w:t>
      </w:r>
      <w:proofErr w:type="gramStart"/>
      <w:r w:rsidR="00160269" w:rsidRPr="0061737C">
        <w:rPr>
          <w:rFonts w:eastAsia="微软雅黑"/>
          <w:b/>
          <w:color w:val="C7000B"/>
          <w:spacing w:val="-4"/>
          <w:kern w:val="2"/>
          <w:shd w:val="pct15" w:color="auto" w:fill="FFFFFF"/>
          <w:lang w:eastAsia="en-US"/>
        </w:rPr>
        <w:t>SET  c</w:t>
      </w:r>
      <w:proofErr w:type="gramEnd"/>
      <w:r w:rsidR="00160269" w:rsidRPr="0061737C">
        <w:rPr>
          <w:rFonts w:eastAsia="微软雅黑"/>
          <w:b/>
          <w:color w:val="C7000B"/>
          <w:spacing w:val="-4"/>
          <w:kern w:val="2"/>
          <w:shd w:val="pct15" w:color="auto" w:fill="FFFFFF"/>
          <w:lang w:eastAsia="en-US"/>
        </w:rPr>
        <w:t>_customer_id = 'Admin', c_first_name = 'Local' WHERE c_customer_sk = 4421;</w:t>
      </w:r>
    </w:p>
    <w:p w14:paraId="40F2CC9F" w14:textId="5D07ED7B" w:rsidR="00160269" w:rsidRPr="00525181" w:rsidRDefault="00160269" w:rsidP="00160269">
      <w:pPr>
        <w:pStyle w:val="3"/>
        <w:rPr>
          <w:rFonts w:ascii="Huawei Sans" w:hAnsi="Huawei Sans" w:cs="Huawei Sans"/>
        </w:rPr>
      </w:pPr>
      <w:bookmarkStart w:id="38" w:name="_Toc81318132"/>
      <w:r w:rsidRPr="00525181">
        <w:rPr>
          <w:rFonts w:ascii="Huawei Sans" w:hAnsi="Huawei Sans" w:cs="Huawei Sans"/>
        </w:rPr>
        <w:t>查看数据</w:t>
      </w:r>
      <w:bookmarkEnd w:id="38"/>
    </w:p>
    <w:p w14:paraId="178EEA29" w14:textId="5E75BD72" w:rsidR="00160269" w:rsidRPr="00525181" w:rsidRDefault="00160269" w:rsidP="00ED1505">
      <w:pPr>
        <w:pStyle w:val="1e"/>
        <w:rPr>
          <w:rFonts w:hint="eastAsia"/>
        </w:rPr>
      </w:pPr>
      <w:r w:rsidRPr="00525181">
        <w:t>使用系统表</w:t>
      </w:r>
      <w:r w:rsidRPr="00525181">
        <w:t>pg_tables</w:t>
      </w:r>
      <w:r w:rsidRPr="00525181">
        <w:t>查询数据库所有表的信息。</w:t>
      </w:r>
    </w:p>
    <w:p w14:paraId="65F1ABBC" w14:textId="3E867C0A" w:rsidR="00160269"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 xml:space="preserve">SELECT * FROM </w:t>
      </w:r>
      <w:r w:rsidR="00574927" w:rsidRPr="0061737C">
        <w:rPr>
          <w:rFonts w:eastAsia="微软雅黑"/>
          <w:b/>
          <w:color w:val="C7000B"/>
          <w:spacing w:val="-4"/>
          <w:kern w:val="2"/>
          <w:shd w:val="pct15" w:color="auto" w:fill="FFFFFF"/>
          <w:lang w:eastAsia="en-US"/>
        </w:rPr>
        <w:t>pg_tables</w:t>
      </w:r>
      <w:r w:rsidR="00160269" w:rsidRPr="0061737C">
        <w:rPr>
          <w:rFonts w:eastAsia="微软雅黑"/>
          <w:b/>
          <w:color w:val="C7000B"/>
          <w:spacing w:val="-4"/>
          <w:kern w:val="2"/>
          <w:shd w:val="pct15" w:color="auto" w:fill="FFFFFF"/>
          <w:lang w:eastAsia="en-US"/>
        </w:rPr>
        <w:t>;</w:t>
      </w:r>
    </w:p>
    <w:p w14:paraId="0019006F" w14:textId="60869E9E" w:rsidR="00160269" w:rsidRPr="00525181" w:rsidRDefault="00160269" w:rsidP="00ED1505">
      <w:pPr>
        <w:pStyle w:val="1e"/>
        <w:rPr>
          <w:rFonts w:hint="eastAsia"/>
        </w:rPr>
      </w:pPr>
      <w:r w:rsidRPr="00525181">
        <w:t>使用</w:t>
      </w:r>
      <w:r w:rsidRPr="00525181">
        <w:t>gsql</w:t>
      </w:r>
      <w:r w:rsidRPr="00525181">
        <w:t>的</w:t>
      </w:r>
      <w:r w:rsidRPr="00525181">
        <w:t>\d+</w:t>
      </w:r>
      <w:r w:rsidRPr="00525181">
        <w:t>命令查询表的</w:t>
      </w:r>
      <w:r w:rsidR="00534BBB" w:rsidRPr="00525181">
        <w:t>结构</w:t>
      </w:r>
      <w:r w:rsidRPr="00525181">
        <w:t>。</w:t>
      </w:r>
    </w:p>
    <w:p w14:paraId="68EAF170" w14:textId="1C2B96EA" w:rsidR="00160269" w:rsidRPr="0061737C" w:rsidRDefault="008A35DF" w:rsidP="00ED1505">
      <w:pPr>
        <w:pStyle w:val="afffff4"/>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160269" w:rsidRPr="0061737C">
        <w:rPr>
          <w:rFonts w:eastAsia="微软雅黑"/>
          <w:b/>
          <w:color w:val="C7000B"/>
          <w:spacing w:val="-4"/>
          <w:kern w:val="2"/>
          <w:shd w:val="pct15" w:color="auto" w:fill="FFFFFF"/>
          <w:lang w:eastAsia="en-US"/>
        </w:rPr>
        <w:t>\d+ customer_t1;</w:t>
      </w:r>
    </w:p>
    <w:p w14:paraId="5AEF5CE2" w14:textId="71625D31" w:rsidR="00160269" w:rsidRPr="00525181" w:rsidRDefault="00160269" w:rsidP="00ED1505">
      <w:pPr>
        <w:pStyle w:val="1e"/>
        <w:rPr>
          <w:rFonts w:hint="eastAsia"/>
        </w:rPr>
      </w:pPr>
      <w:r w:rsidRPr="00525181">
        <w:t>查询表</w:t>
      </w:r>
      <w:r w:rsidRPr="00525181">
        <w:t>customer_t1</w:t>
      </w:r>
      <w:r w:rsidRPr="00525181">
        <w:t>的数据量。</w:t>
      </w:r>
    </w:p>
    <w:p w14:paraId="1F025AE1" w14:textId="48F2BBEF" w:rsidR="00160269"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 xml:space="preserve">SELECT </w:t>
      </w:r>
      <w:proofErr w:type="gramStart"/>
      <w:r w:rsidR="00160269" w:rsidRPr="0061737C">
        <w:rPr>
          <w:rFonts w:eastAsia="微软雅黑"/>
          <w:b/>
          <w:color w:val="C7000B"/>
          <w:spacing w:val="-4"/>
          <w:kern w:val="2"/>
          <w:shd w:val="pct15" w:color="auto" w:fill="FFFFFF"/>
          <w:lang w:eastAsia="en-US"/>
        </w:rPr>
        <w:t>count(</w:t>
      </w:r>
      <w:proofErr w:type="gramEnd"/>
      <w:r w:rsidR="00160269" w:rsidRPr="0061737C">
        <w:rPr>
          <w:rFonts w:eastAsia="微软雅黑"/>
          <w:b/>
          <w:color w:val="C7000B"/>
          <w:spacing w:val="-4"/>
          <w:kern w:val="2"/>
          <w:shd w:val="pct15" w:color="auto" w:fill="FFFFFF"/>
          <w:lang w:eastAsia="en-US"/>
        </w:rPr>
        <w:t>*) FROM customer_t1;</w:t>
      </w:r>
    </w:p>
    <w:p w14:paraId="093A6485" w14:textId="659E1696" w:rsidR="00160269" w:rsidRPr="00525181" w:rsidRDefault="00160269" w:rsidP="00ED1505">
      <w:pPr>
        <w:pStyle w:val="1e"/>
        <w:rPr>
          <w:rFonts w:hint="eastAsia"/>
        </w:rPr>
      </w:pPr>
      <w:r w:rsidRPr="00525181">
        <w:t>查询表</w:t>
      </w:r>
      <w:r w:rsidRPr="00525181">
        <w:t>customer_t1</w:t>
      </w:r>
      <w:r w:rsidRPr="00525181">
        <w:t>的所有数据。</w:t>
      </w:r>
    </w:p>
    <w:p w14:paraId="6415DC92" w14:textId="34C7FF86" w:rsidR="00160269"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w:t>
      </w:r>
    </w:p>
    <w:p w14:paraId="4044F917" w14:textId="7CD56702" w:rsidR="00361F4E" w:rsidRPr="00525181" w:rsidRDefault="00361F4E" w:rsidP="00ED1505">
      <w:pPr>
        <w:pStyle w:val="1e"/>
        <w:rPr>
          <w:rFonts w:hint="eastAsia"/>
        </w:rPr>
      </w:pPr>
      <w:r w:rsidRPr="00525181">
        <w:t>只查询字段</w:t>
      </w:r>
      <w:r w:rsidRPr="00525181">
        <w:t>c_customer_sk</w:t>
      </w:r>
      <w:r w:rsidRPr="00525181">
        <w:t>的数据。</w:t>
      </w:r>
    </w:p>
    <w:p w14:paraId="3114B2BC" w14:textId="34113D57"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c_customer_sk FROM customer_t1;</w:t>
      </w:r>
    </w:p>
    <w:p w14:paraId="0219A5CD" w14:textId="21DDB4DC" w:rsidR="00361F4E" w:rsidRPr="00525181" w:rsidRDefault="00361F4E" w:rsidP="00ED1505">
      <w:pPr>
        <w:pStyle w:val="1e"/>
        <w:rPr>
          <w:rFonts w:hint="eastAsia"/>
        </w:rPr>
      </w:pPr>
      <w:r w:rsidRPr="00525181">
        <w:t>过滤字段</w:t>
      </w:r>
      <w:r w:rsidRPr="00525181">
        <w:t>c_customer_sk</w:t>
      </w:r>
      <w:r w:rsidRPr="00525181">
        <w:t>的重复数据。</w:t>
      </w:r>
    </w:p>
    <w:p w14:paraId="2CFA523C" w14:textId="69BDC39A"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 xml:space="preserve">SELECT </w:t>
      </w:r>
      <w:proofErr w:type="gramStart"/>
      <w:r w:rsidR="00361F4E" w:rsidRPr="0061737C">
        <w:rPr>
          <w:rFonts w:eastAsia="微软雅黑"/>
          <w:b/>
          <w:color w:val="C7000B"/>
          <w:spacing w:val="-4"/>
          <w:kern w:val="2"/>
          <w:shd w:val="pct15" w:color="auto" w:fill="FFFFFF"/>
          <w:lang w:eastAsia="en-US"/>
        </w:rPr>
        <w:t>DISTINCT( c</w:t>
      </w:r>
      <w:proofErr w:type="gramEnd"/>
      <w:r w:rsidR="00361F4E" w:rsidRPr="0061737C">
        <w:rPr>
          <w:rFonts w:eastAsia="微软雅黑"/>
          <w:b/>
          <w:color w:val="C7000B"/>
          <w:spacing w:val="-4"/>
          <w:kern w:val="2"/>
          <w:shd w:val="pct15" w:color="auto" w:fill="FFFFFF"/>
          <w:lang w:eastAsia="en-US"/>
        </w:rPr>
        <w:t>_customer_sk ) FROM customer_t1;</w:t>
      </w:r>
    </w:p>
    <w:p w14:paraId="1A319A73" w14:textId="51701C96" w:rsidR="00361F4E" w:rsidRPr="00525181" w:rsidRDefault="00361F4E" w:rsidP="00ED1505">
      <w:pPr>
        <w:pStyle w:val="1e"/>
        <w:rPr>
          <w:rFonts w:hint="eastAsia"/>
        </w:rPr>
      </w:pPr>
      <w:r w:rsidRPr="00525181">
        <w:t>查询字段</w:t>
      </w:r>
      <w:r w:rsidRPr="00525181">
        <w:t>c_customer_sk</w:t>
      </w:r>
      <w:r w:rsidRPr="00525181">
        <w:t>为</w:t>
      </w:r>
      <w:r w:rsidRPr="00525181">
        <w:t>3</w:t>
      </w:r>
      <w:r w:rsidR="002F6AA6">
        <w:t>8</w:t>
      </w:r>
      <w:r w:rsidRPr="00525181">
        <w:t>69</w:t>
      </w:r>
      <w:r w:rsidRPr="00525181">
        <w:t>的所有数据。</w:t>
      </w:r>
    </w:p>
    <w:p w14:paraId="7BFEDF4D" w14:textId="11F32C3E"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7BC98FA5" w14:textId="550576F7" w:rsidR="00361F4E" w:rsidRPr="00525181" w:rsidRDefault="00361F4E" w:rsidP="00ED1505">
      <w:pPr>
        <w:pStyle w:val="1e"/>
        <w:rPr>
          <w:rFonts w:hint="eastAsia"/>
        </w:rPr>
      </w:pPr>
      <w:r w:rsidRPr="00525181">
        <w:t>按照字段</w:t>
      </w:r>
      <w:r w:rsidRPr="00525181">
        <w:t>c_customer_sk</w:t>
      </w:r>
      <w:r w:rsidRPr="00525181">
        <w:t>进行排序。</w:t>
      </w:r>
    </w:p>
    <w:p w14:paraId="7A922C9D" w14:textId="277D26EB" w:rsidR="00361F4E"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ORDER BY c_customer_sk;</w:t>
      </w:r>
    </w:p>
    <w:p w14:paraId="3BC656E2" w14:textId="4DB1BEB7" w:rsidR="00320692" w:rsidRPr="00525181" w:rsidRDefault="00320692" w:rsidP="00320692">
      <w:pPr>
        <w:pStyle w:val="1e"/>
        <w:rPr>
          <w:rFonts w:hint="eastAsia"/>
        </w:rPr>
      </w:pPr>
      <w:r w:rsidRPr="00525181">
        <w:t>查询</w:t>
      </w:r>
      <w:r w:rsidRPr="00320692">
        <w:t>ROWNUM</w:t>
      </w:r>
      <w:r w:rsidRPr="00320692">
        <w:rPr>
          <w:rFonts w:hint="eastAsia"/>
        </w:rPr>
        <w:t>伪列</w:t>
      </w:r>
      <w:r w:rsidRPr="00525181">
        <w:t>。</w:t>
      </w:r>
    </w:p>
    <w:p w14:paraId="42FFEC46" w14:textId="685BA388" w:rsidR="00320692" w:rsidRPr="0061737C" w:rsidRDefault="00320692" w:rsidP="00320692">
      <w:pPr>
        <w:pStyle w:val="afffff4"/>
        <w:rPr>
          <w:rFonts w:eastAsia="微软雅黑"/>
          <w:b/>
          <w:color w:val="C7000B"/>
          <w:spacing w:val="-4"/>
          <w:kern w:val="2"/>
          <w:shd w:val="pct15" w:color="auto" w:fill="FFFFFF"/>
          <w:lang w:eastAsia="en-US"/>
        </w:rPr>
      </w:pPr>
      <w:r w:rsidRPr="00525181">
        <w:lastRenderedPageBreak/>
        <w:t>postgres=#</w:t>
      </w:r>
      <w:r w:rsidRPr="00320692">
        <w:t xml:space="preserve"> </w:t>
      </w:r>
      <w:r w:rsidRPr="00320692">
        <w:rPr>
          <w:b/>
          <w:color w:val="C7000B"/>
        </w:rPr>
        <w:t xml:space="preserve">SELECT </w:t>
      </w:r>
      <w:proofErr w:type="gramStart"/>
      <w:r w:rsidRPr="00320692">
        <w:rPr>
          <w:b/>
          <w:color w:val="C7000B"/>
        </w:rPr>
        <w:t>rownum,c</w:t>
      </w:r>
      <w:proofErr w:type="gramEnd"/>
      <w:r w:rsidRPr="00320692">
        <w:rPr>
          <w:b/>
          <w:color w:val="C7000B"/>
        </w:rPr>
        <w:t>_customer_sk,c_customer_id FROM customer_t1;</w:t>
      </w:r>
    </w:p>
    <w:p w14:paraId="6F1820E7" w14:textId="36EE5C48" w:rsidR="00320692" w:rsidRPr="00525181" w:rsidRDefault="00320692" w:rsidP="00320692">
      <w:pPr>
        <w:pStyle w:val="1e"/>
        <w:rPr>
          <w:rFonts w:hint="eastAsia"/>
        </w:rPr>
      </w:pPr>
      <w:r>
        <w:rPr>
          <w:rFonts w:hint="eastAsia"/>
        </w:rPr>
        <w:t>使用别名进行查询</w:t>
      </w:r>
      <w:r w:rsidR="00C32AEB" w:rsidRPr="002B2208">
        <w:rPr>
          <w:rFonts w:hint="eastAsia"/>
          <w:color w:val="C7000B"/>
        </w:rPr>
        <w:t>(</w:t>
      </w:r>
      <w:r w:rsidR="00C32AEB" w:rsidRPr="002B2208">
        <w:rPr>
          <w:color w:val="C7000B"/>
        </w:rPr>
        <w:t>CNB</w:t>
      </w:r>
      <w:r w:rsidR="00C32AEB" w:rsidRPr="002B2208">
        <w:rPr>
          <w:rFonts w:hint="eastAsia"/>
          <w:color w:val="C7000B"/>
        </w:rPr>
        <w:t>、</w:t>
      </w:r>
      <w:r w:rsidR="00C32AEB" w:rsidRPr="002B2208">
        <w:rPr>
          <w:rFonts w:hint="eastAsia"/>
          <w:color w:val="C7000B"/>
        </w:rPr>
        <w:t>C</w:t>
      </w:r>
      <w:r w:rsidR="00C32AEB" w:rsidRPr="002B2208">
        <w:rPr>
          <w:color w:val="C7000B"/>
        </w:rPr>
        <w:t>SK</w:t>
      </w:r>
      <w:r w:rsidR="00C32AEB" w:rsidRPr="002B2208">
        <w:rPr>
          <w:rFonts w:hint="eastAsia"/>
          <w:color w:val="C7000B"/>
        </w:rPr>
        <w:t>、</w:t>
      </w:r>
      <w:r w:rsidR="00C32AEB" w:rsidRPr="002B2208">
        <w:rPr>
          <w:rFonts w:hint="eastAsia"/>
          <w:color w:val="C7000B"/>
        </w:rPr>
        <w:t>C</w:t>
      </w:r>
      <w:r w:rsidR="00C32AEB" w:rsidRPr="002B2208">
        <w:rPr>
          <w:color w:val="C7000B"/>
        </w:rPr>
        <w:t>ID</w:t>
      </w:r>
      <w:r w:rsidR="00C32AEB" w:rsidRPr="002B2208">
        <w:rPr>
          <w:rFonts w:hint="eastAsia"/>
          <w:color w:val="C7000B"/>
        </w:rPr>
        <w:t>为列别名，</w:t>
      </w:r>
      <w:r w:rsidR="00C32AEB" w:rsidRPr="002B2208">
        <w:rPr>
          <w:rFonts w:hint="eastAsia"/>
          <w:color w:val="C7000B"/>
        </w:rPr>
        <w:t>T</w:t>
      </w:r>
      <w:r w:rsidR="00C32AEB" w:rsidRPr="002B2208">
        <w:rPr>
          <w:color w:val="C7000B"/>
        </w:rPr>
        <w:t xml:space="preserve"> </w:t>
      </w:r>
      <w:r w:rsidR="00C32AEB" w:rsidRPr="002B2208">
        <w:rPr>
          <w:rFonts w:hint="eastAsia"/>
          <w:color w:val="C7000B"/>
        </w:rPr>
        <w:t>为表别名</w:t>
      </w:r>
      <w:r w:rsidR="00C32AEB" w:rsidRPr="002B2208">
        <w:rPr>
          <w:color w:val="C7000B"/>
        </w:rPr>
        <w:t>)</w:t>
      </w:r>
      <w:r w:rsidRPr="00525181">
        <w:t>。</w:t>
      </w:r>
    </w:p>
    <w:p w14:paraId="0BB33834" w14:textId="5C6501D2" w:rsidR="00320692" w:rsidRPr="0061737C" w:rsidRDefault="00320692" w:rsidP="00320692">
      <w:pPr>
        <w:pStyle w:val="afffff4"/>
        <w:rPr>
          <w:rFonts w:eastAsia="微软雅黑"/>
          <w:b/>
          <w:color w:val="C7000B"/>
          <w:spacing w:val="-4"/>
          <w:kern w:val="2"/>
          <w:shd w:val="pct15" w:color="auto" w:fill="FFFFFF"/>
          <w:lang w:eastAsia="en-US"/>
        </w:rPr>
      </w:pPr>
      <w:r w:rsidRPr="00525181">
        <w:t xml:space="preserve">postgres=# </w:t>
      </w:r>
      <w:r w:rsidRPr="00320692">
        <w:rPr>
          <w:rFonts w:eastAsia="微软雅黑"/>
          <w:b/>
          <w:color w:val="C7000B"/>
          <w:spacing w:val="-4"/>
          <w:kern w:val="2"/>
          <w:shd w:val="pct15" w:color="auto" w:fill="FFFFFF"/>
          <w:lang w:eastAsia="en-US"/>
        </w:rPr>
        <w:t xml:space="preserve">SELECT rownum </w:t>
      </w:r>
      <w:proofErr w:type="gramStart"/>
      <w:r w:rsidRPr="00320692">
        <w:rPr>
          <w:rFonts w:eastAsia="微软雅黑"/>
          <w:b/>
          <w:color w:val="C7000B"/>
          <w:spacing w:val="-4"/>
          <w:kern w:val="2"/>
          <w:shd w:val="pct15" w:color="auto" w:fill="FFFFFF"/>
          <w:lang w:eastAsia="en-US"/>
        </w:rPr>
        <w:t>CNB,T</w:t>
      </w:r>
      <w:proofErr w:type="gramEnd"/>
      <w:r w:rsidRPr="00320692">
        <w:rPr>
          <w:rFonts w:eastAsia="微软雅黑"/>
          <w:b/>
          <w:color w:val="C7000B"/>
          <w:spacing w:val="-4"/>
          <w:kern w:val="2"/>
          <w:shd w:val="pct15" w:color="auto" w:fill="FFFFFF"/>
          <w:lang w:eastAsia="en-US"/>
        </w:rPr>
        <w:t>.c_customer_sk CSK,T.c_customer_id CID FROM customer_t1 T;</w:t>
      </w:r>
    </w:p>
    <w:p w14:paraId="2ADB57DC" w14:textId="2E61B282" w:rsidR="00320692" w:rsidRPr="00BD7AF8" w:rsidRDefault="00320692" w:rsidP="00320692">
      <w:pPr>
        <w:pStyle w:val="1e"/>
        <w:rPr>
          <w:rFonts w:hint="eastAsia"/>
        </w:rPr>
      </w:pPr>
    </w:p>
    <w:p w14:paraId="1B8C8344" w14:textId="2BB1FAFB" w:rsidR="00361F4E" w:rsidRPr="00525181" w:rsidRDefault="00361F4E" w:rsidP="00361F4E">
      <w:pPr>
        <w:pStyle w:val="3"/>
        <w:rPr>
          <w:rFonts w:ascii="Huawei Sans" w:hAnsi="Huawei Sans" w:cs="Huawei Sans"/>
        </w:rPr>
      </w:pPr>
      <w:bookmarkStart w:id="39" w:name="_Toc81318133"/>
      <w:r w:rsidRPr="00525181">
        <w:rPr>
          <w:rFonts w:ascii="Huawei Sans" w:hAnsi="Huawei Sans" w:cs="Huawei Sans"/>
        </w:rPr>
        <w:t>删除表中数据</w:t>
      </w:r>
      <w:bookmarkEnd w:id="39"/>
    </w:p>
    <w:p w14:paraId="5BA90A6E" w14:textId="2DECC227" w:rsidR="00361F4E" w:rsidRPr="00525181" w:rsidRDefault="00361F4E" w:rsidP="00ED1505">
      <w:pPr>
        <w:pStyle w:val="1e"/>
        <w:rPr>
          <w:rFonts w:hint="eastAsia"/>
        </w:rPr>
      </w:pPr>
      <w:r w:rsidRPr="00525181">
        <w:t>在使用表的过程中，可能会需要删除已过期的数据，删除数据必须从表中整行的删除。</w:t>
      </w:r>
    </w:p>
    <w:p w14:paraId="2F97BDAB" w14:textId="7D03FF52" w:rsidR="00361F4E" w:rsidRPr="00525181" w:rsidRDefault="00361F4E" w:rsidP="00ED1505">
      <w:pPr>
        <w:pStyle w:val="1e"/>
        <w:rPr>
          <w:rFonts w:hint="eastAsia"/>
        </w:rPr>
      </w:pPr>
      <w:r w:rsidRPr="00525181">
        <w:t>使用</w:t>
      </w:r>
      <w:r w:rsidRPr="00525181">
        <w:t>DELETE</w:t>
      </w:r>
      <w:r w:rsidRPr="00525181">
        <w:t>命令删除行，如果删除表</w:t>
      </w:r>
      <w:r w:rsidRPr="00525181">
        <w:t>customer_t1</w:t>
      </w:r>
      <w:r w:rsidRPr="00525181">
        <w:t>中所有</w:t>
      </w:r>
      <w:r w:rsidRPr="00525181">
        <w:t>c_customer_sk</w:t>
      </w:r>
      <w:r w:rsidRPr="00525181">
        <w:t>为</w:t>
      </w:r>
      <w:r w:rsidRPr="00525181">
        <w:t>3</w:t>
      </w:r>
      <w:r w:rsidR="002F6AA6">
        <w:t>8</w:t>
      </w:r>
      <w:r w:rsidRPr="00525181">
        <w:t>69</w:t>
      </w:r>
      <w:r w:rsidRPr="00525181">
        <w:t>的记录：</w:t>
      </w:r>
    </w:p>
    <w:p w14:paraId="6B5416AB" w14:textId="10931E8A"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13F69E40" w14:textId="77777777" w:rsidR="00361F4E" w:rsidRDefault="00361F4E" w:rsidP="00ED1505">
      <w:pPr>
        <w:pStyle w:val="1e"/>
        <w:rPr>
          <w:rFonts w:hint="eastAsia"/>
        </w:rPr>
      </w:pPr>
      <w:r w:rsidRPr="00525181">
        <w:t>如果执行如下命令之一，会删除表中所有的行。</w:t>
      </w:r>
    </w:p>
    <w:p w14:paraId="7721C81A" w14:textId="66BDE670"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w:t>
      </w:r>
    </w:p>
    <w:p w14:paraId="660678E4" w14:textId="77777777" w:rsidR="00361F4E" w:rsidRPr="00525181" w:rsidRDefault="00361F4E" w:rsidP="00ED1505">
      <w:pPr>
        <w:pStyle w:val="1e"/>
        <w:rPr>
          <w:rFonts w:hint="eastAsia"/>
        </w:rPr>
      </w:pPr>
      <w:r w:rsidRPr="00525181">
        <w:t>或：</w:t>
      </w:r>
      <w:r w:rsidRPr="00525181">
        <w:t xml:space="preserve"> </w:t>
      </w:r>
    </w:p>
    <w:p w14:paraId="6EE10EB5" w14:textId="53E6B08F" w:rsidR="00361F4E"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TRUNCATE TABLE customer_t1;</w:t>
      </w:r>
    </w:p>
    <w:p w14:paraId="21442E6C" w14:textId="57CA3DC5" w:rsidR="00AF0F8C" w:rsidRPr="00525181" w:rsidRDefault="00FA54D3" w:rsidP="00ED1505">
      <w:pPr>
        <w:pStyle w:val="1e"/>
        <w:rPr>
          <w:rFonts w:hint="eastAsia"/>
        </w:rPr>
      </w:pPr>
      <w:proofErr w:type="gramStart"/>
      <w:r w:rsidRPr="00525181">
        <w:t>全表删除</w:t>
      </w:r>
      <w:proofErr w:type="gramEnd"/>
      <w:r w:rsidRPr="00525181">
        <w:t>的场景下，建议使用</w:t>
      </w:r>
      <w:r w:rsidRPr="00525181">
        <w:t>truncate</w:t>
      </w:r>
      <w:r w:rsidRPr="00525181">
        <w:t>，不建议使用</w:t>
      </w:r>
      <w:r w:rsidRPr="00525181">
        <w:t>delete</w:t>
      </w:r>
      <w:r w:rsidRPr="00525181">
        <w:t>。</w:t>
      </w:r>
    </w:p>
    <w:p w14:paraId="04B0A315" w14:textId="5C6537D5" w:rsidR="00FA54D3" w:rsidRPr="00525181" w:rsidRDefault="00FA54D3" w:rsidP="00ED1505">
      <w:pPr>
        <w:pStyle w:val="1e"/>
        <w:rPr>
          <w:rFonts w:hint="eastAsia"/>
        </w:rPr>
      </w:pPr>
      <w:r w:rsidRPr="00525181">
        <w:t>删除创建的表：</w:t>
      </w:r>
    </w:p>
    <w:p w14:paraId="321BCCF5" w14:textId="0C98194D" w:rsidR="00FA54D3"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A54D3" w:rsidRPr="0061737C">
        <w:rPr>
          <w:rFonts w:eastAsia="微软雅黑"/>
          <w:b/>
          <w:color w:val="C7000B"/>
          <w:spacing w:val="-4"/>
          <w:kern w:val="2"/>
          <w:shd w:val="pct15" w:color="auto" w:fill="FFFFFF"/>
          <w:lang w:eastAsia="en-US"/>
        </w:rPr>
        <w:t>DROP TABLE customer_t1;</w:t>
      </w:r>
    </w:p>
    <w:p w14:paraId="36ADA8AE" w14:textId="2CAD4941" w:rsidR="00FA54D3" w:rsidRPr="00525181" w:rsidRDefault="00FA54D3" w:rsidP="003966C3">
      <w:pPr>
        <w:pStyle w:val="2"/>
      </w:pPr>
      <w:bookmarkStart w:id="40" w:name="_Toc81318134"/>
      <w:r w:rsidRPr="00525181">
        <w:t>创建和管理其他数据库对象操作</w:t>
      </w:r>
      <w:bookmarkEnd w:id="40"/>
    </w:p>
    <w:p w14:paraId="3F2CDFEC" w14:textId="56B1AB0C" w:rsidR="00FA54D3" w:rsidRPr="00525181" w:rsidRDefault="00FA54D3" w:rsidP="00FA54D3">
      <w:pPr>
        <w:pStyle w:val="3"/>
        <w:rPr>
          <w:rFonts w:ascii="Huawei Sans" w:hAnsi="Huawei Sans" w:cs="Huawei Sans"/>
        </w:rPr>
      </w:pPr>
      <w:bookmarkStart w:id="41" w:name="_Toc81318135"/>
      <w:r w:rsidRPr="00525181">
        <w:rPr>
          <w:rFonts w:ascii="Huawei Sans" w:hAnsi="Huawei Sans" w:cs="Huawei Sans"/>
        </w:rPr>
        <w:t>创建和管理</w:t>
      </w:r>
      <w:r w:rsidRPr="00525181">
        <w:rPr>
          <w:rFonts w:ascii="Huawei Sans" w:hAnsi="Huawei Sans" w:cs="Huawei Sans"/>
        </w:rPr>
        <w:t>schema</w:t>
      </w:r>
      <w:bookmarkEnd w:id="41"/>
    </w:p>
    <w:p w14:paraId="78FBD17C" w14:textId="56847903" w:rsidR="00FA54D3" w:rsidRPr="00525181" w:rsidRDefault="001955B0" w:rsidP="00FA54D3">
      <w:pPr>
        <w:pStyle w:val="4"/>
        <w:rPr>
          <w:rFonts w:ascii="Huawei Sans" w:hAnsi="Huawei Sans" w:cs="Huawei Sans" w:hint="default"/>
        </w:rPr>
      </w:pPr>
      <w:r w:rsidRPr="00525181">
        <w:rPr>
          <w:rFonts w:ascii="Huawei Sans" w:hAnsi="Huawei Sans" w:cs="Huawei Sans" w:hint="default"/>
        </w:rPr>
        <w:t>创建</w:t>
      </w:r>
      <w:r w:rsidRPr="00525181">
        <w:rPr>
          <w:rFonts w:ascii="Huawei Sans" w:hAnsi="Huawei Sans" w:cs="Huawei Sans" w:hint="default"/>
        </w:rPr>
        <w:t>schema</w:t>
      </w:r>
    </w:p>
    <w:p w14:paraId="263F2AC8" w14:textId="7156FBE9" w:rsidR="001955B0" w:rsidRPr="00525181" w:rsidRDefault="001955B0" w:rsidP="00ED1505">
      <w:pPr>
        <w:pStyle w:val="1e"/>
        <w:rPr>
          <w:rFonts w:hint="eastAsia"/>
        </w:rPr>
      </w:pPr>
      <w:r w:rsidRPr="00525181">
        <w:t>创建一个</w:t>
      </w:r>
      <w:r w:rsidRPr="00525181">
        <w:t>schema</w:t>
      </w:r>
      <w:r w:rsidRPr="00525181">
        <w:t>。</w:t>
      </w:r>
    </w:p>
    <w:p w14:paraId="6059086E" w14:textId="60E09730" w:rsidR="001955B0"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955B0" w:rsidRPr="0061737C">
        <w:rPr>
          <w:rFonts w:eastAsia="微软雅黑"/>
          <w:b/>
          <w:color w:val="C7000B"/>
          <w:spacing w:val="-4"/>
          <w:kern w:val="2"/>
          <w:shd w:val="pct15" w:color="auto" w:fill="FFFFFF"/>
          <w:lang w:eastAsia="en-US"/>
        </w:rPr>
        <w:t>CREATE SCHEMA myschema;</w:t>
      </w:r>
    </w:p>
    <w:p w14:paraId="52A552A1" w14:textId="77777777" w:rsidR="001955B0" w:rsidRPr="00525181" w:rsidRDefault="001955B0" w:rsidP="00ED1505">
      <w:pPr>
        <w:pStyle w:val="1e"/>
        <w:rPr>
          <w:rFonts w:hint="eastAsia"/>
        </w:rPr>
      </w:pPr>
      <w:r w:rsidRPr="00525181">
        <w:t>当结果显示为如下信息，则表示成功创建一个名为</w:t>
      </w:r>
      <w:r w:rsidRPr="00525181">
        <w:t>myschema</w:t>
      </w:r>
      <w:r w:rsidRPr="00525181">
        <w:t>的</w:t>
      </w:r>
      <w:r w:rsidRPr="00525181">
        <w:t>schema</w:t>
      </w:r>
      <w:r w:rsidRPr="00525181">
        <w:t>。</w:t>
      </w:r>
    </w:p>
    <w:p w14:paraId="2B5FCF32" w14:textId="725B265E" w:rsidR="001955B0" w:rsidRPr="00525181" w:rsidRDefault="001955B0" w:rsidP="00ED1505">
      <w:pPr>
        <w:pStyle w:val="afffff4"/>
      </w:pPr>
      <w:r w:rsidRPr="00525181">
        <w:t>CREATE SCHEMA</w:t>
      </w:r>
    </w:p>
    <w:p w14:paraId="159C6970" w14:textId="6D073B1A" w:rsidR="001955B0" w:rsidRPr="00525181" w:rsidRDefault="001955B0" w:rsidP="00ED1505">
      <w:pPr>
        <w:pStyle w:val="1e"/>
        <w:rPr>
          <w:rFonts w:hint="eastAsia"/>
        </w:rPr>
      </w:pPr>
      <w:r w:rsidRPr="00525181">
        <w:t>如果需要在模式中创建或者访问对</w:t>
      </w:r>
      <w:r w:rsidR="00534BBB" w:rsidRPr="00525181">
        <w:t>象，其完整的对象名称</w:t>
      </w:r>
      <w:proofErr w:type="gramStart"/>
      <w:r w:rsidR="00534BBB" w:rsidRPr="00525181">
        <w:t>由模式</w:t>
      </w:r>
      <w:proofErr w:type="gramEnd"/>
      <w:r w:rsidR="00534BBB" w:rsidRPr="00525181">
        <w:t>名称和具体的对象名称组成。中间由符号</w:t>
      </w:r>
      <w:r w:rsidR="00890A03">
        <w:t>＂</w:t>
      </w:r>
      <w:r w:rsidRPr="00525181">
        <w:t>.</w:t>
      </w:r>
      <w:r w:rsidR="00890A03">
        <w:t>＂</w:t>
      </w:r>
      <w:r w:rsidRPr="00525181">
        <w:t>隔开。例如：</w:t>
      </w:r>
      <w:r w:rsidRPr="00525181">
        <w:t>myschema.table</w:t>
      </w:r>
      <w:r w:rsidRPr="00525181">
        <w:t>。</w:t>
      </w:r>
    </w:p>
    <w:p w14:paraId="2C85B0FA" w14:textId="7D479E5E" w:rsidR="001955B0" w:rsidRPr="00525181" w:rsidRDefault="001955B0" w:rsidP="00ED1505">
      <w:pPr>
        <w:pStyle w:val="1e"/>
        <w:rPr>
          <w:rFonts w:hint="eastAsia"/>
        </w:rPr>
      </w:pPr>
      <w:r w:rsidRPr="00525181">
        <w:t>创建</w:t>
      </w:r>
      <w:r w:rsidRPr="00525181">
        <w:t>schema</w:t>
      </w:r>
      <w:r w:rsidRPr="00525181">
        <w:t>时指定</w:t>
      </w:r>
      <w:r w:rsidRPr="00525181">
        <w:t>owner</w:t>
      </w:r>
      <w:r w:rsidRPr="00525181">
        <w:t>。</w:t>
      </w:r>
      <w:r w:rsidR="00931608">
        <w:rPr>
          <w:rFonts w:hint="eastAsia"/>
        </w:rPr>
        <w:t>（</w:t>
      </w:r>
      <w:r w:rsidR="00931608">
        <w:rPr>
          <w:rFonts w:ascii="微软雅黑" w:eastAsia="微软雅黑" w:hAnsi="微软雅黑" w:hint="eastAsia"/>
        </w:rPr>
        <w:t>注意，因默认用户为o</w:t>
      </w:r>
      <w:r w:rsidR="00931608">
        <w:rPr>
          <w:rFonts w:ascii="微软雅黑" w:eastAsia="微软雅黑" w:hAnsi="微软雅黑"/>
        </w:rPr>
        <w:t>mm</w:t>
      </w:r>
      <w:r w:rsidR="00931608">
        <w:rPr>
          <w:rFonts w:ascii="微软雅黑" w:eastAsia="微软雅黑" w:hAnsi="微软雅黑" w:hint="eastAsia"/>
        </w:rPr>
        <w:t>，因此再次执行此命令会出现重复s</w:t>
      </w:r>
      <w:r w:rsidR="00931608">
        <w:rPr>
          <w:rFonts w:ascii="微软雅黑" w:eastAsia="微软雅黑" w:hAnsi="微软雅黑"/>
        </w:rPr>
        <w:t>chema</w:t>
      </w:r>
      <w:r w:rsidR="00931608">
        <w:rPr>
          <w:rFonts w:hint="eastAsia"/>
        </w:rPr>
        <w:t>）</w:t>
      </w:r>
    </w:p>
    <w:p w14:paraId="1FE31EA5" w14:textId="140E435C" w:rsidR="001955B0" w:rsidRPr="0061737C" w:rsidRDefault="008A35DF" w:rsidP="00ED1505">
      <w:pPr>
        <w:pStyle w:val="afffff4"/>
        <w:rPr>
          <w:rFonts w:eastAsia="微软雅黑"/>
          <w:b/>
          <w:color w:val="C7000B"/>
          <w:spacing w:val="-4"/>
          <w:kern w:val="2"/>
          <w:shd w:val="pct15" w:color="auto" w:fill="FFFFFF"/>
        </w:rPr>
      </w:pPr>
      <w:r w:rsidRPr="00525181">
        <w:t xml:space="preserve">postgres=# </w:t>
      </w:r>
      <w:r w:rsidR="001955B0" w:rsidRPr="0061737C">
        <w:rPr>
          <w:rFonts w:eastAsia="微软雅黑"/>
          <w:b/>
          <w:color w:val="C7000B"/>
          <w:spacing w:val="-4"/>
          <w:kern w:val="2"/>
          <w:shd w:val="pct15" w:color="auto" w:fill="FFFFFF"/>
        </w:rPr>
        <w:t>CREATE SCHEMA myschema AUTHORIZATION omm;</w:t>
      </w:r>
    </w:p>
    <w:p w14:paraId="671B5FC7" w14:textId="77777777" w:rsidR="001955B0" w:rsidRPr="00525181" w:rsidRDefault="001955B0" w:rsidP="00ED1505">
      <w:pPr>
        <w:pStyle w:val="1e"/>
        <w:rPr>
          <w:rFonts w:hint="eastAsia"/>
        </w:rPr>
      </w:pPr>
      <w:r w:rsidRPr="00525181">
        <w:t>当结果显示为如下信息，则表示成功创建一个属于</w:t>
      </w:r>
      <w:r w:rsidRPr="00525181">
        <w:t>omm</w:t>
      </w:r>
      <w:r w:rsidRPr="00525181">
        <w:t>用户，名为</w:t>
      </w:r>
      <w:r w:rsidRPr="00525181">
        <w:t>myschema</w:t>
      </w:r>
      <w:r w:rsidRPr="00525181">
        <w:t>的</w:t>
      </w:r>
      <w:r w:rsidRPr="00525181">
        <w:t>schema</w:t>
      </w:r>
      <w:r w:rsidRPr="00525181">
        <w:t>。</w:t>
      </w:r>
    </w:p>
    <w:p w14:paraId="33234214" w14:textId="3B5CE5D8" w:rsidR="001955B0" w:rsidRPr="00525181" w:rsidRDefault="001955B0" w:rsidP="00ED1505">
      <w:pPr>
        <w:pStyle w:val="afffff4"/>
      </w:pPr>
      <w:r w:rsidRPr="00525181">
        <w:t>CREATE SCHEMA</w:t>
      </w:r>
    </w:p>
    <w:p w14:paraId="06D5E147" w14:textId="6376ACC5" w:rsidR="001955B0" w:rsidRPr="00525181" w:rsidRDefault="001955B0" w:rsidP="001955B0">
      <w:pPr>
        <w:pStyle w:val="4"/>
        <w:rPr>
          <w:rFonts w:ascii="Huawei Sans" w:hAnsi="Huawei Sans" w:cs="Huawei Sans" w:hint="default"/>
        </w:rPr>
      </w:pPr>
      <w:r w:rsidRPr="00525181">
        <w:rPr>
          <w:rFonts w:ascii="Huawei Sans" w:hAnsi="Huawei Sans" w:cs="Huawei Sans" w:hint="default"/>
        </w:rPr>
        <w:lastRenderedPageBreak/>
        <w:t>管理</w:t>
      </w:r>
      <w:r w:rsidRPr="00525181">
        <w:rPr>
          <w:rFonts w:ascii="Huawei Sans" w:hAnsi="Huawei Sans" w:cs="Huawei Sans" w:hint="default"/>
        </w:rPr>
        <w:t>schema</w:t>
      </w:r>
    </w:p>
    <w:p w14:paraId="5ACEF208" w14:textId="303A580B"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使用</w:t>
      </w:r>
      <w:r w:rsidRPr="00525181">
        <w:rPr>
          <w:rFonts w:ascii="Huawei Sans" w:hAnsi="Huawei Sans" w:cs="Huawei Sans" w:hint="default"/>
        </w:rPr>
        <w:t>schema</w:t>
      </w:r>
    </w:p>
    <w:p w14:paraId="68116041" w14:textId="39ACDAB5" w:rsidR="001955B0" w:rsidRPr="00525181" w:rsidRDefault="001955B0" w:rsidP="00ED1505">
      <w:pPr>
        <w:pStyle w:val="1e"/>
        <w:rPr>
          <w:rFonts w:hint="eastAsia"/>
        </w:rPr>
      </w:pPr>
      <w:r w:rsidRPr="00525181">
        <w:t>在特定</w:t>
      </w:r>
      <w:r w:rsidRPr="00525181">
        <w:t>schema</w:t>
      </w:r>
      <w:r w:rsidRPr="00525181">
        <w:t>下创建对象或者访问特定</w:t>
      </w:r>
      <w:r w:rsidRPr="00525181">
        <w:t>schema</w:t>
      </w:r>
      <w:r w:rsidRPr="00525181">
        <w:t>下的对象，需要使用有</w:t>
      </w:r>
      <w:r w:rsidRPr="00525181">
        <w:t>schema</w:t>
      </w:r>
      <w:r w:rsidRPr="00525181">
        <w:t>修饰的对象名。该名称包含</w:t>
      </w:r>
      <w:r w:rsidRPr="00525181">
        <w:t>schema</w:t>
      </w:r>
      <w:r w:rsidRPr="00525181">
        <w:t>名以及对象名，他们之间用</w:t>
      </w:r>
      <w:r w:rsidR="00890A03">
        <w:t>＂</w:t>
      </w:r>
      <w:r w:rsidRPr="00525181">
        <w:t>.</w:t>
      </w:r>
      <w:r w:rsidR="00890A03">
        <w:t>＂</w:t>
      </w:r>
      <w:r w:rsidRPr="00525181">
        <w:t>号分开。</w:t>
      </w:r>
    </w:p>
    <w:p w14:paraId="7DA69712" w14:textId="1289848B" w:rsidR="001955B0" w:rsidRPr="00525181" w:rsidRDefault="001955B0" w:rsidP="00ED1505">
      <w:pPr>
        <w:pStyle w:val="1e"/>
        <w:rPr>
          <w:rFonts w:hint="eastAsia"/>
        </w:rPr>
      </w:pPr>
      <w:r w:rsidRPr="00525181">
        <w:t>在</w:t>
      </w:r>
      <w:r w:rsidRPr="00525181">
        <w:t>myschema</w:t>
      </w:r>
      <w:r w:rsidRPr="00525181">
        <w:t>下创建</w:t>
      </w:r>
      <w:r w:rsidRPr="00525181">
        <w:t>mytable</w:t>
      </w:r>
      <w:r w:rsidRPr="00525181">
        <w:t>表。</w:t>
      </w:r>
    </w:p>
    <w:p w14:paraId="7AFE783C" w14:textId="21414A20" w:rsidR="001955B0" w:rsidRPr="0061737C" w:rsidRDefault="001955B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w:t>
      </w:r>
      <w:proofErr w:type="gramStart"/>
      <w:r w:rsidRPr="0061737C">
        <w:rPr>
          <w:rFonts w:eastAsia="微软雅黑"/>
          <w:b/>
          <w:color w:val="C7000B"/>
          <w:spacing w:val="-4"/>
          <w:kern w:val="2"/>
          <w:shd w:val="pct15" w:color="auto" w:fill="FFFFFF"/>
          <w:lang w:eastAsia="en-US"/>
        </w:rPr>
        <w:t>myschema.mytable</w:t>
      </w:r>
      <w:proofErr w:type="gramEnd"/>
      <w:r w:rsidRPr="0061737C">
        <w:rPr>
          <w:rFonts w:eastAsia="微软雅黑"/>
          <w:b/>
          <w:color w:val="C7000B"/>
          <w:spacing w:val="-4"/>
          <w:kern w:val="2"/>
          <w:shd w:val="pct15" w:color="auto" w:fill="FFFFFF"/>
          <w:lang w:eastAsia="en-US"/>
        </w:rPr>
        <w:t xml:space="preserve">(id int, name varchar(20)); </w:t>
      </w:r>
    </w:p>
    <w:p w14:paraId="0F5788D1" w14:textId="77777777" w:rsidR="001955B0" w:rsidRPr="00525181" w:rsidRDefault="001955B0" w:rsidP="00ED1505">
      <w:pPr>
        <w:pStyle w:val="afffff4"/>
      </w:pPr>
      <w:r w:rsidRPr="00525181">
        <w:t>CREATE TABLE</w:t>
      </w:r>
    </w:p>
    <w:p w14:paraId="2C286682" w14:textId="77777777" w:rsidR="001955B0" w:rsidRPr="00525181" w:rsidRDefault="001955B0" w:rsidP="00ED1505">
      <w:pPr>
        <w:pStyle w:val="1e"/>
        <w:rPr>
          <w:rFonts w:hint="eastAsia"/>
        </w:rPr>
      </w:pPr>
      <w:r w:rsidRPr="00525181">
        <w:t>如果在数据库中指定对象的位置，就需要使用有</w:t>
      </w:r>
      <w:r w:rsidRPr="00525181">
        <w:t>schema</w:t>
      </w:r>
      <w:r w:rsidRPr="00525181">
        <w:t>修饰的对象名称。</w:t>
      </w:r>
    </w:p>
    <w:p w14:paraId="24F165FD" w14:textId="40AE8CFB" w:rsidR="001955B0" w:rsidRPr="00525181" w:rsidRDefault="001955B0" w:rsidP="00ED1505">
      <w:pPr>
        <w:pStyle w:val="1e"/>
        <w:rPr>
          <w:rFonts w:hint="eastAsia"/>
        </w:rPr>
      </w:pPr>
      <w:r w:rsidRPr="00525181">
        <w:t>查询</w:t>
      </w:r>
      <w:r w:rsidRPr="00525181">
        <w:t>myschema</w:t>
      </w:r>
      <w:r w:rsidRPr="00525181">
        <w:t>下</w:t>
      </w:r>
      <w:r w:rsidRPr="00525181">
        <w:t>mytable</w:t>
      </w:r>
      <w:r w:rsidRPr="00525181">
        <w:t>表的所有数据。</w:t>
      </w:r>
    </w:p>
    <w:p w14:paraId="5BE26FCD" w14:textId="77777777" w:rsidR="001955B0" w:rsidRPr="0061737C" w:rsidRDefault="001955B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SELECT * FROM </w:t>
      </w:r>
      <w:proofErr w:type="gramStart"/>
      <w:r w:rsidRPr="0061737C">
        <w:rPr>
          <w:rFonts w:eastAsia="微软雅黑"/>
          <w:b/>
          <w:color w:val="C7000B"/>
          <w:spacing w:val="-4"/>
          <w:kern w:val="2"/>
          <w:shd w:val="pct15" w:color="auto" w:fill="FFFFFF"/>
          <w:lang w:eastAsia="en-US"/>
        </w:rPr>
        <w:t>myschema.mytable</w:t>
      </w:r>
      <w:proofErr w:type="gramEnd"/>
      <w:r w:rsidRPr="0061737C">
        <w:rPr>
          <w:rFonts w:eastAsia="微软雅黑"/>
          <w:b/>
          <w:color w:val="C7000B"/>
          <w:spacing w:val="-4"/>
          <w:kern w:val="2"/>
          <w:shd w:val="pct15" w:color="auto" w:fill="FFFFFF"/>
          <w:lang w:eastAsia="en-US"/>
        </w:rPr>
        <w:t xml:space="preserve">; </w:t>
      </w:r>
    </w:p>
    <w:p w14:paraId="18E803F6" w14:textId="77777777" w:rsidR="001955B0" w:rsidRPr="00525181" w:rsidRDefault="001955B0" w:rsidP="00ED1505">
      <w:pPr>
        <w:pStyle w:val="afffff4"/>
      </w:pPr>
      <w:r w:rsidRPr="00525181">
        <w:t xml:space="preserve">id | name  </w:t>
      </w:r>
    </w:p>
    <w:p w14:paraId="17ECAAD8" w14:textId="77777777" w:rsidR="001955B0" w:rsidRPr="00525181" w:rsidRDefault="001955B0" w:rsidP="00ED1505">
      <w:pPr>
        <w:pStyle w:val="afffff4"/>
      </w:pPr>
      <w:r w:rsidRPr="00525181">
        <w:t xml:space="preserve">----+------ </w:t>
      </w:r>
    </w:p>
    <w:p w14:paraId="49506208" w14:textId="6D62D5F7" w:rsidR="001955B0" w:rsidRPr="00525181" w:rsidRDefault="001955B0" w:rsidP="00ED1505">
      <w:pPr>
        <w:pStyle w:val="afffff4"/>
      </w:pPr>
      <w:r w:rsidRPr="00525181">
        <w:t>(0 rows)</w:t>
      </w:r>
    </w:p>
    <w:p w14:paraId="418A082F" w14:textId="5A5022D4" w:rsidR="001955B0" w:rsidRPr="00525181" w:rsidRDefault="00913334" w:rsidP="001955B0">
      <w:pPr>
        <w:pStyle w:val="5"/>
        <w:rPr>
          <w:rFonts w:ascii="Huawei Sans" w:hAnsi="Huawei Sans" w:cs="Huawei Sans" w:hint="default"/>
        </w:rPr>
      </w:pPr>
      <w:r>
        <w:t>设置</w:t>
      </w:r>
      <w:r w:rsidR="001955B0" w:rsidRPr="00525181">
        <w:rPr>
          <w:rFonts w:ascii="Huawei Sans" w:hAnsi="Huawei Sans" w:cs="Huawei Sans" w:hint="default"/>
        </w:rPr>
        <w:t>schema</w:t>
      </w:r>
      <w:r w:rsidR="001955B0" w:rsidRPr="00525181">
        <w:rPr>
          <w:rFonts w:ascii="Huawei Sans" w:hAnsi="Huawei Sans" w:cs="Huawei Sans" w:hint="default"/>
        </w:rPr>
        <w:t>搜索路径</w:t>
      </w:r>
    </w:p>
    <w:p w14:paraId="0E1BB2A4" w14:textId="77777777" w:rsidR="001955B0" w:rsidRPr="00525181" w:rsidRDefault="001955B0" w:rsidP="00ED1505">
      <w:pPr>
        <w:pStyle w:val="1e"/>
        <w:rPr>
          <w:rFonts w:hint="eastAsia"/>
        </w:rPr>
      </w:pPr>
      <w:r w:rsidRPr="00525181">
        <w:t>可以设置</w:t>
      </w:r>
      <w:r w:rsidRPr="00525181">
        <w:t>search_path</w:t>
      </w:r>
      <w:r w:rsidRPr="00525181">
        <w:t>配置参数指定寻找对象可用</w:t>
      </w:r>
      <w:r w:rsidRPr="00525181">
        <w:t>schema</w:t>
      </w:r>
      <w:r w:rsidRPr="00525181">
        <w:t>的顺序。在搜索路径列出的第一个</w:t>
      </w:r>
      <w:r w:rsidRPr="00525181">
        <w:t>schema</w:t>
      </w:r>
      <w:r w:rsidRPr="00525181">
        <w:t>会变成默认的</w:t>
      </w:r>
      <w:r w:rsidRPr="00525181">
        <w:t>schema</w:t>
      </w:r>
      <w:r w:rsidRPr="00525181">
        <w:t>。如果在创建对象时不指定</w:t>
      </w:r>
      <w:r w:rsidRPr="00525181">
        <w:t>schema</w:t>
      </w:r>
      <w:r w:rsidRPr="00525181">
        <w:t>，则会创建在默认的</w:t>
      </w:r>
      <w:r w:rsidRPr="00525181">
        <w:t>schema</w:t>
      </w:r>
      <w:r w:rsidRPr="00525181">
        <w:t>中。</w:t>
      </w:r>
    </w:p>
    <w:p w14:paraId="57A0F65F" w14:textId="036353C7" w:rsidR="001955B0" w:rsidRPr="00525181" w:rsidRDefault="001955B0" w:rsidP="00ED1505">
      <w:pPr>
        <w:pStyle w:val="1e"/>
        <w:rPr>
          <w:rFonts w:hint="eastAsia"/>
        </w:rPr>
      </w:pPr>
      <w:r w:rsidRPr="00525181">
        <w:t>查看搜索路径。</w:t>
      </w:r>
    </w:p>
    <w:p w14:paraId="55188E93" w14:textId="77777777" w:rsidR="001955B0" w:rsidRPr="0061737C" w:rsidRDefault="001955B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SHOW SEARCH_PATH; </w:t>
      </w:r>
    </w:p>
    <w:p w14:paraId="2A22851B" w14:textId="77777777" w:rsidR="001955B0" w:rsidRPr="00525181" w:rsidRDefault="001955B0" w:rsidP="00ED1505">
      <w:pPr>
        <w:pStyle w:val="afffff4"/>
      </w:pPr>
      <w:r w:rsidRPr="00525181">
        <w:t xml:space="preserve"> search_path </w:t>
      </w:r>
    </w:p>
    <w:p w14:paraId="09591F46" w14:textId="77777777" w:rsidR="001955B0" w:rsidRPr="00525181" w:rsidRDefault="001955B0" w:rsidP="00ED1505">
      <w:pPr>
        <w:pStyle w:val="afffff4"/>
      </w:pPr>
      <w:r w:rsidRPr="00525181">
        <w:t xml:space="preserve">---------------- </w:t>
      </w:r>
    </w:p>
    <w:p w14:paraId="3B117854" w14:textId="0A06F9F0" w:rsidR="001955B0" w:rsidRPr="00525181" w:rsidRDefault="001955B0" w:rsidP="00ED1505">
      <w:pPr>
        <w:pStyle w:val="afffff4"/>
      </w:pPr>
      <w:r w:rsidRPr="00525181">
        <w:t xml:space="preserve"> </w:t>
      </w:r>
      <w:r w:rsidR="00890A03">
        <w:rPr>
          <w:rFonts w:ascii="微软雅黑" w:eastAsia="微软雅黑" w:hAnsi="微软雅黑" w:cs="微软雅黑" w:hint="eastAsia"/>
        </w:rPr>
        <w:t>＂</w:t>
      </w:r>
      <w:r w:rsidRPr="00525181">
        <w:t>$user</w:t>
      </w:r>
      <w:r w:rsidR="00890A03">
        <w:rPr>
          <w:rFonts w:ascii="微软雅黑" w:eastAsia="微软雅黑" w:hAnsi="微软雅黑" w:cs="微软雅黑" w:hint="eastAsia"/>
        </w:rPr>
        <w:t>＂</w:t>
      </w:r>
      <w:r w:rsidRPr="00525181">
        <w:t xml:space="preserve">,public </w:t>
      </w:r>
    </w:p>
    <w:p w14:paraId="2841F553" w14:textId="77777777" w:rsidR="001955B0" w:rsidRPr="00525181" w:rsidRDefault="001955B0" w:rsidP="00ED1505">
      <w:pPr>
        <w:pStyle w:val="afffff4"/>
      </w:pPr>
      <w:r w:rsidRPr="00525181">
        <w:t>(1 row)</w:t>
      </w:r>
    </w:p>
    <w:p w14:paraId="056D3D95" w14:textId="14919D90" w:rsidR="001955B0" w:rsidRPr="00525181" w:rsidRDefault="001955B0" w:rsidP="00ED1505">
      <w:pPr>
        <w:pStyle w:val="1e"/>
        <w:rPr>
          <w:rFonts w:hint="eastAsia"/>
        </w:rPr>
      </w:pPr>
      <w:r w:rsidRPr="00525181">
        <w:t>将搜索路径设置为</w:t>
      </w:r>
      <w:r w:rsidRPr="00525181">
        <w:t>myschema</w:t>
      </w:r>
      <w:r w:rsidRPr="00525181">
        <w:t>、</w:t>
      </w:r>
      <w:r w:rsidRPr="00525181">
        <w:t>public</w:t>
      </w:r>
      <w:r w:rsidRPr="00525181">
        <w:t>，首先搜索</w:t>
      </w:r>
      <w:r w:rsidRPr="00525181">
        <w:t>myschema</w:t>
      </w:r>
      <w:r w:rsidRPr="00525181">
        <w:t>。</w:t>
      </w:r>
    </w:p>
    <w:p w14:paraId="4AE03B18" w14:textId="54529F9A" w:rsidR="001955B0" w:rsidRPr="0061737C" w:rsidRDefault="001955B0" w:rsidP="00ED1505">
      <w:pPr>
        <w:pStyle w:val="afffff4"/>
        <w:rPr>
          <w:rFonts w:eastAsia="微软雅黑"/>
          <w:b/>
          <w:color w:val="C7000B"/>
          <w:spacing w:val="-4"/>
          <w:kern w:val="2"/>
          <w:shd w:val="pct15" w:color="auto" w:fill="FFFFFF"/>
          <w:lang w:eastAsia="en-US"/>
        </w:rPr>
      </w:pPr>
      <w:r w:rsidRPr="00525181">
        <w:t xml:space="preserve">postgres=# </w:t>
      </w:r>
      <w:r w:rsidR="00AA0A62" w:rsidRPr="0061737C">
        <w:rPr>
          <w:rFonts w:eastAsia="微软雅黑"/>
          <w:b/>
          <w:color w:val="C7000B"/>
          <w:spacing w:val="-4"/>
          <w:kern w:val="2"/>
          <w:shd w:val="pct15" w:color="auto" w:fill="FFFFFF"/>
          <w:lang w:eastAsia="en-US"/>
        </w:rPr>
        <w:t xml:space="preserve">SET SEARCH_PATH TO </w:t>
      </w:r>
      <w:proofErr w:type="gramStart"/>
      <w:r w:rsidR="00AA0A62" w:rsidRPr="0061737C">
        <w:rPr>
          <w:rFonts w:eastAsia="微软雅黑"/>
          <w:b/>
          <w:color w:val="C7000B"/>
          <w:spacing w:val="-4"/>
          <w:kern w:val="2"/>
          <w:shd w:val="pct15" w:color="auto" w:fill="FFFFFF"/>
          <w:lang w:eastAsia="en-US"/>
        </w:rPr>
        <w:t>myschema,public</w:t>
      </w:r>
      <w:proofErr w:type="gramEnd"/>
      <w:r w:rsidR="00AA0A62" w:rsidRPr="0061737C">
        <w:rPr>
          <w:rFonts w:eastAsia="微软雅黑"/>
          <w:b/>
          <w:color w:val="C7000B"/>
          <w:spacing w:val="-4"/>
          <w:kern w:val="2"/>
          <w:shd w:val="pct15" w:color="auto" w:fill="FFFFFF"/>
          <w:lang w:eastAsia="en-US"/>
        </w:rPr>
        <w:t>;</w:t>
      </w:r>
    </w:p>
    <w:p w14:paraId="6B8BDC73" w14:textId="1747E9E1" w:rsidR="001955B0" w:rsidRPr="00525181" w:rsidRDefault="001955B0" w:rsidP="00ED1505">
      <w:pPr>
        <w:pStyle w:val="afffff4"/>
      </w:pPr>
      <w:r w:rsidRPr="00525181">
        <w:t>SET</w:t>
      </w:r>
    </w:p>
    <w:p w14:paraId="5940A234" w14:textId="68596812" w:rsidR="0042354E" w:rsidRPr="00525181" w:rsidRDefault="0042354E" w:rsidP="0042354E">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的权限控制</w:t>
      </w:r>
    </w:p>
    <w:p w14:paraId="296C676C" w14:textId="77777777" w:rsidR="00F123B6" w:rsidRPr="00525181" w:rsidRDefault="00F123B6" w:rsidP="00ED1505">
      <w:pPr>
        <w:pStyle w:val="1e"/>
        <w:rPr>
          <w:rFonts w:hint="eastAsia"/>
        </w:rPr>
      </w:pPr>
      <w:r w:rsidRPr="00525181">
        <w:t>默认情况下，用户只能访问属于自己的</w:t>
      </w:r>
      <w:r w:rsidRPr="00525181">
        <w:t>schema</w:t>
      </w:r>
      <w:r w:rsidRPr="00525181">
        <w:t>中的数据库对象。如果需要访问其他</w:t>
      </w:r>
      <w:r w:rsidRPr="00525181">
        <w:t>schema</w:t>
      </w:r>
      <w:r w:rsidRPr="00525181">
        <w:t>的对象，则该</w:t>
      </w:r>
      <w:r w:rsidRPr="00525181">
        <w:t>schema</w:t>
      </w:r>
      <w:r w:rsidRPr="00525181">
        <w:t>的所有者应该赋予他对该</w:t>
      </w:r>
      <w:r w:rsidRPr="00525181">
        <w:t>schema</w:t>
      </w:r>
      <w:r w:rsidRPr="00525181">
        <w:t>的</w:t>
      </w:r>
      <w:r w:rsidRPr="00525181">
        <w:t>usage</w:t>
      </w:r>
      <w:r w:rsidRPr="00525181">
        <w:t>权限。</w:t>
      </w:r>
    </w:p>
    <w:p w14:paraId="3EC86A55" w14:textId="7274D447" w:rsidR="00F123B6" w:rsidRPr="00525181" w:rsidRDefault="00F123B6" w:rsidP="00ED1505">
      <w:pPr>
        <w:pStyle w:val="1e"/>
        <w:rPr>
          <w:rFonts w:hint="eastAsia"/>
        </w:rPr>
      </w:pPr>
      <w:r w:rsidRPr="00525181">
        <w:t>通过</w:t>
      </w:r>
      <w:proofErr w:type="gramStart"/>
      <w:r w:rsidRPr="00525181">
        <w:t>将模式</w:t>
      </w:r>
      <w:proofErr w:type="gramEnd"/>
      <w:r w:rsidRPr="00525181">
        <w:t>的</w:t>
      </w:r>
      <w:r w:rsidRPr="00525181">
        <w:t>CREATE</w:t>
      </w:r>
      <w:r w:rsidRPr="00525181">
        <w:t>权限授予某用户，被授权用户就可以在此模式中创建对象。注意默认情况下，所有角色都拥有在</w:t>
      </w:r>
      <w:r w:rsidRPr="00525181">
        <w:t>public</w:t>
      </w:r>
      <w:r w:rsidRPr="00525181">
        <w:t>模式上的</w:t>
      </w:r>
      <w:r w:rsidRPr="00525181">
        <w:t>USAGE</w:t>
      </w:r>
      <w:r w:rsidRPr="00525181">
        <w:t>权限，但是普通用户没有在</w:t>
      </w:r>
      <w:r w:rsidRPr="00525181">
        <w:t>public</w:t>
      </w:r>
      <w:r w:rsidRPr="00525181">
        <w:t>模式上的</w:t>
      </w:r>
      <w:r w:rsidRPr="00525181">
        <w:t>CREATE</w:t>
      </w:r>
      <w:r w:rsidRPr="00525181">
        <w:t>权限。普通用户能够连接到一个指定数据库并在它的</w:t>
      </w:r>
      <w:r w:rsidRPr="00525181">
        <w:t>public</w:t>
      </w:r>
      <w:r w:rsidRPr="00525181">
        <w:t>模式中创建对象是不安全的，</w:t>
      </w:r>
      <w:r w:rsidR="00534BBB" w:rsidRPr="00525181">
        <w:t>如果普通用户具有在</w:t>
      </w:r>
      <w:r w:rsidR="00534BBB" w:rsidRPr="00525181">
        <w:t>public</w:t>
      </w:r>
      <w:r w:rsidR="00534BBB" w:rsidRPr="00525181">
        <w:t>模式上的</w:t>
      </w:r>
      <w:r w:rsidR="00534BBB" w:rsidRPr="00525181">
        <w:t>CREATE</w:t>
      </w:r>
      <w:r w:rsidR="00534BBB" w:rsidRPr="00525181">
        <w:t>权限，则建议通过如下语句撤销该权限</w:t>
      </w:r>
      <w:r w:rsidRPr="00525181">
        <w:t>。</w:t>
      </w:r>
    </w:p>
    <w:p w14:paraId="29A41F63" w14:textId="59A880F5" w:rsidR="00F123B6" w:rsidRPr="00525181" w:rsidRDefault="00F123B6" w:rsidP="00ED1505">
      <w:pPr>
        <w:pStyle w:val="1e"/>
        <w:rPr>
          <w:rFonts w:hint="eastAsia"/>
        </w:rPr>
      </w:pPr>
      <w:r w:rsidRPr="00525181">
        <w:lastRenderedPageBreak/>
        <w:t>撤销</w:t>
      </w:r>
      <w:r w:rsidRPr="00525181">
        <w:t>PUBLIC</w:t>
      </w:r>
      <w:r w:rsidRPr="00525181">
        <w:t>在</w:t>
      </w:r>
      <w:r w:rsidRPr="00525181">
        <w:t>public</w:t>
      </w:r>
      <w:r w:rsidRPr="00525181">
        <w:t>模式下创建对象的权限，下面语句中第一个</w:t>
      </w:r>
      <w:r w:rsidR="00890A03">
        <w:t>＂</w:t>
      </w:r>
      <w:r w:rsidRPr="00525181">
        <w:t>public</w:t>
      </w:r>
      <w:r w:rsidR="00890A03">
        <w:t>＂</w:t>
      </w:r>
      <w:r w:rsidRPr="00525181">
        <w:t>是模式，第二个</w:t>
      </w:r>
      <w:r w:rsidR="00890A03">
        <w:t>＂</w:t>
      </w:r>
      <w:r w:rsidRPr="00525181">
        <w:t>PUBLIC</w:t>
      </w:r>
      <w:r w:rsidR="00890A03">
        <w:t>＂</w:t>
      </w:r>
      <w:r w:rsidRPr="00525181">
        <w:t>指的是所有角色。</w:t>
      </w:r>
    </w:p>
    <w:p w14:paraId="1854F102" w14:textId="77777777" w:rsidR="00F123B6" w:rsidRPr="0061737C" w:rsidRDefault="00F123B6"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CREATE ON SCHEMA public FROM PUBLIC; </w:t>
      </w:r>
    </w:p>
    <w:p w14:paraId="0DAE9D9D" w14:textId="77777777" w:rsidR="00F123B6" w:rsidRPr="00525181" w:rsidRDefault="00F123B6" w:rsidP="00ED1505">
      <w:pPr>
        <w:pStyle w:val="afffff4"/>
      </w:pPr>
      <w:r w:rsidRPr="00525181">
        <w:t>REVOKE</w:t>
      </w:r>
    </w:p>
    <w:p w14:paraId="7EE1593D" w14:textId="1129D2EE" w:rsidR="00F123B6" w:rsidRPr="00525181" w:rsidRDefault="00F123B6" w:rsidP="00ED1505">
      <w:pPr>
        <w:pStyle w:val="1e"/>
        <w:rPr>
          <w:rFonts w:hint="eastAsia"/>
        </w:rPr>
      </w:pPr>
      <w:r w:rsidRPr="00525181">
        <w:t>使用以下命令查看现有的</w:t>
      </w:r>
      <w:r w:rsidRPr="00525181">
        <w:t>schema</w:t>
      </w:r>
      <w:r w:rsidRPr="00525181">
        <w:t>：</w:t>
      </w:r>
    </w:p>
    <w:p w14:paraId="262964C2" w14:textId="77777777" w:rsidR="00F123B6" w:rsidRPr="0061737C" w:rsidRDefault="00F123B6"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current_</w:t>
      </w:r>
      <w:proofErr w:type="gramStart"/>
      <w:r w:rsidRPr="0061737C">
        <w:rPr>
          <w:rFonts w:eastAsia="微软雅黑"/>
          <w:b/>
          <w:color w:val="C7000B"/>
          <w:spacing w:val="-4"/>
          <w:kern w:val="2"/>
          <w:shd w:val="pct15" w:color="auto" w:fill="FFFFFF"/>
          <w:lang w:eastAsia="en-US"/>
        </w:rPr>
        <w:t>schema(</w:t>
      </w:r>
      <w:proofErr w:type="gramEnd"/>
      <w:r w:rsidRPr="0061737C">
        <w:rPr>
          <w:rFonts w:eastAsia="微软雅黑"/>
          <w:b/>
          <w:color w:val="C7000B"/>
          <w:spacing w:val="-4"/>
          <w:kern w:val="2"/>
          <w:shd w:val="pct15" w:color="auto" w:fill="FFFFFF"/>
          <w:lang w:eastAsia="en-US"/>
        </w:rPr>
        <w:t xml:space="preserve">); </w:t>
      </w:r>
    </w:p>
    <w:p w14:paraId="1D0B3A06" w14:textId="77777777" w:rsidR="00F123B6" w:rsidRPr="00525181" w:rsidRDefault="00F123B6" w:rsidP="00ED1505">
      <w:pPr>
        <w:pStyle w:val="afffff4"/>
      </w:pPr>
      <w:r w:rsidRPr="00525181">
        <w:t xml:space="preserve"> current_schema  </w:t>
      </w:r>
    </w:p>
    <w:p w14:paraId="52BDBFF6" w14:textId="77777777" w:rsidR="00F123B6" w:rsidRPr="00525181" w:rsidRDefault="00F123B6" w:rsidP="00ED1505">
      <w:pPr>
        <w:pStyle w:val="afffff4"/>
      </w:pPr>
      <w:r w:rsidRPr="00525181">
        <w:t xml:space="preserve">---------------- </w:t>
      </w:r>
    </w:p>
    <w:p w14:paraId="547A1AA8" w14:textId="77777777" w:rsidR="00F123B6" w:rsidRPr="00525181" w:rsidRDefault="00F123B6" w:rsidP="00ED1505">
      <w:pPr>
        <w:pStyle w:val="afffff4"/>
      </w:pPr>
      <w:r w:rsidRPr="00525181">
        <w:t xml:space="preserve"> myschema </w:t>
      </w:r>
    </w:p>
    <w:p w14:paraId="6B5D7426" w14:textId="77777777" w:rsidR="00F123B6" w:rsidRPr="00525181" w:rsidRDefault="00F123B6" w:rsidP="00ED1505">
      <w:pPr>
        <w:pStyle w:val="afffff4"/>
      </w:pPr>
      <w:r w:rsidRPr="00525181">
        <w:t>(1 row)</w:t>
      </w:r>
    </w:p>
    <w:p w14:paraId="7B3DBCD4" w14:textId="31564D7E" w:rsidR="00F123B6" w:rsidRPr="00525181" w:rsidRDefault="00F123B6" w:rsidP="00ED1505">
      <w:pPr>
        <w:pStyle w:val="1e"/>
        <w:rPr>
          <w:rFonts w:hint="eastAsia"/>
        </w:rPr>
      </w:pPr>
      <w:r w:rsidRPr="00525181">
        <w:t>创建用户</w:t>
      </w:r>
      <w:r w:rsidRPr="00525181">
        <w:t>jack</w:t>
      </w:r>
      <w:r w:rsidRPr="00525181">
        <w:t>，并将</w:t>
      </w:r>
      <w:r w:rsidRPr="00525181">
        <w:t>myschema</w:t>
      </w:r>
      <w:r w:rsidRPr="00525181">
        <w:t>的</w:t>
      </w:r>
      <w:r w:rsidRPr="00525181">
        <w:t>usage</w:t>
      </w:r>
      <w:r w:rsidRPr="00525181">
        <w:t>权限赋给用户</w:t>
      </w:r>
      <w:r w:rsidRPr="00525181">
        <w:t>jack</w:t>
      </w:r>
      <w:r w:rsidRPr="00525181">
        <w:t>。</w:t>
      </w:r>
    </w:p>
    <w:p w14:paraId="0A8207EE" w14:textId="77777777" w:rsidR="00F123B6" w:rsidRPr="0061737C" w:rsidRDefault="00F123B6"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USER jack IDENTIFIED BY 'Bigdata@123'; </w:t>
      </w:r>
    </w:p>
    <w:p w14:paraId="3976F321" w14:textId="77777777" w:rsidR="00F123B6" w:rsidRPr="00525181" w:rsidRDefault="00F123B6" w:rsidP="00ED1505">
      <w:pPr>
        <w:pStyle w:val="afffff4"/>
      </w:pPr>
      <w:r w:rsidRPr="00525181">
        <w:t xml:space="preserve">CREATE ROLE </w:t>
      </w:r>
    </w:p>
    <w:p w14:paraId="2359FF46" w14:textId="77777777" w:rsidR="00F123B6" w:rsidRPr="0061737C" w:rsidRDefault="00F123B6"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GRANT USAGE ON schema myschema TO jack; </w:t>
      </w:r>
    </w:p>
    <w:p w14:paraId="4EA2E271" w14:textId="77777777" w:rsidR="00F123B6" w:rsidRPr="00525181" w:rsidRDefault="00F123B6" w:rsidP="00ED1505">
      <w:pPr>
        <w:pStyle w:val="afffff4"/>
      </w:pPr>
      <w:r w:rsidRPr="00525181">
        <w:t>GRANT</w:t>
      </w:r>
    </w:p>
    <w:p w14:paraId="59D5E3DD" w14:textId="02D6A548" w:rsidR="00F123B6" w:rsidRPr="00525181" w:rsidRDefault="00F123B6" w:rsidP="00ED1505">
      <w:pPr>
        <w:pStyle w:val="1e"/>
        <w:rPr>
          <w:rFonts w:hint="eastAsia"/>
        </w:rPr>
      </w:pPr>
      <w:r w:rsidRPr="00525181">
        <w:t>将用户</w:t>
      </w:r>
      <w:r w:rsidRPr="00525181">
        <w:t>jack</w:t>
      </w:r>
      <w:r w:rsidRPr="00525181">
        <w:t>对于</w:t>
      </w:r>
      <w:r w:rsidRPr="00525181">
        <w:t>myschema</w:t>
      </w:r>
      <w:r w:rsidRPr="00525181">
        <w:t>的</w:t>
      </w:r>
      <w:r w:rsidRPr="00525181">
        <w:t>usage</w:t>
      </w:r>
      <w:r w:rsidRPr="00525181">
        <w:t>权限收回。</w:t>
      </w:r>
    </w:p>
    <w:p w14:paraId="7D9374D1" w14:textId="77777777" w:rsidR="00F123B6" w:rsidRPr="0061737C" w:rsidRDefault="00F123B6"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USAGE ON schema myschema FROM jack; </w:t>
      </w:r>
    </w:p>
    <w:p w14:paraId="48FA7186" w14:textId="1CF56678" w:rsidR="0042354E" w:rsidRPr="00525181" w:rsidRDefault="00F123B6" w:rsidP="00ED1505">
      <w:pPr>
        <w:pStyle w:val="afffff4"/>
      </w:pPr>
      <w:r w:rsidRPr="00525181">
        <w:t>REVOKE</w:t>
      </w:r>
    </w:p>
    <w:p w14:paraId="4A31722C" w14:textId="6F77021A" w:rsidR="00F123B6" w:rsidRPr="00525181" w:rsidRDefault="00F123B6" w:rsidP="00F123B6">
      <w:pPr>
        <w:pStyle w:val="5"/>
        <w:rPr>
          <w:rFonts w:ascii="Huawei Sans" w:hAnsi="Huawei Sans" w:cs="Huawei Sans" w:hint="default"/>
        </w:rPr>
      </w:pPr>
      <w:r w:rsidRPr="00525181">
        <w:rPr>
          <w:rFonts w:ascii="Huawei Sans" w:hAnsi="Huawei Sans" w:cs="Huawei Sans" w:hint="default"/>
        </w:rPr>
        <w:t>删除</w:t>
      </w:r>
      <w:r w:rsidRPr="00525181">
        <w:rPr>
          <w:rFonts w:ascii="Huawei Sans" w:hAnsi="Huawei Sans" w:cs="Huawei Sans" w:hint="default"/>
        </w:rPr>
        <w:t>schema</w:t>
      </w:r>
    </w:p>
    <w:p w14:paraId="33EF5B82" w14:textId="6C8837A7" w:rsidR="0058075E" w:rsidRPr="00525181" w:rsidRDefault="0058075E" w:rsidP="00ED1505">
      <w:pPr>
        <w:pStyle w:val="1e"/>
        <w:rPr>
          <w:rFonts w:hint="eastAsia"/>
        </w:rPr>
      </w:pPr>
      <w:r w:rsidRPr="00525181">
        <w:t>当</w:t>
      </w:r>
      <w:r w:rsidRPr="00525181">
        <w:t>schema</w:t>
      </w:r>
      <w:r w:rsidRPr="00525181">
        <w:t>为空时，即该</w:t>
      </w:r>
      <w:r w:rsidRPr="00525181">
        <w:t>schema</w:t>
      </w:r>
      <w:r w:rsidRPr="00525181">
        <w:t>下没有数据库对象，使用</w:t>
      </w:r>
      <w:r w:rsidRPr="00525181">
        <w:t>DROP SCHEMA</w:t>
      </w:r>
      <w:r w:rsidRPr="00525181">
        <w:t>命令进行删除。例如删除名为</w:t>
      </w:r>
      <w:r w:rsidRPr="00525181">
        <w:t>nullschema</w:t>
      </w:r>
      <w:r w:rsidRPr="00525181">
        <w:t>的空</w:t>
      </w:r>
      <w:r w:rsidRPr="00525181">
        <w:t>schema</w:t>
      </w:r>
      <w:r w:rsidRPr="00525181">
        <w:t>。</w:t>
      </w:r>
    </w:p>
    <w:p w14:paraId="0096583B" w14:textId="77777777" w:rsidR="0058075E" w:rsidRPr="0061737C" w:rsidRDefault="0058075E" w:rsidP="00ED1505">
      <w:pPr>
        <w:pStyle w:val="afffff4"/>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IF EXISTS nullschema; </w:t>
      </w:r>
    </w:p>
    <w:p w14:paraId="7CB78062" w14:textId="25D80073" w:rsidR="00037F64" w:rsidRPr="00525181" w:rsidRDefault="00037F64" w:rsidP="00ED1505">
      <w:pPr>
        <w:pStyle w:val="afffff4"/>
      </w:pPr>
      <w:r w:rsidRPr="00525181">
        <w:t xml:space="preserve">NOTICE:  schema </w:t>
      </w:r>
      <w:r w:rsidR="00890A03">
        <w:rPr>
          <w:rFonts w:ascii="微软雅黑" w:eastAsia="微软雅黑" w:hAnsi="微软雅黑" w:cs="微软雅黑" w:hint="eastAsia"/>
        </w:rPr>
        <w:t>＂</w:t>
      </w:r>
      <w:r w:rsidRPr="00525181">
        <w:t>nullschema</w:t>
      </w:r>
      <w:r w:rsidR="00890A03">
        <w:rPr>
          <w:rFonts w:ascii="微软雅黑" w:eastAsia="微软雅黑" w:hAnsi="微软雅黑" w:cs="微软雅黑" w:hint="eastAsia"/>
        </w:rPr>
        <w:t>＂</w:t>
      </w:r>
      <w:r w:rsidRPr="00525181">
        <w:t xml:space="preserve"> does not exist, skipping</w:t>
      </w:r>
    </w:p>
    <w:p w14:paraId="22C38649" w14:textId="77777777" w:rsidR="0058075E" w:rsidRPr="00525181" w:rsidRDefault="0058075E" w:rsidP="00ED1505">
      <w:pPr>
        <w:pStyle w:val="afffff4"/>
      </w:pPr>
      <w:r w:rsidRPr="00525181">
        <w:t>DROP SCHEMA</w:t>
      </w:r>
    </w:p>
    <w:p w14:paraId="42035080" w14:textId="6DFD7358" w:rsidR="0058075E" w:rsidRPr="00525181" w:rsidRDefault="0058075E" w:rsidP="00ED1505">
      <w:pPr>
        <w:pStyle w:val="1e"/>
        <w:rPr>
          <w:rFonts w:hint="eastAsia"/>
        </w:rPr>
      </w:pPr>
      <w:r w:rsidRPr="00525181">
        <w:t>当</w:t>
      </w:r>
      <w:r w:rsidRPr="00525181">
        <w:t>schema</w:t>
      </w:r>
      <w:r w:rsidRPr="00525181">
        <w:t>非空时，如果要删除一个</w:t>
      </w:r>
      <w:r w:rsidRPr="00525181">
        <w:t>schema</w:t>
      </w:r>
      <w:r w:rsidRPr="00525181">
        <w:t>及其包含的所有对象，需要使用</w:t>
      </w:r>
      <w:r w:rsidRPr="00525181">
        <w:t>CASCADE</w:t>
      </w:r>
      <w:r w:rsidRPr="00525181">
        <w:t>关键字。例如删除</w:t>
      </w:r>
      <w:r w:rsidRPr="00525181">
        <w:t>myschema</w:t>
      </w:r>
      <w:r w:rsidRPr="00525181">
        <w:t>及该</w:t>
      </w:r>
      <w:r w:rsidRPr="00525181">
        <w:t>schema</w:t>
      </w:r>
      <w:r w:rsidRPr="00525181">
        <w:t>下的所有对象。</w:t>
      </w:r>
    </w:p>
    <w:p w14:paraId="14340366" w14:textId="77777777" w:rsidR="0058075E" w:rsidRPr="0061737C" w:rsidRDefault="0058075E" w:rsidP="00ED1505">
      <w:pPr>
        <w:pStyle w:val="afffff4"/>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myschema CASCADE; </w:t>
      </w:r>
    </w:p>
    <w:p w14:paraId="2A732763" w14:textId="77777777" w:rsidR="0058075E" w:rsidRPr="00525181" w:rsidRDefault="0058075E" w:rsidP="00ED1505">
      <w:pPr>
        <w:pStyle w:val="afffff4"/>
      </w:pPr>
      <w:r w:rsidRPr="00525181">
        <w:t>DROP SCHEMA</w:t>
      </w:r>
    </w:p>
    <w:p w14:paraId="1EBAD7CF" w14:textId="56E7ACBE" w:rsidR="0058075E" w:rsidRPr="00525181" w:rsidRDefault="0058075E" w:rsidP="00ED1505">
      <w:pPr>
        <w:pStyle w:val="1e"/>
        <w:rPr>
          <w:rFonts w:hint="eastAsia"/>
        </w:rPr>
      </w:pPr>
      <w:r w:rsidRPr="00525181">
        <w:t>删除用户</w:t>
      </w:r>
      <w:r w:rsidRPr="00525181">
        <w:t>jack</w:t>
      </w:r>
      <w:r w:rsidRPr="00525181">
        <w:t>。</w:t>
      </w:r>
    </w:p>
    <w:p w14:paraId="00F5E7AF" w14:textId="77777777" w:rsidR="0058075E" w:rsidRPr="0061737C" w:rsidRDefault="0058075E"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USER jack; </w:t>
      </w:r>
    </w:p>
    <w:p w14:paraId="43989BD4" w14:textId="74C5E2FD" w:rsidR="00F123B6" w:rsidRPr="00525181" w:rsidRDefault="0058075E" w:rsidP="00ED1505">
      <w:pPr>
        <w:pStyle w:val="afffff4"/>
      </w:pPr>
      <w:r w:rsidRPr="00525181">
        <w:t>DROP ROLE</w:t>
      </w:r>
    </w:p>
    <w:p w14:paraId="3912F6D1" w14:textId="6DCEE82B" w:rsidR="0058075E" w:rsidRPr="00525181" w:rsidRDefault="0058075E" w:rsidP="0058075E">
      <w:pPr>
        <w:pStyle w:val="3"/>
        <w:rPr>
          <w:rFonts w:ascii="Huawei Sans" w:hAnsi="Huawei Sans" w:cs="Huawei Sans"/>
        </w:rPr>
      </w:pPr>
      <w:bookmarkStart w:id="42" w:name="_Toc81318136"/>
      <w:r w:rsidRPr="00525181">
        <w:rPr>
          <w:rFonts w:ascii="Huawei Sans" w:hAnsi="Huawei Sans" w:cs="Huawei Sans"/>
        </w:rPr>
        <w:t>创建和管理分区表</w:t>
      </w:r>
      <w:bookmarkEnd w:id="42"/>
    </w:p>
    <w:p w14:paraId="5D7EB034" w14:textId="043377F5" w:rsidR="0058075E" w:rsidRPr="00525181" w:rsidRDefault="001B155F" w:rsidP="001B155F">
      <w:pPr>
        <w:pStyle w:val="4"/>
        <w:rPr>
          <w:rFonts w:ascii="Huawei Sans" w:hAnsi="Huawei Sans" w:cs="Huawei Sans" w:hint="default"/>
        </w:rPr>
      </w:pPr>
      <w:r w:rsidRPr="00525181">
        <w:rPr>
          <w:rFonts w:ascii="Huawei Sans" w:hAnsi="Huawei Sans" w:cs="Huawei Sans" w:hint="default"/>
        </w:rPr>
        <w:t>创建分区表</w:t>
      </w:r>
    </w:p>
    <w:p w14:paraId="6FA7CC85" w14:textId="526A489F" w:rsidR="00EF2632" w:rsidRPr="00525181" w:rsidRDefault="00EF2632" w:rsidP="00ED1505">
      <w:pPr>
        <w:pStyle w:val="30"/>
        <w:rPr>
          <w:rFonts w:hint="eastAsia"/>
        </w:rPr>
      </w:pPr>
      <w:r w:rsidRPr="00525181">
        <w:t>创建</w:t>
      </w:r>
      <w:r w:rsidRPr="00525181">
        <w:t>schema</w:t>
      </w:r>
      <w:r w:rsidR="00A66136" w:rsidRPr="00525181">
        <w:t>。</w:t>
      </w:r>
    </w:p>
    <w:p w14:paraId="548D9CFB" w14:textId="0D87034F" w:rsidR="00EF2632" w:rsidRPr="0061737C" w:rsidRDefault="00EF26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SCHEMA tpcds;</w:t>
      </w:r>
    </w:p>
    <w:p w14:paraId="458DA48B" w14:textId="61B65B38" w:rsidR="001B155F" w:rsidRPr="00525181" w:rsidRDefault="001B155F" w:rsidP="00ED1505">
      <w:pPr>
        <w:pStyle w:val="30"/>
        <w:rPr>
          <w:rFonts w:hint="eastAsia"/>
        </w:rPr>
      </w:pPr>
      <w:r w:rsidRPr="00525181">
        <w:lastRenderedPageBreak/>
        <w:t>创建表空间</w:t>
      </w:r>
      <w:r w:rsidR="00A66136" w:rsidRPr="00525181">
        <w:t>。</w:t>
      </w:r>
    </w:p>
    <w:p w14:paraId="0CEFF19F" w14:textId="1048606B" w:rsidR="001B155F"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example1 RELATIVE LOCATION 'tablespace1/tablespace_1'; </w:t>
      </w:r>
    </w:p>
    <w:p w14:paraId="6C15253E" w14:textId="134AAFCC" w:rsidR="001B155F" w:rsidRPr="00525181" w:rsidRDefault="008A35DF" w:rsidP="00ED1505">
      <w:pPr>
        <w:pStyle w:val="afffff4"/>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example2 RELATIVE LOCATION 'tablespace2/tablespace_2'; </w:t>
      </w:r>
    </w:p>
    <w:p w14:paraId="0242BC7B" w14:textId="3F6B8A1D" w:rsidR="001B155F" w:rsidRPr="00525181" w:rsidRDefault="008A35DF" w:rsidP="00ED1505">
      <w:pPr>
        <w:pStyle w:val="afffff4"/>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example3 RELATIVE LOCATION 'tablespace3/tablespace_3'; </w:t>
      </w:r>
    </w:p>
    <w:p w14:paraId="55455F06" w14:textId="23B03D34" w:rsidR="001B155F"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CREATE TABLESPACE example4 RELATIVE LOCATION 'tablespace4/tablespace_4';</w:t>
      </w:r>
    </w:p>
    <w:p w14:paraId="615B46B1" w14:textId="77777777" w:rsidR="001B155F" w:rsidRPr="00525181" w:rsidRDefault="001B155F" w:rsidP="00ED1505">
      <w:pPr>
        <w:pStyle w:val="1e"/>
        <w:rPr>
          <w:rFonts w:hint="eastAsia"/>
        </w:rPr>
      </w:pPr>
      <w:r w:rsidRPr="00525181">
        <w:t>当结果显示为如下信息，则表示创建成功。</w:t>
      </w:r>
    </w:p>
    <w:p w14:paraId="08E6A460" w14:textId="05B3D928" w:rsidR="001B155F" w:rsidRPr="00525181" w:rsidRDefault="001B155F" w:rsidP="00ED1505">
      <w:pPr>
        <w:pStyle w:val="afffff4"/>
      </w:pPr>
      <w:r w:rsidRPr="00525181">
        <w:t>CREATE TABLESPACE</w:t>
      </w:r>
    </w:p>
    <w:p w14:paraId="0CC45911" w14:textId="00A04CEE" w:rsidR="001B155F" w:rsidRPr="00525181" w:rsidRDefault="00D23220" w:rsidP="00ED1505">
      <w:pPr>
        <w:pStyle w:val="30"/>
        <w:rPr>
          <w:rFonts w:hint="eastAsia"/>
        </w:rPr>
      </w:pPr>
      <w:r w:rsidRPr="00525181">
        <w:t>创建分区表并插入数据</w:t>
      </w:r>
      <w:r w:rsidR="00A66136" w:rsidRPr="00525181">
        <w:t>。</w:t>
      </w:r>
    </w:p>
    <w:p w14:paraId="3A3ACF4A" w14:textId="77777777" w:rsidR="00F73C0D" w:rsidRPr="0061737C" w:rsidRDefault="00F73C0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7D2F2E8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6182F4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38D9BE8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146F532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D5E0A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118263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767E9A4A"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71F1FD5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B90171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11D3BC2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02E51CED"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2A9368E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742BE6E4"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345B78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349EBC3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8A8563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7D003E9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0D6E130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2DDBEA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1FE7D9D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1C9D10C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50989B6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098F59E0"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5B779F7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172DA82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4D9950D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0DBF0C1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53EB85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5A0CD8DE" w14:textId="43CC9A7D" w:rsidR="00037F64" w:rsidRPr="00525181" w:rsidRDefault="009E6631" w:rsidP="009E6631">
      <w:pPr>
        <w:pStyle w:val="1e"/>
        <w:rPr>
          <w:rFonts w:hint="eastAsia"/>
        </w:rPr>
      </w:pPr>
      <w:r>
        <w:rPr>
          <w:rFonts w:hint="eastAsia"/>
        </w:rPr>
        <w:t>显示如下，表示创建成功。</w:t>
      </w:r>
    </w:p>
    <w:p w14:paraId="023315D0" w14:textId="77777777" w:rsidR="00F73C0D" w:rsidRPr="00525181" w:rsidRDefault="00F73C0D" w:rsidP="00ED1505">
      <w:pPr>
        <w:pStyle w:val="afffff4"/>
      </w:pPr>
      <w:r w:rsidRPr="00525181">
        <w:t xml:space="preserve">CREATE TABLE </w:t>
      </w:r>
    </w:p>
    <w:p w14:paraId="39E8901F" w14:textId="183314FD" w:rsidR="00037F64" w:rsidRPr="00525181" w:rsidRDefault="009E6631" w:rsidP="009E6631">
      <w:pPr>
        <w:pStyle w:val="1e"/>
        <w:rPr>
          <w:rFonts w:hint="eastAsia"/>
        </w:rPr>
      </w:pPr>
      <w:r>
        <w:rPr>
          <w:rFonts w:hint="eastAsia"/>
        </w:rPr>
        <w:t>插入数据。</w:t>
      </w:r>
    </w:p>
    <w:p w14:paraId="7CD87A31" w14:textId="6EC4D371" w:rsidR="00F73C0D" w:rsidRDefault="00F73C0D" w:rsidP="00ED1505">
      <w:pPr>
        <w:pStyle w:val="afffff4"/>
        <w:rPr>
          <w:rFonts w:eastAsia="微软雅黑"/>
          <w:b/>
          <w:color w:val="C7000B"/>
          <w:spacing w:val="-4"/>
          <w:kern w:val="2"/>
          <w:shd w:val="pct15" w:color="auto" w:fill="FFFFFF"/>
          <w:lang w:eastAsia="en-US"/>
        </w:rPr>
      </w:pPr>
      <w:r w:rsidRPr="00525181">
        <w:t>postgres=#</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r w:rsidRPr="0061737C">
        <w:rPr>
          <w:rFonts w:eastAsia="微软雅黑"/>
          <w:b/>
          <w:color w:val="C7000B"/>
          <w:spacing w:val="-4"/>
          <w:kern w:val="2"/>
          <w:shd w:val="pct15" w:color="auto" w:fill="FFFFFF"/>
          <w:lang w:eastAsia="en-US"/>
        </w:rPr>
        <w:t xml:space="preserve"> </w:t>
      </w:r>
    </w:p>
    <w:p w14:paraId="3A67AD89" w14:textId="3AF4B904" w:rsidR="00105CDE" w:rsidRPr="0061737C" w:rsidRDefault="00105CDE" w:rsidP="00105CDE">
      <w:pPr>
        <w:pStyle w:val="1e"/>
        <w:rPr>
          <w:rFonts w:hint="eastAsia"/>
          <w:shd w:val="pct15" w:color="auto" w:fill="FFFFFF"/>
        </w:rPr>
      </w:pPr>
      <w:r>
        <w:rPr>
          <w:rFonts w:hint="eastAsia"/>
        </w:rPr>
        <w:t>插入数据</w:t>
      </w:r>
      <w:r w:rsidR="00390073">
        <w:rPr>
          <w:rFonts w:hint="eastAsia"/>
        </w:rPr>
        <w:t>返回如下。</w:t>
      </w:r>
      <w:r w:rsidR="00804FBF">
        <w:rPr>
          <w:rFonts w:hint="eastAsia"/>
        </w:rPr>
        <w:t>（</w:t>
      </w:r>
      <w:r w:rsidR="00804FBF" w:rsidRPr="00804FBF">
        <w:rPr>
          <w:rFonts w:ascii="微软雅黑" w:eastAsia="微软雅黑" w:hAnsi="微软雅黑" w:hint="eastAsia"/>
          <w:color w:val="FF0000"/>
        </w:rPr>
        <w:t>查看表中数据并截图，命令未提供，请自行完成</w:t>
      </w:r>
      <w:r w:rsidR="00804FBF">
        <w:rPr>
          <w:rFonts w:hint="eastAsia"/>
        </w:rPr>
        <w:t>）</w:t>
      </w:r>
    </w:p>
    <w:p w14:paraId="5B3EC99F" w14:textId="1C3F87AC" w:rsidR="00F73C0D" w:rsidRPr="00525181" w:rsidRDefault="00F73C0D" w:rsidP="00ED1505">
      <w:pPr>
        <w:pStyle w:val="afffff4"/>
      </w:pPr>
      <w:r w:rsidRPr="00525181">
        <w:lastRenderedPageBreak/>
        <w:t xml:space="preserve">INSERT 0 </w:t>
      </w:r>
      <w:r w:rsidR="00D23220" w:rsidRPr="00525181">
        <w:t>4</w:t>
      </w:r>
    </w:p>
    <w:p w14:paraId="63998D28" w14:textId="6B3DEEA1" w:rsidR="001B155F" w:rsidRPr="00525181" w:rsidRDefault="00F73C0D" w:rsidP="00F73C0D">
      <w:pPr>
        <w:pStyle w:val="4"/>
        <w:rPr>
          <w:rFonts w:ascii="Huawei Sans" w:hAnsi="Huawei Sans" w:cs="Huawei Sans" w:hint="default"/>
        </w:rPr>
      </w:pPr>
      <w:r w:rsidRPr="00525181">
        <w:rPr>
          <w:rFonts w:ascii="Huawei Sans" w:hAnsi="Huawei Sans" w:cs="Huawei Sans" w:hint="default"/>
        </w:rPr>
        <w:t>管理分区表</w:t>
      </w:r>
    </w:p>
    <w:p w14:paraId="5C83328A" w14:textId="141040BD"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修改分区表行迁移属性</w:t>
      </w:r>
    </w:p>
    <w:p w14:paraId="5978814A" w14:textId="59A47031" w:rsidR="00F73C0D" w:rsidRPr="00525181" w:rsidRDefault="00F73C0D" w:rsidP="00ED1505">
      <w:pPr>
        <w:pStyle w:val="1e"/>
        <w:rPr>
          <w:rFonts w:hint="eastAsia"/>
        </w:rPr>
      </w:pPr>
      <w:r w:rsidRPr="00525181">
        <w:t>命令如下：</w:t>
      </w:r>
    </w:p>
    <w:p w14:paraId="3036B904" w14:textId="7D547F08" w:rsidR="00F73C0D" w:rsidRPr="0061737C" w:rsidRDefault="008A35DF" w:rsidP="003F4EF8">
      <w:pPr>
        <w:pStyle w:val="afffff4"/>
        <w:tabs>
          <w:tab w:val="left" w:pos="7920"/>
        </w:tabs>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F73C0D" w:rsidRPr="0061737C">
        <w:rPr>
          <w:rFonts w:eastAsia="微软雅黑"/>
          <w:b/>
          <w:color w:val="C7000B"/>
          <w:spacing w:val="-4"/>
          <w:kern w:val="2"/>
          <w:shd w:val="pct15" w:color="auto" w:fill="FFFFFF"/>
          <w:lang w:eastAsia="en-US"/>
        </w:rPr>
        <w:t xml:space="preserve">ALTER TABLE tpcds.web_returns_p2 DISABLE ROW MOVEMENT; </w:t>
      </w:r>
      <w:r w:rsidR="003F4EF8">
        <w:rPr>
          <w:rFonts w:eastAsia="微软雅黑"/>
          <w:b/>
          <w:color w:val="C7000B"/>
          <w:spacing w:val="-4"/>
          <w:kern w:val="2"/>
          <w:shd w:val="pct15" w:color="auto" w:fill="FFFFFF"/>
          <w:lang w:eastAsia="en-US"/>
        </w:rPr>
        <w:tab/>
      </w:r>
    </w:p>
    <w:p w14:paraId="1B756C7C" w14:textId="7088BE6A" w:rsidR="001A5687" w:rsidRPr="00525181" w:rsidRDefault="001A5687" w:rsidP="00ED1505">
      <w:pPr>
        <w:pStyle w:val="afffff4"/>
      </w:pPr>
      <w:r w:rsidRPr="00525181">
        <w:t>ALTER TABLE</w:t>
      </w:r>
    </w:p>
    <w:p w14:paraId="35CD001A" w14:textId="42C652F1"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w:t>
      </w:r>
    </w:p>
    <w:p w14:paraId="1489B087" w14:textId="77777777" w:rsidR="00F73C0D" w:rsidRPr="00525181" w:rsidRDefault="00F73C0D" w:rsidP="00ED1505">
      <w:pPr>
        <w:pStyle w:val="1e"/>
        <w:rPr>
          <w:rFonts w:hint="eastAsia"/>
        </w:rPr>
      </w:pPr>
      <w:r w:rsidRPr="00525181">
        <w:t>删除分区</w:t>
      </w:r>
      <w:r w:rsidRPr="00525181">
        <w:t>P8</w:t>
      </w:r>
      <w:r w:rsidRPr="00525181">
        <w:t>。</w:t>
      </w:r>
    </w:p>
    <w:p w14:paraId="0145DEAC" w14:textId="2A593ADE" w:rsidR="00F73C0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DROP PARTITION P8; </w:t>
      </w:r>
    </w:p>
    <w:p w14:paraId="1FF79413" w14:textId="7D81BA8E" w:rsidR="001A5687" w:rsidRPr="00525181" w:rsidRDefault="001A5687" w:rsidP="00ED1505">
      <w:pPr>
        <w:pStyle w:val="afffff4"/>
      </w:pPr>
      <w:r w:rsidRPr="00525181">
        <w:t>ALTER TABLE</w:t>
      </w:r>
    </w:p>
    <w:p w14:paraId="65C04815" w14:textId="6C30284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增加分区</w:t>
      </w:r>
    </w:p>
    <w:p w14:paraId="1C9A2838" w14:textId="687888D0" w:rsidR="00F73C0D" w:rsidRPr="00525181" w:rsidRDefault="00F73C0D" w:rsidP="00ED1505">
      <w:pPr>
        <w:pStyle w:val="1e"/>
        <w:rPr>
          <w:rFonts w:hint="eastAsia"/>
        </w:rPr>
      </w:pPr>
      <w:r w:rsidRPr="00525181">
        <w:t>增加分区</w:t>
      </w:r>
      <w:r w:rsidRPr="00525181">
        <w:t>P8</w:t>
      </w:r>
      <w:r w:rsidRPr="00525181">
        <w:t>。</w:t>
      </w:r>
    </w:p>
    <w:p w14:paraId="6105B6F8" w14:textId="383248B9" w:rsidR="00F73C0D" w:rsidRPr="00525181" w:rsidRDefault="008A35DF" w:rsidP="00ED1505">
      <w:pPr>
        <w:pStyle w:val="afffff4"/>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ADD PARTITION P8 VALUES LESS THAN (MAXVALUE); </w:t>
      </w:r>
    </w:p>
    <w:p w14:paraId="615A0DEE" w14:textId="4DF3C0C4" w:rsidR="001A5687" w:rsidRPr="00525181" w:rsidRDefault="001A5687" w:rsidP="00ED1505">
      <w:pPr>
        <w:pStyle w:val="afffff4"/>
      </w:pPr>
      <w:r w:rsidRPr="00525181">
        <w:t>ALTER TABLE</w:t>
      </w:r>
    </w:p>
    <w:p w14:paraId="1CE8E2F9" w14:textId="7750C67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重命名分区</w:t>
      </w:r>
    </w:p>
    <w:p w14:paraId="2D58395C" w14:textId="2268FFA4" w:rsidR="00F73C0D" w:rsidRPr="00525181" w:rsidRDefault="00F73C0D" w:rsidP="00ED1505">
      <w:pPr>
        <w:pStyle w:val="1e"/>
        <w:rPr>
          <w:rFonts w:hint="eastAsia"/>
        </w:rPr>
      </w:pPr>
      <w:r w:rsidRPr="00525181">
        <w:t>重命名分区</w:t>
      </w:r>
      <w:r w:rsidRPr="00525181">
        <w:t>P8</w:t>
      </w:r>
      <w:r w:rsidRPr="00525181">
        <w:t>为</w:t>
      </w:r>
      <w:r w:rsidRPr="00525181">
        <w:t>P_9</w:t>
      </w:r>
      <w:r w:rsidRPr="00525181">
        <w:t>。</w:t>
      </w:r>
    </w:p>
    <w:p w14:paraId="2C9D3C2A" w14:textId="7346A3CA" w:rsidR="00F73C0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P8 TO P_9; </w:t>
      </w:r>
    </w:p>
    <w:p w14:paraId="0EAF3B6B" w14:textId="2573F18A" w:rsidR="001A5687" w:rsidRPr="00525181" w:rsidRDefault="001A5687" w:rsidP="00ED1505">
      <w:pPr>
        <w:pStyle w:val="afffff4"/>
      </w:pPr>
      <w:r w:rsidRPr="00525181">
        <w:t>ALTER TABLE</w:t>
      </w:r>
    </w:p>
    <w:p w14:paraId="2760337C" w14:textId="4D9CC14E" w:rsidR="00F73C0D" w:rsidRPr="00525181" w:rsidRDefault="00F73C0D" w:rsidP="00ED1505">
      <w:pPr>
        <w:pStyle w:val="1e"/>
        <w:rPr>
          <w:rFonts w:hint="eastAsia"/>
        </w:rPr>
      </w:pPr>
      <w:r w:rsidRPr="00525181">
        <w:t>重命名分区</w:t>
      </w:r>
      <w:r w:rsidRPr="00525181">
        <w:t>P_9</w:t>
      </w:r>
      <w:r w:rsidRPr="00525181">
        <w:t>为</w:t>
      </w:r>
      <w:r w:rsidRPr="00525181">
        <w:t>P8</w:t>
      </w:r>
      <w:r w:rsidRPr="00525181">
        <w:t>。</w:t>
      </w:r>
    </w:p>
    <w:p w14:paraId="30A3D0DF" w14:textId="2B50DEF7" w:rsidR="00F73C0D" w:rsidRPr="00525181" w:rsidRDefault="008A35DF" w:rsidP="00ED1505">
      <w:pPr>
        <w:pStyle w:val="afffff4"/>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FOR (40000) TO P8; </w:t>
      </w:r>
    </w:p>
    <w:p w14:paraId="2AA9F459" w14:textId="5AC173DD" w:rsidR="001A5687" w:rsidRPr="00525181" w:rsidRDefault="001A5687" w:rsidP="00ED1505">
      <w:pPr>
        <w:pStyle w:val="afffff4"/>
      </w:pPr>
      <w:r w:rsidRPr="00525181">
        <w:t>ALTER TABLE</w:t>
      </w:r>
    </w:p>
    <w:p w14:paraId="2A95DD1E" w14:textId="11B0A32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修改分区的表空间</w:t>
      </w:r>
    </w:p>
    <w:p w14:paraId="52509CDE" w14:textId="406F0201" w:rsidR="00F73C0D" w:rsidRPr="00525181" w:rsidRDefault="00F73C0D" w:rsidP="00ED1505">
      <w:pPr>
        <w:pStyle w:val="1e"/>
        <w:rPr>
          <w:rFonts w:hint="eastAsia"/>
        </w:rPr>
      </w:pPr>
      <w:r w:rsidRPr="00525181">
        <w:t>修改分区</w:t>
      </w:r>
      <w:r w:rsidRPr="00525181">
        <w:t>P6</w:t>
      </w:r>
      <w:r w:rsidRPr="00525181">
        <w:t>的</w:t>
      </w:r>
      <w:proofErr w:type="gramStart"/>
      <w:r w:rsidRPr="00525181">
        <w:t>表空间</w:t>
      </w:r>
      <w:proofErr w:type="gramEnd"/>
      <w:r w:rsidRPr="00525181">
        <w:t>为</w:t>
      </w:r>
      <w:r w:rsidRPr="00525181">
        <w:t>example3</w:t>
      </w:r>
      <w:r w:rsidRPr="00525181">
        <w:t>。</w:t>
      </w:r>
    </w:p>
    <w:p w14:paraId="799EC9BC" w14:textId="3A0DD9BF" w:rsidR="00F73C0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P6 TABLESPACE example3; </w:t>
      </w:r>
    </w:p>
    <w:p w14:paraId="3298341B" w14:textId="55821E9B" w:rsidR="002106BC" w:rsidRPr="00525181" w:rsidRDefault="002106BC" w:rsidP="00ED1505">
      <w:pPr>
        <w:pStyle w:val="afffff4"/>
      </w:pPr>
      <w:r w:rsidRPr="00525181">
        <w:t>ALTER TABLE</w:t>
      </w:r>
    </w:p>
    <w:p w14:paraId="4482AF1D" w14:textId="6539BC87" w:rsidR="00F73C0D" w:rsidRPr="00525181" w:rsidRDefault="00F73C0D" w:rsidP="00ED1505">
      <w:pPr>
        <w:pStyle w:val="1e"/>
        <w:rPr>
          <w:rFonts w:hint="eastAsia"/>
        </w:rPr>
      </w:pPr>
      <w:r w:rsidRPr="00525181">
        <w:t>修改分区</w:t>
      </w:r>
      <w:r w:rsidRPr="00525181">
        <w:t>P4</w:t>
      </w:r>
      <w:r w:rsidRPr="00525181">
        <w:t>的</w:t>
      </w:r>
      <w:proofErr w:type="gramStart"/>
      <w:r w:rsidRPr="00525181">
        <w:t>表空间</w:t>
      </w:r>
      <w:proofErr w:type="gramEnd"/>
      <w:r w:rsidRPr="00525181">
        <w:t>为</w:t>
      </w:r>
      <w:r w:rsidRPr="00525181">
        <w:t>example4</w:t>
      </w:r>
      <w:r w:rsidRPr="00525181">
        <w:t>。</w:t>
      </w:r>
    </w:p>
    <w:p w14:paraId="6484B603" w14:textId="57F7044F" w:rsidR="00F73C0D" w:rsidRPr="00525181" w:rsidRDefault="008A35DF" w:rsidP="00ED1505">
      <w:pPr>
        <w:pStyle w:val="afffff4"/>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P4 TABLESPACE example4; </w:t>
      </w:r>
    </w:p>
    <w:p w14:paraId="3A7967C4" w14:textId="1E9A49CE" w:rsidR="002106BC" w:rsidRPr="00525181" w:rsidRDefault="002106BC" w:rsidP="00ED1505">
      <w:pPr>
        <w:pStyle w:val="afffff4"/>
      </w:pPr>
      <w:r w:rsidRPr="00525181">
        <w:t>ALTER TABLE</w:t>
      </w:r>
    </w:p>
    <w:p w14:paraId="1C0899AA" w14:textId="5159B23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查询分区</w:t>
      </w:r>
    </w:p>
    <w:p w14:paraId="10FBDCE9" w14:textId="723058D1" w:rsidR="00F73C0D" w:rsidRPr="00525181" w:rsidRDefault="00F73C0D" w:rsidP="00ED1505">
      <w:pPr>
        <w:pStyle w:val="1e"/>
        <w:rPr>
          <w:rFonts w:hint="eastAsia"/>
        </w:rPr>
      </w:pPr>
      <w:r w:rsidRPr="00525181">
        <w:t>查询分区</w:t>
      </w:r>
      <w:r w:rsidR="00CA61F6" w:rsidRPr="00525181">
        <w:t>P1</w:t>
      </w:r>
      <w:r w:rsidRPr="00525181">
        <w:t>。</w:t>
      </w:r>
    </w:p>
    <w:p w14:paraId="29569B6E" w14:textId="10DAF9BD" w:rsidR="00F73C0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SELECT * FROM tpcds.web_returns_p2 PARTITION (</w:t>
      </w:r>
      <w:r w:rsidR="002106BC" w:rsidRPr="0061737C">
        <w:rPr>
          <w:rFonts w:eastAsia="微软雅黑"/>
          <w:b/>
          <w:color w:val="C7000B"/>
          <w:spacing w:val="-4"/>
          <w:kern w:val="2"/>
          <w:shd w:val="pct15" w:color="auto" w:fill="FFFFFF"/>
          <w:lang w:eastAsia="en-US"/>
        </w:rPr>
        <w:t>P1</w:t>
      </w:r>
      <w:r w:rsidR="00F73C0D" w:rsidRPr="0061737C">
        <w:rPr>
          <w:rFonts w:eastAsia="微软雅黑"/>
          <w:b/>
          <w:color w:val="C7000B"/>
          <w:spacing w:val="-4"/>
          <w:kern w:val="2"/>
          <w:shd w:val="pct15" w:color="auto" w:fill="FFFFFF"/>
          <w:lang w:eastAsia="en-US"/>
        </w:rPr>
        <w:t xml:space="preserve">); </w:t>
      </w:r>
    </w:p>
    <w:p w14:paraId="586A6EF5" w14:textId="7903DEC6"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删除分区表和表空间</w:t>
      </w:r>
    </w:p>
    <w:p w14:paraId="44DFB74F" w14:textId="44BB8675" w:rsidR="00F73C0D" w:rsidRPr="00525181" w:rsidRDefault="00F73C0D" w:rsidP="00ED1505">
      <w:pPr>
        <w:pStyle w:val="1e"/>
        <w:rPr>
          <w:rFonts w:hint="eastAsia"/>
        </w:rPr>
      </w:pPr>
      <w:r w:rsidRPr="00525181">
        <w:t>命令如下</w:t>
      </w:r>
    </w:p>
    <w:p w14:paraId="062F850C" w14:textId="77777777" w:rsidR="00F73C0D" w:rsidRPr="0061737C" w:rsidRDefault="00F73C0D" w:rsidP="00ED1505">
      <w:pPr>
        <w:pStyle w:val="afffff4"/>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 xml:space="preserve">DROP TABLE tpcds.web_returns_p2; </w:t>
      </w:r>
    </w:p>
    <w:p w14:paraId="680FE13E" w14:textId="77777777" w:rsidR="00F73C0D" w:rsidRPr="00525181" w:rsidRDefault="00F73C0D" w:rsidP="00ED1505">
      <w:pPr>
        <w:pStyle w:val="afffff4"/>
      </w:pPr>
      <w:r w:rsidRPr="00525181">
        <w:t xml:space="preserve">DROP TABLE </w:t>
      </w:r>
    </w:p>
    <w:p w14:paraId="4440F717" w14:textId="77777777" w:rsidR="00F73C0D" w:rsidRPr="0061737C" w:rsidRDefault="00F73C0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example1; </w:t>
      </w:r>
    </w:p>
    <w:p w14:paraId="0B5418F5" w14:textId="77777777" w:rsidR="00F73C0D" w:rsidRPr="0061737C" w:rsidRDefault="00F73C0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example2; </w:t>
      </w:r>
    </w:p>
    <w:p w14:paraId="29EDC476" w14:textId="41A94575" w:rsidR="00037F64" w:rsidRPr="0061737C" w:rsidRDefault="00037F64"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example3;</w:t>
      </w:r>
    </w:p>
    <w:p w14:paraId="3CD66287" w14:textId="79E678DC" w:rsidR="00037F64" w:rsidRPr="0061737C" w:rsidRDefault="00037F64"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example4;</w:t>
      </w:r>
    </w:p>
    <w:p w14:paraId="14C92946" w14:textId="084CAFA3" w:rsidR="001B155F" w:rsidRPr="00525181" w:rsidRDefault="00F73C0D" w:rsidP="00ED1505">
      <w:pPr>
        <w:pStyle w:val="afffff4"/>
      </w:pPr>
      <w:r w:rsidRPr="00525181">
        <w:t>DROP TABLESPACE</w:t>
      </w:r>
    </w:p>
    <w:p w14:paraId="044131EF" w14:textId="7789DDB9" w:rsidR="001B155F" w:rsidRPr="00525181" w:rsidRDefault="00F73C0D" w:rsidP="00F73C0D">
      <w:pPr>
        <w:pStyle w:val="3"/>
        <w:rPr>
          <w:rFonts w:ascii="Huawei Sans" w:hAnsi="Huawei Sans" w:cs="Huawei Sans"/>
        </w:rPr>
      </w:pPr>
      <w:bookmarkStart w:id="43" w:name="_Toc81318137"/>
      <w:r w:rsidRPr="00525181">
        <w:rPr>
          <w:rFonts w:ascii="Huawei Sans" w:hAnsi="Huawei Sans" w:cs="Huawei Sans"/>
        </w:rPr>
        <w:t>创建和管理索引</w:t>
      </w:r>
      <w:bookmarkEnd w:id="43"/>
    </w:p>
    <w:p w14:paraId="2EFA6DCC" w14:textId="4CB2E1BA" w:rsidR="009D68BA" w:rsidRPr="00525181" w:rsidRDefault="009D68BA" w:rsidP="000A7A32">
      <w:pPr>
        <w:pStyle w:val="4"/>
        <w:rPr>
          <w:rFonts w:ascii="Huawei Sans" w:hAnsi="Huawei Sans" w:cs="Huawei Sans" w:hint="default"/>
        </w:rPr>
      </w:pPr>
      <w:r w:rsidRPr="00525181">
        <w:rPr>
          <w:rFonts w:ascii="Huawei Sans" w:hAnsi="Huawei Sans" w:cs="Huawei Sans" w:hint="default"/>
        </w:rPr>
        <w:t>准备工作</w:t>
      </w:r>
    </w:p>
    <w:p w14:paraId="74E90D72" w14:textId="77777777" w:rsidR="009D68BA" w:rsidRPr="00525181" w:rsidRDefault="009D68BA" w:rsidP="00ED1505">
      <w:pPr>
        <w:pStyle w:val="30"/>
        <w:rPr>
          <w:rFonts w:hint="eastAsia"/>
        </w:rPr>
      </w:pPr>
      <w:r w:rsidRPr="00525181">
        <w:t>创建表空间</w:t>
      </w:r>
    </w:p>
    <w:p w14:paraId="2BB5CF11" w14:textId="77777777" w:rsidR="009D68BA" w:rsidRPr="0061737C" w:rsidRDefault="009D68BA"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example1 RELATIVE LOCATION 'tablespace1/tablespace_1'; </w:t>
      </w:r>
    </w:p>
    <w:p w14:paraId="78D5945E" w14:textId="77777777" w:rsidR="009D68BA" w:rsidRPr="0061737C" w:rsidRDefault="009D68BA"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example2 RELATIVE LOCATION 'tablespace2/tablespace_2'; </w:t>
      </w:r>
    </w:p>
    <w:p w14:paraId="34A9C825" w14:textId="77777777" w:rsidR="009D68BA" w:rsidRPr="00525181" w:rsidRDefault="009D68BA" w:rsidP="00ED1505">
      <w:pPr>
        <w:pStyle w:val="afffff4"/>
      </w:pPr>
      <w:r w:rsidRPr="00525181">
        <w:t xml:space="preserve">postgres=# </w:t>
      </w:r>
      <w:r w:rsidRPr="0061737C">
        <w:rPr>
          <w:rFonts w:eastAsia="微软雅黑"/>
          <w:b/>
          <w:color w:val="C7000B"/>
          <w:spacing w:val="-4"/>
          <w:kern w:val="2"/>
          <w:shd w:val="pct15" w:color="auto" w:fill="FFFFFF"/>
          <w:lang w:eastAsia="en-US"/>
        </w:rPr>
        <w:t xml:space="preserve">CREATE TABLESPACE example3 RELATIVE LOCATION 'tablespace3/tablespace_3'; </w:t>
      </w:r>
    </w:p>
    <w:p w14:paraId="706FFFCA" w14:textId="77777777" w:rsidR="009D68BA" w:rsidRPr="0061737C" w:rsidRDefault="009D68BA"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TABLESPACE example4 RELATIVE LOCATION 'tablespace4/tablespace_4';</w:t>
      </w:r>
    </w:p>
    <w:p w14:paraId="13B4EC1C" w14:textId="77777777" w:rsidR="009D68BA" w:rsidRPr="00525181" w:rsidRDefault="009D68BA" w:rsidP="00ED1505">
      <w:pPr>
        <w:pStyle w:val="1e"/>
        <w:rPr>
          <w:rFonts w:hint="eastAsia"/>
        </w:rPr>
      </w:pPr>
      <w:r w:rsidRPr="00525181">
        <w:t>当结果显示为如下信息，则表示创建成功。</w:t>
      </w:r>
    </w:p>
    <w:p w14:paraId="1ED2AE3D" w14:textId="77777777" w:rsidR="009D68BA" w:rsidRPr="00525181" w:rsidRDefault="009D68BA" w:rsidP="00ED1505">
      <w:pPr>
        <w:pStyle w:val="afffff4"/>
      </w:pPr>
      <w:r w:rsidRPr="00525181">
        <w:t>CREATE TABLESPACE</w:t>
      </w:r>
    </w:p>
    <w:p w14:paraId="058A8194" w14:textId="2ADA93DB" w:rsidR="009D68BA" w:rsidRPr="00525181" w:rsidRDefault="009D68BA" w:rsidP="00ED1505">
      <w:pPr>
        <w:pStyle w:val="30"/>
        <w:rPr>
          <w:rFonts w:hint="eastAsia"/>
        </w:rPr>
      </w:pPr>
      <w:r w:rsidRPr="00525181">
        <w:t>创建表</w:t>
      </w:r>
      <w:r w:rsidR="00A66136" w:rsidRPr="00525181">
        <w:t>并在表中插入数据</w:t>
      </w:r>
      <w:r w:rsidR="000524CF" w:rsidRPr="00525181">
        <w:t>。</w:t>
      </w:r>
    </w:p>
    <w:p w14:paraId="3C0BF190" w14:textId="77777777" w:rsidR="009D68BA" w:rsidRPr="0061737C" w:rsidRDefault="009D68BA"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313F005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8FC2FE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5DC713F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3955395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15861700"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542D2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62E409B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61556C4C"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2528900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20293B8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68DD504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5CBFE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3A39F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C6B834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239942F8"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9AAF2B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3E2D5EE5"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6D9E54E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6E2CEAD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4C3A969E"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7EB11B1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6B6A211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61837AF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0C1238D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321A7BE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3D0FF574"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PARTITION P8 VALUES LESS THAN(MAXVALUE) TABLESPACE example2 </w:t>
      </w:r>
    </w:p>
    <w:p w14:paraId="2848473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7E2092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66D1226E" w14:textId="52BDAB0A" w:rsidR="00D23220" w:rsidRPr="00525181" w:rsidRDefault="00E97889" w:rsidP="00E97889">
      <w:pPr>
        <w:pStyle w:val="1e"/>
        <w:rPr>
          <w:rFonts w:hint="eastAsia"/>
        </w:rPr>
      </w:pPr>
      <w:r>
        <w:rPr>
          <w:rFonts w:hint="eastAsia"/>
        </w:rPr>
        <w:t>显示如下，表示创建成功。</w:t>
      </w:r>
    </w:p>
    <w:p w14:paraId="5F67BF7F" w14:textId="358567F8" w:rsidR="009D68BA" w:rsidRPr="00525181" w:rsidRDefault="009D68BA" w:rsidP="00ED1505">
      <w:pPr>
        <w:pStyle w:val="afffff4"/>
      </w:pPr>
      <w:r w:rsidRPr="00525181">
        <w:t>CREATE TABLE</w:t>
      </w:r>
    </w:p>
    <w:p w14:paraId="0022CE4D" w14:textId="607B1CE4" w:rsidR="00D23220" w:rsidRPr="00525181" w:rsidRDefault="00E97889" w:rsidP="00E97889">
      <w:pPr>
        <w:pStyle w:val="1e"/>
        <w:rPr>
          <w:rFonts w:hint="eastAsia"/>
        </w:rPr>
      </w:pPr>
      <w:r>
        <w:rPr>
          <w:rFonts w:hint="eastAsia"/>
        </w:rPr>
        <w:t>插入数据。</w:t>
      </w:r>
    </w:p>
    <w:p w14:paraId="52510882" w14:textId="09C04756" w:rsidR="00D23220" w:rsidRPr="0061737C" w:rsidRDefault="00D2322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p>
    <w:p w14:paraId="54254696" w14:textId="534E3F96"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创建索引</w:t>
      </w:r>
    </w:p>
    <w:p w14:paraId="0CD92619" w14:textId="42FA0EF8" w:rsidR="000A7A32" w:rsidRPr="00525181" w:rsidRDefault="000A7A32" w:rsidP="00ED1505">
      <w:pPr>
        <w:pStyle w:val="1e"/>
        <w:rPr>
          <w:rFonts w:hint="eastAsia"/>
        </w:rPr>
      </w:pPr>
      <w:r w:rsidRPr="00525181">
        <w:t>创建分区表索引</w:t>
      </w:r>
      <w:r w:rsidRPr="00525181">
        <w:t>tpcds_web_returns_p2_index1</w:t>
      </w:r>
      <w:r w:rsidRPr="00525181">
        <w:t>，不指定索引分区的名称。</w:t>
      </w:r>
    </w:p>
    <w:p w14:paraId="01974821" w14:textId="3E3A3817"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CREATE INDEX tpcds_web_returns_p2_index1 ON tpcds.web_returns_p2 (ca_address_id) LOCAL;</w:t>
      </w:r>
    </w:p>
    <w:p w14:paraId="23B6D290" w14:textId="77777777" w:rsidR="000A7A32" w:rsidRPr="00525181" w:rsidRDefault="000A7A32" w:rsidP="00ED1505">
      <w:pPr>
        <w:pStyle w:val="1e"/>
        <w:rPr>
          <w:rFonts w:hint="eastAsia"/>
        </w:rPr>
      </w:pPr>
      <w:r w:rsidRPr="00525181">
        <w:t>当结果显示为如下信息，则表示创建成功。</w:t>
      </w:r>
    </w:p>
    <w:p w14:paraId="37B8971C" w14:textId="77777777" w:rsidR="000A7A32" w:rsidRPr="00525181" w:rsidRDefault="000A7A32" w:rsidP="00ED1505">
      <w:pPr>
        <w:pStyle w:val="afffff4"/>
      </w:pPr>
      <w:r w:rsidRPr="00525181">
        <w:t>CREATE INDEX</w:t>
      </w:r>
    </w:p>
    <w:p w14:paraId="3F89E660" w14:textId="0727B591" w:rsidR="000A7A32" w:rsidRPr="00525181" w:rsidRDefault="000A7A32" w:rsidP="00ED1505">
      <w:pPr>
        <w:pStyle w:val="1e"/>
        <w:rPr>
          <w:rFonts w:hint="eastAsia"/>
        </w:rPr>
      </w:pPr>
      <w:r w:rsidRPr="00525181">
        <w:t>创建分区索引</w:t>
      </w:r>
      <w:r w:rsidRPr="00525181">
        <w:t>tpcds_web_returns_p2_index2</w:t>
      </w:r>
      <w:r w:rsidRPr="00525181">
        <w:t>，并指定索引分区的名称。</w:t>
      </w:r>
      <w:r w:rsidR="005A7C55">
        <w:rPr>
          <w:rFonts w:hint="eastAsia"/>
        </w:rPr>
        <w:t>（</w:t>
      </w:r>
      <w:r w:rsidR="005A7C55" w:rsidRPr="00802671">
        <w:rPr>
          <w:rFonts w:ascii="微软雅黑" w:eastAsia="微软雅黑" w:hAnsi="微软雅黑" w:hint="eastAsia"/>
          <w:color w:val="FF0000"/>
        </w:rPr>
        <w:t>截图</w:t>
      </w:r>
      <w:r w:rsidR="005A7C55">
        <w:rPr>
          <w:rFonts w:hint="eastAsia"/>
        </w:rPr>
        <w:t>）</w:t>
      </w:r>
    </w:p>
    <w:p w14:paraId="2857C0E6" w14:textId="78EE9400"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CREATE INDEX tpcds_web_returns_p2_index2 ON tpcds.web_returns_p2 (ca_address_sk) LOCAL </w:t>
      </w:r>
    </w:p>
    <w:p w14:paraId="49901118"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36ECA1E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web_returns_p2_P1_index, </w:t>
      </w:r>
    </w:p>
    <w:p w14:paraId="2F0B1E9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web_returns_p2_P2_index TABLESPACE example3, </w:t>
      </w:r>
    </w:p>
    <w:p w14:paraId="58A239C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web_returns_p2_P3_index TABLESPACE example4, </w:t>
      </w:r>
    </w:p>
    <w:p w14:paraId="628EC7A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web_returns_p2_P4_index, </w:t>
      </w:r>
    </w:p>
    <w:p w14:paraId="1A8F2FE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web_returns_p2_P5_index, </w:t>
      </w:r>
    </w:p>
    <w:p w14:paraId="022CCA7F"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web_returns_p2_P6_index, </w:t>
      </w:r>
    </w:p>
    <w:p w14:paraId="0B611201"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web_returns_p2_P7_index, </w:t>
      </w:r>
    </w:p>
    <w:p w14:paraId="25FC55C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web_returns_p2_P8_index </w:t>
      </w:r>
    </w:p>
    <w:p w14:paraId="5C72B015"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TABLESPACE example2;</w:t>
      </w:r>
    </w:p>
    <w:p w14:paraId="36DA0490" w14:textId="77777777" w:rsidR="000A7A32" w:rsidRPr="00525181" w:rsidRDefault="000A7A32" w:rsidP="00ED1505">
      <w:pPr>
        <w:pStyle w:val="1e"/>
        <w:rPr>
          <w:rFonts w:hint="eastAsia"/>
        </w:rPr>
      </w:pPr>
      <w:r w:rsidRPr="00525181">
        <w:t>当结果显示为如下信息，则表示创建成功。</w:t>
      </w:r>
    </w:p>
    <w:p w14:paraId="3511BB24" w14:textId="64EDCBE5" w:rsidR="001B155F" w:rsidRPr="00525181" w:rsidRDefault="000A7A32" w:rsidP="00ED1505">
      <w:pPr>
        <w:pStyle w:val="afffff4"/>
      </w:pPr>
      <w:r w:rsidRPr="00525181">
        <w:t>CREATE INDEX</w:t>
      </w:r>
    </w:p>
    <w:p w14:paraId="044514F8" w14:textId="692E16A3"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管理索引</w:t>
      </w:r>
    </w:p>
    <w:p w14:paraId="28275C49" w14:textId="09C62FF7"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修改索引分区的表空间</w:t>
      </w:r>
    </w:p>
    <w:p w14:paraId="5770CD27" w14:textId="0FA7D044" w:rsidR="000A7A32" w:rsidRPr="00525181" w:rsidRDefault="000A7A32" w:rsidP="00ED1505">
      <w:pPr>
        <w:pStyle w:val="1e"/>
        <w:rPr>
          <w:rFonts w:hint="eastAsia"/>
        </w:rPr>
      </w:pPr>
      <w:r w:rsidRPr="00525181">
        <w:t>修改索引分区</w:t>
      </w:r>
      <w:r w:rsidRPr="00525181">
        <w:t>web_returns_p2_P2_index</w:t>
      </w:r>
      <w:r w:rsidRPr="00525181">
        <w:t>的</w:t>
      </w:r>
      <w:proofErr w:type="gramStart"/>
      <w:r w:rsidRPr="00525181">
        <w:t>表空间</w:t>
      </w:r>
      <w:proofErr w:type="gramEnd"/>
      <w:r w:rsidRPr="00525181">
        <w:t>为</w:t>
      </w:r>
      <w:r w:rsidRPr="00525181">
        <w:t>example1</w:t>
      </w:r>
      <w:r w:rsidRPr="00525181">
        <w:t>。</w:t>
      </w:r>
    </w:p>
    <w:p w14:paraId="1D7B4755" w14:textId="5C08573B"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web_returns_p2_P2_index TABLESPACE example1;</w:t>
      </w:r>
    </w:p>
    <w:p w14:paraId="1D6C4C84" w14:textId="77777777" w:rsidR="000A7A32" w:rsidRPr="00525181" w:rsidRDefault="000A7A32" w:rsidP="00ED1505">
      <w:pPr>
        <w:pStyle w:val="1e"/>
        <w:rPr>
          <w:rFonts w:hint="eastAsia"/>
        </w:rPr>
      </w:pPr>
      <w:r w:rsidRPr="00525181">
        <w:t>当结果显示为如下信息，则表示修改成功。</w:t>
      </w:r>
    </w:p>
    <w:p w14:paraId="5EC0261D" w14:textId="77777777" w:rsidR="000A7A32" w:rsidRPr="00525181" w:rsidRDefault="000A7A32" w:rsidP="00ED1505">
      <w:pPr>
        <w:pStyle w:val="afffff4"/>
      </w:pPr>
      <w:r w:rsidRPr="00525181">
        <w:t>ALTER INDEX</w:t>
      </w:r>
    </w:p>
    <w:p w14:paraId="0C830F4A" w14:textId="749C0C74" w:rsidR="000A7A32" w:rsidRPr="00525181" w:rsidRDefault="000A7A32" w:rsidP="00ED1505">
      <w:pPr>
        <w:pStyle w:val="1e"/>
        <w:rPr>
          <w:rFonts w:hint="eastAsia"/>
        </w:rPr>
      </w:pPr>
      <w:r w:rsidRPr="00525181">
        <w:t>修改索引分区</w:t>
      </w:r>
      <w:r w:rsidRPr="00525181">
        <w:t>web_returns_p2_P3_index</w:t>
      </w:r>
      <w:r w:rsidRPr="00525181">
        <w:t>的</w:t>
      </w:r>
      <w:proofErr w:type="gramStart"/>
      <w:r w:rsidRPr="00525181">
        <w:t>表空间</w:t>
      </w:r>
      <w:proofErr w:type="gramEnd"/>
      <w:r w:rsidRPr="00525181">
        <w:t>为</w:t>
      </w:r>
      <w:r w:rsidRPr="00525181">
        <w:t>example2</w:t>
      </w:r>
      <w:r w:rsidRPr="00525181">
        <w:t>。</w:t>
      </w:r>
    </w:p>
    <w:p w14:paraId="1AEE3AD0" w14:textId="7EA6E3DB"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web_returns_p2_P3_index TABLESPACE example2;</w:t>
      </w:r>
    </w:p>
    <w:p w14:paraId="4053087E" w14:textId="77777777" w:rsidR="000A7A32" w:rsidRPr="00525181" w:rsidRDefault="000A7A32" w:rsidP="00ED1505">
      <w:pPr>
        <w:pStyle w:val="1e"/>
        <w:rPr>
          <w:rFonts w:hint="eastAsia"/>
        </w:rPr>
      </w:pPr>
      <w:r w:rsidRPr="00525181">
        <w:lastRenderedPageBreak/>
        <w:t>当结果显示为如下信息，则表示修改成功。</w:t>
      </w:r>
    </w:p>
    <w:p w14:paraId="69422D1B" w14:textId="4C7995D3" w:rsidR="001B155F" w:rsidRPr="00525181" w:rsidRDefault="000A7A32" w:rsidP="00ED1505">
      <w:pPr>
        <w:pStyle w:val="afffff4"/>
      </w:pPr>
      <w:r w:rsidRPr="00525181">
        <w:t>ALTER INDEX</w:t>
      </w:r>
    </w:p>
    <w:p w14:paraId="2AC95BCC" w14:textId="3FA1F65C" w:rsidR="001B155F" w:rsidRPr="00525181" w:rsidRDefault="000A7A32" w:rsidP="000A7A32">
      <w:pPr>
        <w:pStyle w:val="5"/>
        <w:rPr>
          <w:rFonts w:ascii="Huawei Sans" w:hAnsi="Huawei Sans" w:cs="Huawei Sans" w:hint="default"/>
        </w:rPr>
      </w:pPr>
      <w:r w:rsidRPr="00525181">
        <w:rPr>
          <w:rFonts w:ascii="Huawei Sans" w:hAnsi="Huawei Sans" w:cs="Huawei Sans" w:hint="default"/>
        </w:rPr>
        <w:t>重命名索引分区</w:t>
      </w:r>
    </w:p>
    <w:p w14:paraId="0DBCEB63" w14:textId="10DAEA4A" w:rsidR="000A7A32" w:rsidRPr="00525181" w:rsidRDefault="000A7A32" w:rsidP="00ED1505">
      <w:pPr>
        <w:pStyle w:val="1e"/>
        <w:rPr>
          <w:rFonts w:hint="eastAsia"/>
        </w:rPr>
      </w:pPr>
      <w:r w:rsidRPr="00525181">
        <w:t>对索引分区</w:t>
      </w:r>
      <w:r w:rsidRPr="00525181">
        <w:t>web_returns_p2_P8_index</w:t>
      </w:r>
      <w:r w:rsidRPr="00525181">
        <w:t>重命名</w:t>
      </w:r>
      <w:r w:rsidRPr="00525181">
        <w:t>web_returns_p2_P8_index_new</w:t>
      </w:r>
      <w:r w:rsidRPr="00525181">
        <w:t>。</w:t>
      </w:r>
    </w:p>
    <w:p w14:paraId="239EF57B" w14:textId="4B4BF466"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RENAME PARTITION web_returns_p2_P8_index TO web_returns_p2_P8_index_new;</w:t>
      </w:r>
    </w:p>
    <w:p w14:paraId="243C3239" w14:textId="77777777" w:rsidR="000A7A32" w:rsidRPr="00525181" w:rsidRDefault="000A7A32" w:rsidP="00ED1505">
      <w:pPr>
        <w:pStyle w:val="1e"/>
        <w:rPr>
          <w:rFonts w:hint="eastAsia"/>
        </w:rPr>
      </w:pPr>
      <w:r w:rsidRPr="00525181">
        <w:t>当结果显示为如下信息，则表示重命名成功。</w:t>
      </w:r>
    </w:p>
    <w:p w14:paraId="09D365AC" w14:textId="345F7393" w:rsidR="001B155F" w:rsidRPr="00525181" w:rsidRDefault="000A7A32" w:rsidP="00ED1505">
      <w:pPr>
        <w:pStyle w:val="afffff4"/>
      </w:pPr>
      <w:r w:rsidRPr="00525181">
        <w:t>ALTER INDEX</w:t>
      </w:r>
    </w:p>
    <w:p w14:paraId="768A5C2E" w14:textId="6770772E"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查询索引</w:t>
      </w:r>
    </w:p>
    <w:p w14:paraId="4244BDF9" w14:textId="395AD6A0" w:rsidR="000A7A32" w:rsidRPr="00525181" w:rsidRDefault="000A7A32" w:rsidP="00ED1505">
      <w:pPr>
        <w:pStyle w:val="1e"/>
        <w:rPr>
          <w:rFonts w:hint="eastAsia"/>
        </w:rPr>
      </w:pPr>
      <w:r w:rsidRPr="00525181">
        <w:t>查询系统和用户定义的所有索引。</w:t>
      </w:r>
    </w:p>
    <w:p w14:paraId="6238C642" w14:textId="5D5A0676" w:rsidR="000A7A32"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SELECT RELNAME FROM PG_CLASS WHERE RELKIND='i';</w:t>
      </w:r>
    </w:p>
    <w:p w14:paraId="706A7C34" w14:textId="0BFF8B64"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删除索引</w:t>
      </w:r>
    </w:p>
    <w:p w14:paraId="4E1879BF" w14:textId="16A39DA3" w:rsidR="000A7A32" w:rsidRPr="00525181" w:rsidRDefault="008A35DF" w:rsidP="009F48E9">
      <w:pPr>
        <w:pStyle w:val="afffff4"/>
        <w:pBdr>
          <w:bottom w:val="single" w:sz="8" w:space="0" w:color="auto"/>
        </w:pBdr>
      </w:pPr>
      <w:r w:rsidRPr="00525181">
        <w:t xml:space="preserve">postgres=#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 xml:space="preserve">_web_returns_p2_index1; </w:t>
      </w:r>
    </w:p>
    <w:p w14:paraId="1C03640A" w14:textId="2EEE5B09" w:rsidR="000A7A32" w:rsidRPr="0061737C" w:rsidRDefault="008A35DF" w:rsidP="009F48E9">
      <w:pPr>
        <w:pStyle w:val="afffff4"/>
        <w:pBdr>
          <w:bottom w:val="single" w:sz="8" w:space="0" w:color="auto"/>
        </w:pBdr>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w:t>
      </w:r>
    </w:p>
    <w:p w14:paraId="49218A55" w14:textId="77777777" w:rsidR="000A7A32" w:rsidRPr="00525181" w:rsidRDefault="000A7A32" w:rsidP="00ED1505">
      <w:pPr>
        <w:pStyle w:val="1e"/>
        <w:rPr>
          <w:rFonts w:hint="eastAsia"/>
        </w:rPr>
      </w:pPr>
      <w:r w:rsidRPr="00525181">
        <w:t>当结果显示为如下信息，则表示删除成功。</w:t>
      </w:r>
    </w:p>
    <w:p w14:paraId="65932C1B" w14:textId="26C4A949" w:rsidR="000A7A32" w:rsidRPr="00525181" w:rsidRDefault="000A7A32" w:rsidP="00ED1505">
      <w:pPr>
        <w:pStyle w:val="afffff4"/>
      </w:pPr>
      <w:r w:rsidRPr="00525181">
        <w:t>DROP INDEX</w:t>
      </w:r>
    </w:p>
    <w:p w14:paraId="797F2B9B" w14:textId="0045EC7C" w:rsidR="000A7A32" w:rsidRPr="00525181" w:rsidRDefault="000A7A32" w:rsidP="000A7A32">
      <w:pPr>
        <w:pStyle w:val="4"/>
        <w:rPr>
          <w:rFonts w:ascii="Huawei Sans" w:hAnsi="Huawei Sans" w:cs="Huawei Sans" w:hint="default"/>
        </w:rPr>
      </w:pPr>
      <w:r w:rsidRPr="00525181">
        <w:rPr>
          <w:rFonts w:ascii="Huawei Sans" w:hAnsi="Huawei Sans" w:cs="Huawei Sans" w:hint="default"/>
        </w:rPr>
        <w:t>索引创建举例</w:t>
      </w:r>
    </w:p>
    <w:p w14:paraId="158DFBE9" w14:textId="0D00EC9F" w:rsidR="000A7A32" w:rsidRPr="00525181" w:rsidRDefault="000A7A32" w:rsidP="00ED1505">
      <w:pPr>
        <w:pStyle w:val="1e"/>
        <w:rPr>
          <w:rFonts w:hint="eastAsia"/>
        </w:rPr>
      </w:pPr>
      <w:r w:rsidRPr="00525181">
        <w:t>openGauss</w:t>
      </w:r>
      <w:r w:rsidRPr="00525181">
        <w:t>支持</w:t>
      </w:r>
      <w:r w:rsidRPr="00525181">
        <w:t>4</w:t>
      </w:r>
      <w:r w:rsidRPr="00525181">
        <w:t>种创建索引的方式</w:t>
      </w:r>
      <w:r w:rsidR="00FB346D" w:rsidRPr="00525181">
        <w:t>：唯一索引、多字段索引、部分索引、表达式索引。</w:t>
      </w:r>
    </w:p>
    <w:p w14:paraId="77823C57" w14:textId="1B08BE20" w:rsidR="00FB346D" w:rsidRPr="00525181" w:rsidRDefault="00FB346D" w:rsidP="00ED1505">
      <w:pPr>
        <w:pStyle w:val="30"/>
        <w:rPr>
          <w:rFonts w:hint="eastAsia"/>
        </w:rPr>
      </w:pPr>
      <w:r w:rsidRPr="00525181">
        <w:t>创建一个普通表。</w:t>
      </w:r>
    </w:p>
    <w:p w14:paraId="72269509" w14:textId="4298B2F2" w:rsidR="00FB346D" w:rsidRPr="0061737C" w:rsidRDefault="00FB346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 AS TABLE</w:t>
      </w:r>
      <w:r w:rsidR="009D68BA" w:rsidRPr="0061737C">
        <w:rPr>
          <w:rFonts w:eastAsia="微软雅黑"/>
          <w:b/>
          <w:color w:val="C7000B"/>
          <w:spacing w:val="-4"/>
          <w:kern w:val="2"/>
          <w:shd w:val="pct15" w:color="auto" w:fill="FFFFFF"/>
          <w:lang w:eastAsia="en-US"/>
        </w:rPr>
        <w:t xml:space="preserve"> tpcds.web_returns_p2</w:t>
      </w:r>
      <w:r w:rsidRPr="0061737C">
        <w:rPr>
          <w:rFonts w:eastAsia="微软雅黑"/>
          <w:b/>
          <w:color w:val="C7000B"/>
          <w:spacing w:val="-4"/>
          <w:kern w:val="2"/>
          <w:shd w:val="pct15" w:color="auto" w:fill="FFFFFF"/>
          <w:lang w:eastAsia="en-US"/>
        </w:rPr>
        <w:t xml:space="preserve">; </w:t>
      </w:r>
    </w:p>
    <w:p w14:paraId="54F48704" w14:textId="124B1DC9" w:rsidR="00FB346D" w:rsidRPr="00525181" w:rsidRDefault="00FB346D" w:rsidP="00ED1505">
      <w:pPr>
        <w:pStyle w:val="30"/>
        <w:rPr>
          <w:rFonts w:hint="eastAsia"/>
        </w:rPr>
      </w:pPr>
      <w:r w:rsidRPr="00525181">
        <w:t>创建普通索引。</w:t>
      </w:r>
    </w:p>
    <w:p w14:paraId="6A0ADF32" w14:textId="77777777" w:rsidR="00FB346D" w:rsidRPr="00525181" w:rsidRDefault="00FB346D" w:rsidP="00ED1505">
      <w:pPr>
        <w:pStyle w:val="1e"/>
        <w:rPr>
          <w:rFonts w:hint="eastAsia"/>
        </w:rPr>
      </w:pPr>
      <w:r w:rsidRPr="00525181">
        <w:t>如果对于</w:t>
      </w:r>
      <w:r w:rsidRPr="00525181">
        <w:t>tpcds.customer_address_bak</w:t>
      </w:r>
      <w:r w:rsidRPr="00525181">
        <w:t>表，需要经常进行以下查询。</w:t>
      </w:r>
    </w:p>
    <w:p w14:paraId="66C25DF7" w14:textId="3E8B0719" w:rsidR="00FB346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 xml:space="preserve">SELECT ca_address_sk FROM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 WHERE ca_address_sk=14888;</w:t>
      </w:r>
    </w:p>
    <w:p w14:paraId="2256A1B3" w14:textId="77777777" w:rsidR="00FB346D" w:rsidRPr="00525181" w:rsidRDefault="00FB346D" w:rsidP="00ED1505">
      <w:pPr>
        <w:pStyle w:val="1e"/>
        <w:rPr>
          <w:rFonts w:hint="eastAsia"/>
        </w:rPr>
      </w:pPr>
      <w:r w:rsidRPr="00525181">
        <w:t>使用以下命令创建索引。</w:t>
      </w:r>
    </w:p>
    <w:p w14:paraId="70861A5B" w14:textId="77777777" w:rsidR="00FB346D" w:rsidRPr="00525181" w:rsidRDefault="00FB346D" w:rsidP="00ED1505">
      <w:pPr>
        <w:pStyle w:val="afffff4"/>
      </w:pPr>
      <w:r w:rsidRPr="00525181">
        <w:t xml:space="preserve">postgres=# </w:t>
      </w:r>
      <w:r w:rsidRPr="0061737C">
        <w:rPr>
          <w:rFonts w:eastAsia="微软雅黑"/>
          <w:b/>
          <w:color w:val="C7000B"/>
          <w:spacing w:val="-4"/>
          <w:kern w:val="2"/>
          <w:shd w:val="pct15" w:color="auto" w:fill="FFFFFF"/>
          <w:lang w:eastAsia="en-US"/>
        </w:rPr>
        <w:t xml:space="preserve">CREATE INDEX index_wr_returned_date_sk ON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 xml:space="preserve">_address_bak (ca_address_sk); </w:t>
      </w:r>
    </w:p>
    <w:p w14:paraId="265B8599" w14:textId="63ADF617" w:rsidR="00FB346D" w:rsidRPr="00525181" w:rsidRDefault="00FB346D" w:rsidP="00ED1505">
      <w:pPr>
        <w:pStyle w:val="afffff4"/>
      </w:pPr>
      <w:r w:rsidRPr="00525181">
        <w:t>CREATE INDEX</w:t>
      </w:r>
    </w:p>
    <w:p w14:paraId="640E74CE" w14:textId="2E09730F" w:rsidR="00FB346D" w:rsidRPr="00525181" w:rsidRDefault="00FB346D" w:rsidP="00ED1505">
      <w:pPr>
        <w:pStyle w:val="30"/>
        <w:rPr>
          <w:rFonts w:hint="eastAsia"/>
        </w:rPr>
      </w:pPr>
      <w:r w:rsidRPr="00525181">
        <w:t>创建多字段索引</w:t>
      </w:r>
    </w:p>
    <w:p w14:paraId="19A3FBEC" w14:textId="77777777" w:rsidR="00FB346D" w:rsidRPr="00525181" w:rsidRDefault="00FB346D" w:rsidP="00ED1505">
      <w:pPr>
        <w:pStyle w:val="1e"/>
        <w:rPr>
          <w:rFonts w:hint="eastAsia"/>
        </w:rPr>
      </w:pPr>
      <w:r w:rsidRPr="00525181">
        <w:t>假如用户需要经常查询表</w:t>
      </w:r>
      <w:r w:rsidRPr="00525181">
        <w:t>tpcds.customer_address_bak</w:t>
      </w:r>
      <w:r w:rsidRPr="00525181">
        <w:t>中</w:t>
      </w:r>
      <w:r w:rsidRPr="00525181">
        <w:t>ca_address_sk</w:t>
      </w:r>
      <w:r w:rsidRPr="00525181">
        <w:t>是</w:t>
      </w:r>
      <w:r w:rsidRPr="00525181">
        <w:t>5050</w:t>
      </w:r>
      <w:r w:rsidRPr="00525181">
        <w:t>，且</w:t>
      </w:r>
      <w:r w:rsidRPr="00525181">
        <w:t>ca_street_number</w:t>
      </w:r>
      <w:r w:rsidRPr="00525181">
        <w:t>小于</w:t>
      </w:r>
      <w:r w:rsidRPr="00525181">
        <w:t>1000</w:t>
      </w:r>
      <w:r w:rsidRPr="00525181">
        <w:t>的记录，使用以下命令进行查询。</w:t>
      </w:r>
    </w:p>
    <w:p w14:paraId="43045497" w14:textId="60937576" w:rsidR="00FB346D" w:rsidRPr="0061737C" w:rsidRDefault="008A35DF" w:rsidP="00ED1505">
      <w:pPr>
        <w:pStyle w:val="afffff4"/>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SELECT ca_address_</w:t>
      </w:r>
      <w:proofErr w:type="gramStart"/>
      <w:r w:rsidR="00FB346D" w:rsidRPr="0061737C">
        <w:rPr>
          <w:rFonts w:eastAsia="微软雅黑"/>
          <w:b/>
          <w:color w:val="C7000B"/>
          <w:spacing w:val="-4"/>
          <w:kern w:val="2"/>
          <w:shd w:val="pct15" w:color="auto" w:fill="FFFFFF"/>
          <w:lang w:eastAsia="en-US"/>
        </w:rPr>
        <w:t>sk,ca</w:t>
      </w:r>
      <w:proofErr w:type="gramEnd"/>
      <w:r w:rsidR="00FB346D" w:rsidRPr="0061737C">
        <w:rPr>
          <w:rFonts w:eastAsia="微软雅黑"/>
          <w:b/>
          <w:color w:val="C7000B"/>
          <w:spacing w:val="-4"/>
          <w:kern w:val="2"/>
          <w:shd w:val="pct15" w:color="auto" w:fill="FFFFFF"/>
          <w:lang w:eastAsia="en-US"/>
        </w:rPr>
        <w:t>_address_id FROM tpcds.customer_address_bak WHERE ca_address_sk = 5050 AND ca_street_number &lt; 1000;</w:t>
      </w:r>
    </w:p>
    <w:p w14:paraId="182E061D" w14:textId="77777777" w:rsidR="00FB346D" w:rsidRPr="00525181" w:rsidRDefault="00FB346D" w:rsidP="00ED1505">
      <w:pPr>
        <w:pStyle w:val="1e"/>
        <w:rPr>
          <w:rFonts w:hint="eastAsia"/>
        </w:rPr>
      </w:pPr>
      <w:r w:rsidRPr="00525181">
        <w:lastRenderedPageBreak/>
        <w:t>使用以下命令在字段</w:t>
      </w:r>
      <w:r w:rsidRPr="00525181">
        <w:t>ca_address_sk</w:t>
      </w:r>
      <w:r w:rsidRPr="00525181">
        <w:t>和</w:t>
      </w:r>
      <w:r w:rsidRPr="00525181">
        <w:t>ca_street_number</w:t>
      </w:r>
      <w:r w:rsidRPr="00525181">
        <w:t>上定义一个多字段索引。</w:t>
      </w:r>
    </w:p>
    <w:p w14:paraId="38AD5789" w14:textId="02E6B0FF" w:rsidR="00FB346D" w:rsidRPr="0061737C" w:rsidRDefault="00FB346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INDEX more_column_index ON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w:t>
      </w:r>
      <w:r w:rsidR="00833D4B">
        <w:rPr>
          <w:rFonts w:eastAsia="微软雅黑"/>
          <w:b/>
          <w:color w:val="C7000B"/>
          <w:spacing w:val="-4"/>
          <w:kern w:val="2"/>
          <w:shd w:val="pct15" w:color="auto" w:fill="FFFFFF"/>
          <w:lang w:eastAsia="en-US"/>
        </w:rPr>
        <w:t>ca_address_sk ,ca_street_number</w:t>
      </w:r>
      <w:r w:rsidRPr="0061737C">
        <w:rPr>
          <w:rFonts w:eastAsia="微软雅黑"/>
          <w:b/>
          <w:color w:val="C7000B"/>
          <w:spacing w:val="-4"/>
          <w:kern w:val="2"/>
          <w:shd w:val="pct15" w:color="auto" w:fill="FFFFFF"/>
          <w:lang w:eastAsia="en-US"/>
        </w:rPr>
        <w:t xml:space="preserve">); </w:t>
      </w:r>
    </w:p>
    <w:p w14:paraId="6D03E3CE" w14:textId="77777777" w:rsidR="00FB346D" w:rsidRPr="00525181" w:rsidRDefault="00FB346D" w:rsidP="00ED1505">
      <w:pPr>
        <w:pStyle w:val="afffff4"/>
      </w:pPr>
      <w:r w:rsidRPr="00525181">
        <w:t>CREATE INDEX</w:t>
      </w:r>
    </w:p>
    <w:p w14:paraId="49474926" w14:textId="37D8DBC9" w:rsidR="00FB346D" w:rsidRPr="00525181" w:rsidRDefault="00FB346D" w:rsidP="00ED1505">
      <w:pPr>
        <w:pStyle w:val="30"/>
        <w:rPr>
          <w:rFonts w:hint="eastAsia"/>
        </w:rPr>
      </w:pPr>
      <w:r w:rsidRPr="00525181">
        <w:t>创建部分索引</w:t>
      </w:r>
    </w:p>
    <w:p w14:paraId="4ECE25A0" w14:textId="77777777" w:rsidR="00FB346D" w:rsidRPr="00525181" w:rsidRDefault="00FB346D" w:rsidP="00ED1505">
      <w:pPr>
        <w:pStyle w:val="1e"/>
        <w:rPr>
          <w:rFonts w:hint="eastAsia"/>
        </w:rPr>
      </w:pPr>
      <w:r w:rsidRPr="00525181">
        <w:t>如果只需要查询</w:t>
      </w:r>
      <w:r w:rsidRPr="00525181">
        <w:t>ca_address_sk</w:t>
      </w:r>
      <w:r w:rsidRPr="00525181">
        <w:t>为</w:t>
      </w:r>
      <w:r w:rsidRPr="00525181">
        <w:t>5050</w:t>
      </w:r>
      <w:r w:rsidRPr="00525181">
        <w:t>的记录，可以创建部分索引来提升查询效率。</w:t>
      </w:r>
    </w:p>
    <w:p w14:paraId="55863767" w14:textId="77777777" w:rsidR="00FB346D" w:rsidRPr="0061737C" w:rsidRDefault="00FB346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INDEX part_index ON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 xml:space="preserve">_address_bak(ca_address_sk) WHERE ca_address_sk = 5050; </w:t>
      </w:r>
    </w:p>
    <w:p w14:paraId="190840D0" w14:textId="77777777" w:rsidR="00FB346D" w:rsidRPr="00525181" w:rsidRDefault="00FB346D" w:rsidP="00ED1505">
      <w:pPr>
        <w:pStyle w:val="afffff4"/>
      </w:pPr>
      <w:r w:rsidRPr="00525181">
        <w:t>CREATE INDEX</w:t>
      </w:r>
    </w:p>
    <w:p w14:paraId="6CAB2F98" w14:textId="44273740" w:rsidR="00FB346D" w:rsidRPr="00525181" w:rsidRDefault="00FB346D" w:rsidP="00ED1505">
      <w:pPr>
        <w:pStyle w:val="30"/>
        <w:rPr>
          <w:rFonts w:hint="eastAsia"/>
        </w:rPr>
      </w:pPr>
      <w:r w:rsidRPr="00525181">
        <w:t>创建表达式索引</w:t>
      </w:r>
    </w:p>
    <w:p w14:paraId="7E4DD7B8" w14:textId="77777777" w:rsidR="00FB346D" w:rsidRPr="00525181" w:rsidRDefault="00FB346D" w:rsidP="00ED1505">
      <w:pPr>
        <w:pStyle w:val="1e"/>
        <w:rPr>
          <w:rFonts w:hint="eastAsia"/>
        </w:rPr>
      </w:pPr>
      <w:r w:rsidRPr="00525181">
        <w:t>假如经常需要查询</w:t>
      </w:r>
      <w:r w:rsidRPr="00525181">
        <w:t>ca_street_number</w:t>
      </w:r>
      <w:r w:rsidRPr="00525181">
        <w:t>小于</w:t>
      </w:r>
      <w:r w:rsidRPr="00525181">
        <w:t>1000</w:t>
      </w:r>
      <w:r w:rsidRPr="00525181">
        <w:t>的信息，执行如下命令进行查询。</w:t>
      </w:r>
    </w:p>
    <w:p w14:paraId="0B59B7A4" w14:textId="77777777" w:rsidR="00FB346D" w:rsidRPr="00525181" w:rsidRDefault="00FB346D" w:rsidP="00ED1505">
      <w:pPr>
        <w:pStyle w:val="afffff4"/>
      </w:pPr>
      <w:r w:rsidRPr="00525181">
        <w:t xml:space="preserve">postgres=# </w:t>
      </w:r>
      <w:r w:rsidRPr="0061737C">
        <w:rPr>
          <w:rFonts w:eastAsia="微软雅黑"/>
          <w:b/>
          <w:color w:val="C7000B"/>
          <w:spacing w:val="-4"/>
          <w:kern w:val="2"/>
          <w:shd w:val="pct15" w:color="auto" w:fill="FFFFFF"/>
          <w:lang w:eastAsia="en-US"/>
        </w:rPr>
        <w:t xml:space="preserve">SELECT * FROM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_address_bak WHERE trunc(ca_street_number) &lt; 1000;</w:t>
      </w:r>
    </w:p>
    <w:p w14:paraId="0BE6C38E" w14:textId="77777777" w:rsidR="00FB346D" w:rsidRPr="00525181" w:rsidRDefault="00FB346D" w:rsidP="00ED1505">
      <w:pPr>
        <w:pStyle w:val="1e"/>
        <w:rPr>
          <w:rFonts w:hint="eastAsia"/>
        </w:rPr>
      </w:pPr>
      <w:r w:rsidRPr="00525181">
        <w:t>可以为上面的查询创建表达式索引：</w:t>
      </w:r>
    </w:p>
    <w:p w14:paraId="2EE8E22C" w14:textId="77777777" w:rsidR="00FB346D" w:rsidRPr="00525181" w:rsidRDefault="00FB346D" w:rsidP="00ED1505">
      <w:pPr>
        <w:pStyle w:val="afffff4"/>
      </w:pPr>
      <w:r w:rsidRPr="00525181">
        <w:t xml:space="preserve">postgres=# </w:t>
      </w:r>
      <w:r w:rsidRPr="0061737C">
        <w:rPr>
          <w:rFonts w:eastAsia="微软雅黑"/>
          <w:b/>
          <w:color w:val="C7000B"/>
          <w:spacing w:val="-4"/>
          <w:kern w:val="2"/>
          <w:shd w:val="pct15" w:color="auto" w:fill="FFFFFF"/>
          <w:lang w:eastAsia="en-US"/>
        </w:rPr>
        <w:t xml:space="preserve">CREATE INDEX para_index ON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 xml:space="preserve">_address_bak (trunc(ca_street_number)); </w:t>
      </w:r>
    </w:p>
    <w:p w14:paraId="373985AE" w14:textId="77777777" w:rsidR="00FB346D" w:rsidRPr="00525181" w:rsidRDefault="00FB346D" w:rsidP="00ED1505">
      <w:pPr>
        <w:pStyle w:val="afffff4"/>
      </w:pPr>
      <w:r w:rsidRPr="00525181">
        <w:t>CREATE INDEX</w:t>
      </w:r>
    </w:p>
    <w:p w14:paraId="34CA39EE" w14:textId="4F447B38" w:rsidR="00FB346D" w:rsidRPr="00525181" w:rsidRDefault="00FB346D" w:rsidP="00ED1505">
      <w:pPr>
        <w:pStyle w:val="30"/>
        <w:rPr>
          <w:rFonts w:hint="eastAsia"/>
        </w:rPr>
      </w:pPr>
      <w:r w:rsidRPr="00525181">
        <w:t>删除</w:t>
      </w:r>
      <w:r w:rsidRPr="00525181">
        <w:t>tpcds.customer_address_bak</w:t>
      </w:r>
      <w:r w:rsidRPr="00525181">
        <w:t>表。</w:t>
      </w:r>
    </w:p>
    <w:p w14:paraId="4D1D3182" w14:textId="77777777" w:rsidR="00FB346D" w:rsidRPr="0061737C" w:rsidRDefault="00FB346D"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 </w:t>
      </w:r>
      <w:proofErr w:type="gramStart"/>
      <w:r w:rsidRPr="0061737C">
        <w:rPr>
          <w:rFonts w:eastAsia="微软雅黑"/>
          <w:b/>
          <w:color w:val="C7000B"/>
          <w:spacing w:val="-4"/>
          <w:kern w:val="2"/>
          <w:shd w:val="pct15" w:color="auto" w:fill="FFFFFF"/>
          <w:lang w:eastAsia="en-US"/>
        </w:rPr>
        <w:t>tpcds.customer</w:t>
      </w:r>
      <w:proofErr w:type="gramEnd"/>
      <w:r w:rsidRPr="0061737C">
        <w:rPr>
          <w:rFonts w:eastAsia="微软雅黑"/>
          <w:b/>
          <w:color w:val="C7000B"/>
          <w:spacing w:val="-4"/>
          <w:kern w:val="2"/>
          <w:shd w:val="pct15" w:color="auto" w:fill="FFFFFF"/>
          <w:lang w:eastAsia="en-US"/>
        </w:rPr>
        <w:t xml:space="preserve">_address_bak; </w:t>
      </w:r>
    </w:p>
    <w:p w14:paraId="20210A56" w14:textId="74011E17" w:rsidR="00FB346D" w:rsidRPr="00525181" w:rsidRDefault="00FB346D" w:rsidP="00ED1505">
      <w:pPr>
        <w:pStyle w:val="afffff4"/>
      </w:pPr>
      <w:r w:rsidRPr="00525181">
        <w:t>DROP TABLE</w:t>
      </w:r>
    </w:p>
    <w:p w14:paraId="2E965139" w14:textId="39880159" w:rsidR="00FB346D" w:rsidRPr="00525181" w:rsidRDefault="00FB346D" w:rsidP="00FB346D">
      <w:pPr>
        <w:pStyle w:val="3"/>
        <w:rPr>
          <w:rFonts w:ascii="Huawei Sans" w:hAnsi="Huawei Sans" w:cs="Huawei Sans"/>
        </w:rPr>
      </w:pPr>
      <w:bookmarkStart w:id="44" w:name="_Toc81318138"/>
      <w:r w:rsidRPr="00525181">
        <w:rPr>
          <w:rFonts w:ascii="Huawei Sans" w:hAnsi="Huawei Sans" w:cs="Huawei Sans"/>
        </w:rPr>
        <w:t>创建和管理视图</w:t>
      </w:r>
      <w:bookmarkEnd w:id="44"/>
    </w:p>
    <w:p w14:paraId="59153FD5" w14:textId="15591286" w:rsidR="00FB346D" w:rsidRPr="00525181" w:rsidRDefault="00FB346D" w:rsidP="00FB346D">
      <w:pPr>
        <w:pStyle w:val="4"/>
        <w:rPr>
          <w:rFonts w:ascii="Huawei Sans" w:hAnsi="Huawei Sans" w:cs="Huawei Sans" w:hint="default"/>
        </w:rPr>
      </w:pPr>
      <w:r w:rsidRPr="00525181">
        <w:rPr>
          <w:rFonts w:ascii="Huawei Sans" w:hAnsi="Huawei Sans" w:cs="Huawei Sans" w:hint="default"/>
        </w:rPr>
        <w:t>创建视图</w:t>
      </w:r>
    </w:p>
    <w:p w14:paraId="2A543D44" w14:textId="6CE88560" w:rsidR="00FB346D" w:rsidRPr="00525181" w:rsidRDefault="00774470" w:rsidP="00ED1505">
      <w:pPr>
        <w:pStyle w:val="1e"/>
        <w:rPr>
          <w:rFonts w:hint="eastAsia"/>
        </w:rPr>
      </w:pPr>
      <w:r>
        <w:t>创建</w:t>
      </w:r>
      <w:r>
        <w:rPr>
          <w:rFonts w:hint="eastAsia"/>
        </w:rPr>
        <w:t>普通</w:t>
      </w:r>
      <w:r w:rsidR="00FB346D" w:rsidRPr="00525181">
        <w:t>视图</w:t>
      </w:r>
      <w:r w:rsidR="00FB346D" w:rsidRPr="00525181">
        <w:t>MyView</w:t>
      </w:r>
      <w:r w:rsidR="00FB346D" w:rsidRPr="00525181">
        <w:t>。</w:t>
      </w:r>
    </w:p>
    <w:p w14:paraId="7CBF309E" w14:textId="50A1CBA0" w:rsidR="00FB346D" w:rsidRPr="0061737C" w:rsidRDefault="00FB346D" w:rsidP="00774470">
      <w:pPr>
        <w:pStyle w:val="afffff4"/>
        <w:pBdr>
          <w:bottom w:val="single" w:sz="8" w:space="0" w:color="auto"/>
        </w:pBdr>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OR REPLACE VIEW MyView AS SELECT * FROM tpcds.web_returns</w:t>
      </w:r>
      <w:r w:rsidR="001946F2" w:rsidRPr="0061737C">
        <w:rPr>
          <w:rFonts w:eastAsia="微软雅黑"/>
          <w:b/>
          <w:color w:val="C7000B"/>
          <w:spacing w:val="-4"/>
          <w:kern w:val="2"/>
          <w:shd w:val="pct15" w:color="auto" w:fill="FFFFFF"/>
          <w:lang w:eastAsia="en-US"/>
        </w:rPr>
        <w:t>_p2</w:t>
      </w:r>
      <w:r w:rsidRPr="0061737C">
        <w:rPr>
          <w:rFonts w:eastAsia="微软雅黑"/>
          <w:b/>
          <w:color w:val="C7000B"/>
          <w:spacing w:val="-4"/>
          <w:kern w:val="2"/>
          <w:shd w:val="pct15" w:color="auto" w:fill="FFFFFF"/>
          <w:lang w:eastAsia="en-US"/>
        </w:rPr>
        <w:t xml:space="preserve"> WHERE trunc(</w:t>
      </w:r>
      <w:r w:rsidR="001946F2" w:rsidRPr="0061737C">
        <w:rPr>
          <w:rFonts w:eastAsia="微软雅黑"/>
          <w:b/>
          <w:color w:val="C7000B"/>
          <w:spacing w:val="-4"/>
          <w:kern w:val="2"/>
          <w:shd w:val="pct15" w:color="auto" w:fill="FFFFFF"/>
          <w:lang w:eastAsia="en-US"/>
        </w:rPr>
        <w:t>ca_address_sk</w:t>
      </w:r>
      <w:r w:rsidRPr="0061737C">
        <w:rPr>
          <w:rFonts w:eastAsia="微软雅黑"/>
          <w:b/>
          <w:color w:val="C7000B"/>
          <w:spacing w:val="-4"/>
          <w:kern w:val="2"/>
          <w:shd w:val="pct15" w:color="auto" w:fill="FFFFFF"/>
          <w:lang w:eastAsia="en-US"/>
        </w:rPr>
        <w:t xml:space="preserve">) &gt; 10000; </w:t>
      </w:r>
    </w:p>
    <w:p w14:paraId="15284DD0" w14:textId="4DB91236" w:rsidR="00FB346D" w:rsidRDefault="00FB346D" w:rsidP="00774470">
      <w:pPr>
        <w:pStyle w:val="afffff4"/>
        <w:pBdr>
          <w:bottom w:val="single" w:sz="8" w:space="0" w:color="auto"/>
        </w:pBdr>
      </w:pPr>
      <w:r w:rsidRPr="00525181">
        <w:t>CREATE VIEW</w:t>
      </w:r>
    </w:p>
    <w:p w14:paraId="3A7DCE00" w14:textId="2F519821" w:rsidR="00774470" w:rsidRPr="00525181" w:rsidRDefault="00774470" w:rsidP="00774470">
      <w:pPr>
        <w:pStyle w:val="1e"/>
        <w:rPr>
          <w:rFonts w:hint="eastAsia"/>
        </w:rPr>
      </w:pPr>
      <w:r>
        <w:t>创建</w:t>
      </w:r>
      <w:r w:rsidR="00E71A78">
        <w:rPr>
          <w:rFonts w:hint="eastAsia"/>
        </w:rPr>
        <w:t>物化</w:t>
      </w:r>
      <w:r w:rsidRPr="00525181">
        <w:t>视图</w:t>
      </w:r>
      <w:r w:rsidR="00E71A78">
        <w:t>MV_</w:t>
      </w:r>
      <w:r w:rsidRPr="00525181">
        <w:t>MyView</w:t>
      </w:r>
      <w:r w:rsidRPr="00525181">
        <w:t>。</w:t>
      </w:r>
    </w:p>
    <w:p w14:paraId="6815EAD9" w14:textId="77777777" w:rsidR="00E71A78" w:rsidRPr="00E71A78" w:rsidRDefault="00E71A78" w:rsidP="00E71A78">
      <w:pPr>
        <w:pStyle w:val="afffff4"/>
        <w:pBdr>
          <w:bottom w:val="single" w:sz="8" w:space="0" w:color="auto"/>
        </w:pBdr>
        <w:rPr>
          <w:rFonts w:eastAsia="微软雅黑"/>
          <w:b/>
          <w:color w:val="C7000B"/>
          <w:spacing w:val="-4"/>
          <w:kern w:val="2"/>
          <w:shd w:val="pct15" w:color="auto" w:fill="FFFFFF"/>
          <w:lang w:eastAsia="en-US"/>
        </w:rPr>
      </w:pPr>
      <w:r>
        <w:t xml:space="preserve">postgres=# </w:t>
      </w:r>
      <w:r w:rsidRPr="00E71A78">
        <w:rPr>
          <w:rFonts w:eastAsia="微软雅黑"/>
          <w:b/>
          <w:color w:val="C7000B"/>
          <w:spacing w:val="-4"/>
          <w:kern w:val="2"/>
          <w:shd w:val="pct15" w:color="auto" w:fill="FFFFFF"/>
          <w:lang w:eastAsia="en-US"/>
        </w:rPr>
        <w:t>CREATE MATERIALIZED VIEW MV_MyView AS SELECT * FROM tpcds.web_returns_p2 WHERE trunc(ca_address_sk) &gt; 5000;</w:t>
      </w:r>
    </w:p>
    <w:p w14:paraId="53AFF11B" w14:textId="68E5A6AD" w:rsidR="00E71A78" w:rsidRDefault="00E71A78" w:rsidP="00E71A78">
      <w:pPr>
        <w:pStyle w:val="afffff4"/>
        <w:pBdr>
          <w:bottom w:val="single" w:sz="8" w:space="0" w:color="auto"/>
        </w:pBdr>
      </w:pPr>
      <w:r>
        <w:t xml:space="preserve">SELECT </w:t>
      </w:r>
      <w:r w:rsidR="00A154D9">
        <w:t>2</w:t>
      </w:r>
    </w:p>
    <w:p w14:paraId="443A574D" w14:textId="308E5D5A" w:rsidR="009733A9" w:rsidRDefault="00762499" w:rsidP="009733A9">
      <w:pPr>
        <w:pStyle w:val="1e"/>
        <w:rPr>
          <w:rFonts w:hint="eastAsia"/>
        </w:rPr>
      </w:pPr>
      <w:r>
        <w:t>物化视图使用场景：报表统计、大表统计等，定期固化数据快照，</w:t>
      </w:r>
      <w:r w:rsidR="009733A9" w:rsidRPr="009733A9">
        <w:t>避免对多表重复</w:t>
      </w:r>
      <w:proofErr w:type="gramStart"/>
      <w:r w:rsidR="009733A9" w:rsidRPr="009733A9">
        <w:t>跑相同</w:t>
      </w:r>
      <w:proofErr w:type="gramEnd"/>
      <w:r w:rsidR="009733A9" w:rsidRPr="009733A9">
        <w:t>的查询。</w:t>
      </w:r>
    </w:p>
    <w:p w14:paraId="0F843919" w14:textId="1C3100DA" w:rsidR="009733A9" w:rsidRPr="009733A9" w:rsidRDefault="009733A9" w:rsidP="009733A9">
      <w:pPr>
        <w:pStyle w:val="1e"/>
        <w:rPr>
          <w:rFonts w:hint="eastAsia"/>
        </w:rPr>
      </w:pPr>
      <w:r w:rsidRPr="009733A9">
        <w:t>物化视图使用注意事项：</w:t>
      </w:r>
      <w:r w:rsidRPr="009733A9">
        <w:br/>
      </w:r>
      <w:r w:rsidRPr="009733A9">
        <w:t>不可以在临时表或全局临时表上创建。</w:t>
      </w:r>
      <w:r w:rsidRPr="009733A9">
        <w:br/>
      </w:r>
      <w:r w:rsidRPr="009733A9">
        <w:t>当基表数据发生变化时，需要使用刷新命令保持物化视图与基表同步。</w:t>
      </w:r>
    </w:p>
    <w:p w14:paraId="6F1AFD11" w14:textId="34FCF99B" w:rsidR="00FB1380" w:rsidRPr="00525181" w:rsidRDefault="00FB1380" w:rsidP="00FB1380">
      <w:pPr>
        <w:pStyle w:val="4"/>
        <w:rPr>
          <w:rFonts w:ascii="Huawei Sans" w:hAnsi="Huawei Sans" w:cs="Huawei Sans" w:hint="default"/>
        </w:rPr>
      </w:pPr>
      <w:r w:rsidRPr="00525181">
        <w:rPr>
          <w:rFonts w:ascii="Huawei Sans" w:hAnsi="Huawei Sans" w:cs="Huawei Sans" w:hint="default"/>
        </w:rPr>
        <w:lastRenderedPageBreak/>
        <w:t>管理视图</w:t>
      </w:r>
    </w:p>
    <w:p w14:paraId="2BBBA5F0" w14:textId="77CCF3D2"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查询</w:t>
      </w:r>
      <w:r w:rsidR="00A66728">
        <w:t>普通</w:t>
      </w:r>
      <w:r w:rsidRPr="00525181">
        <w:rPr>
          <w:rFonts w:ascii="Huawei Sans" w:hAnsi="Huawei Sans" w:cs="Huawei Sans" w:hint="default"/>
        </w:rPr>
        <w:t>视图</w:t>
      </w:r>
    </w:p>
    <w:p w14:paraId="58D9A4BA" w14:textId="68460553" w:rsidR="00FB1380" w:rsidRPr="00525181" w:rsidRDefault="00FB1380" w:rsidP="00ED1505">
      <w:pPr>
        <w:pStyle w:val="1e"/>
        <w:rPr>
          <w:rFonts w:hint="eastAsia"/>
        </w:rPr>
      </w:pPr>
      <w:r w:rsidRPr="00525181">
        <w:t>查询</w:t>
      </w:r>
      <w:r w:rsidRPr="00525181">
        <w:t>MyView</w:t>
      </w:r>
      <w:r w:rsidRPr="00525181">
        <w:t>视图。</w:t>
      </w:r>
    </w:p>
    <w:p w14:paraId="30916AC8" w14:textId="77777777" w:rsidR="00FB1380" w:rsidRPr="0061737C" w:rsidRDefault="00FB138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MyView;</w:t>
      </w:r>
    </w:p>
    <w:p w14:paraId="55BA541F" w14:textId="4254EFED"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查看</w:t>
      </w:r>
      <w:r w:rsidR="00A66728">
        <w:t>普通</w:t>
      </w:r>
      <w:r w:rsidR="00361702" w:rsidRPr="00525181">
        <w:rPr>
          <w:rFonts w:ascii="Huawei Sans" w:hAnsi="Huawei Sans" w:cs="Huawei Sans" w:hint="default"/>
        </w:rPr>
        <w:t>视</w:t>
      </w:r>
      <w:r w:rsidRPr="00525181">
        <w:rPr>
          <w:rFonts w:ascii="Huawei Sans" w:hAnsi="Huawei Sans" w:cs="Huawei Sans" w:hint="default"/>
        </w:rPr>
        <w:t>图的具体信息</w:t>
      </w:r>
    </w:p>
    <w:p w14:paraId="6839FE74" w14:textId="61472B19" w:rsidR="00FB1380" w:rsidRPr="00525181" w:rsidRDefault="00FB1380" w:rsidP="00ED1505">
      <w:pPr>
        <w:pStyle w:val="1e"/>
        <w:rPr>
          <w:rFonts w:hint="eastAsia"/>
        </w:rPr>
      </w:pPr>
      <w:r w:rsidRPr="00525181">
        <w:t>查询</w:t>
      </w:r>
      <w:r w:rsidR="001946F2" w:rsidRPr="00525181">
        <w:t>MyView</w:t>
      </w:r>
      <w:r w:rsidRPr="00525181">
        <w:t>视图的详细信息。</w:t>
      </w:r>
    </w:p>
    <w:p w14:paraId="13E39623" w14:textId="7354D867" w:rsidR="00FB1380" w:rsidRPr="0061737C" w:rsidRDefault="00FB138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1946F2" w:rsidRPr="0061737C">
        <w:rPr>
          <w:rFonts w:eastAsia="微软雅黑"/>
          <w:b/>
          <w:color w:val="C7000B"/>
          <w:spacing w:val="-4"/>
          <w:kern w:val="2"/>
          <w:shd w:val="pct15" w:color="auto" w:fill="FFFFFF"/>
          <w:lang w:eastAsia="en-US"/>
        </w:rPr>
        <w:t>Myview</w:t>
      </w:r>
      <w:r w:rsidRPr="0061737C">
        <w:rPr>
          <w:rFonts w:eastAsia="微软雅黑"/>
          <w:b/>
          <w:color w:val="C7000B"/>
          <w:spacing w:val="-4"/>
          <w:kern w:val="2"/>
          <w:shd w:val="pct15" w:color="auto" w:fill="FFFFFF"/>
          <w:lang w:eastAsia="en-US"/>
        </w:rPr>
        <w:t xml:space="preserve"> </w:t>
      </w:r>
    </w:p>
    <w:p w14:paraId="3948135C" w14:textId="7EB19AD1" w:rsidR="001946F2" w:rsidRPr="00525181" w:rsidRDefault="001946F2" w:rsidP="00ED1505">
      <w:pPr>
        <w:pStyle w:val="afffff4"/>
      </w:pPr>
      <w:r w:rsidRPr="00525181">
        <w:t xml:space="preserve">View </w:t>
      </w:r>
      <w:r w:rsidR="00890A03">
        <w:rPr>
          <w:rFonts w:ascii="宋体" w:eastAsia="宋体" w:hAnsi="宋体" w:cs="宋体" w:hint="eastAsia"/>
        </w:rPr>
        <w:t>＂</w:t>
      </w:r>
      <w:r w:rsidRPr="00525181">
        <w:t>public.myview</w:t>
      </w:r>
      <w:r w:rsidR="00890A03">
        <w:rPr>
          <w:rFonts w:ascii="宋体" w:eastAsia="宋体" w:hAnsi="宋体" w:cs="宋体" w:hint="eastAsia"/>
        </w:rPr>
        <w:t>＂</w:t>
      </w:r>
    </w:p>
    <w:p w14:paraId="1D1B82C5" w14:textId="77777777" w:rsidR="001946F2" w:rsidRPr="00525181" w:rsidRDefault="001946F2" w:rsidP="00ED1505">
      <w:pPr>
        <w:pStyle w:val="afffff4"/>
      </w:pPr>
      <w:r w:rsidRPr="00525181">
        <w:t xml:space="preserve">      Column      |         Type          | Modifiers | </w:t>
      </w:r>
      <w:proofErr w:type="gramStart"/>
      <w:r w:rsidRPr="00525181">
        <w:t>Storage  |</w:t>
      </w:r>
      <w:proofErr w:type="gramEnd"/>
      <w:r w:rsidRPr="00525181">
        <w:t xml:space="preserve"> Description</w:t>
      </w:r>
    </w:p>
    <w:p w14:paraId="43748AF2" w14:textId="77777777" w:rsidR="001946F2" w:rsidRPr="00525181" w:rsidRDefault="001946F2" w:rsidP="00ED1505">
      <w:pPr>
        <w:pStyle w:val="afffff4"/>
      </w:pPr>
      <w:r w:rsidRPr="00525181">
        <w:t>------------------+-----------------------+-----------+----------+-------------</w:t>
      </w:r>
    </w:p>
    <w:p w14:paraId="69033569" w14:textId="77777777" w:rsidR="001946F2" w:rsidRPr="00525181" w:rsidRDefault="001946F2" w:rsidP="00ED1505">
      <w:pPr>
        <w:pStyle w:val="afffff4"/>
      </w:pPr>
      <w:r w:rsidRPr="00525181">
        <w:t xml:space="preserve"> ca_address_sk    | integer               |           | plain    |</w:t>
      </w:r>
    </w:p>
    <w:p w14:paraId="3B24F2A2" w14:textId="77777777" w:rsidR="001946F2" w:rsidRPr="00525181" w:rsidRDefault="001946F2" w:rsidP="00ED1505">
      <w:pPr>
        <w:pStyle w:val="afffff4"/>
      </w:pPr>
      <w:r w:rsidRPr="00525181">
        <w:t xml:space="preserve"> ca_address_id    | </w:t>
      </w:r>
      <w:proofErr w:type="gramStart"/>
      <w:r w:rsidRPr="00525181">
        <w:t>character(</w:t>
      </w:r>
      <w:proofErr w:type="gramEnd"/>
      <w:r w:rsidRPr="00525181">
        <w:t>16)         |           | extended |</w:t>
      </w:r>
    </w:p>
    <w:p w14:paraId="137D0380" w14:textId="77777777" w:rsidR="001946F2" w:rsidRPr="00525181" w:rsidRDefault="001946F2" w:rsidP="00ED1505">
      <w:pPr>
        <w:pStyle w:val="afffff4"/>
      </w:pPr>
      <w:r w:rsidRPr="00525181">
        <w:t xml:space="preserve"> ca_street_number | </w:t>
      </w:r>
      <w:proofErr w:type="gramStart"/>
      <w:r w:rsidRPr="00525181">
        <w:t>character(</w:t>
      </w:r>
      <w:proofErr w:type="gramEnd"/>
      <w:r w:rsidRPr="00525181">
        <w:t>10)         |           | extended |</w:t>
      </w:r>
    </w:p>
    <w:p w14:paraId="3DFC0663" w14:textId="77777777" w:rsidR="001946F2" w:rsidRPr="00525181" w:rsidRDefault="001946F2" w:rsidP="00ED1505">
      <w:pPr>
        <w:pStyle w:val="afffff4"/>
      </w:pPr>
      <w:r w:rsidRPr="00525181">
        <w:t xml:space="preserve"> ca_street_name   | character </w:t>
      </w:r>
      <w:proofErr w:type="gramStart"/>
      <w:r w:rsidRPr="00525181">
        <w:t>varying(</w:t>
      </w:r>
      <w:proofErr w:type="gramEnd"/>
      <w:r w:rsidRPr="00525181">
        <w:t>60) |           | extended |</w:t>
      </w:r>
    </w:p>
    <w:p w14:paraId="088DE959" w14:textId="77777777" w:rsidR="001946F2" w:rsidRPr="00525181" w:rsidRDefault="001946F2" w:rsidP="00ED1505">
      <w:pPr>
        <w:pStyle w:val="afffff4"/>
      </w:pPr>
      <w:r w:rsidRPr="00525181">
        <w:t xml:space="preserve"> ca_street_type   | </w:t>
      </w:r>
      <w:proofErr w:type="gramStart"/>
      <w:r w:rsidRPr="00525181">
        <w:t>character(</w:t>
      </w:r>
      <w:proofErr w:type="gramEnd"/>
      <w:r w:rsidRPr="00525181">
        <w:t>15)         |           | extended |</w:t>
      </w:r>
    </w:p>
    <w:p w14:paraId="473DA597" w14:textId="77777777" w:rsidR="001946F2" w:rsidRPr="00525181" w:rsidRDefault="001946F2" w:rsidP="00ED1505">
      <w:pPr>
        <w:pStyle w:val="afffff4"/>
      </w:pPr>
      <w:r w:rsidRPr="00525181">
        <w:t xml:space="preserve"> ca_suite_</w:t>
      </w:r>
      <w:proofErr w:type="gramStart"/>
      <w:r w:rsidRPr="00525181">
        <w:t>number  |</w:t>
      </w:r>
      <w:proofErr w:type="gramEnd"/>
      <w:r w:rsidRPr="00525181">
        <w:t xml:space="preserve"> character(10)         |           | extended |</w:t>
      </w:r>
    </w:p>
    <w:p w14:paraId="23067CC8" w14:textId="77777777" w:rsidR="001946F2" w:rsidRPr="00525181" w:rsidRDefault="001946F2" w:rsidP="00ED1505">
      <w:pPr>
        <w:pStyle w:val="afffff4"/>
      </w:pPr>
      <w:r w:rsidRPr="00525181">
        <w:t xml:space="preserve"> ca_city          | character </w:t>
      </w:r>
      <w:proofErr w:type="gramStart"/>
      <w:r w:rsidRPr="00525181">
        <w:t>varying(</w:t>
      </w:r>
      <w:proofErr w:type="gramEnd"/>
      <w:r w:rsidRPr="00525181">
        <w:t>60) |           | extended |</w:t>
      </w:r>
    </w:p>
    <w:p w14:paraId="4AEDBFD9" w14:textId="77777777" w:rsidR="001946F2" w:rsidRPr="00525181" w:rsidRDefault="001946F2" w:rsidP="00ED1505">
      <w:pPr>
        <w:pStyle w:val="afffff4"/>
      </w:pPr>
      <w:r w:rsidRPr="00525181">
        <w:t xml:space="preserve"> ca_county        | character </w:t>
      </w:r>
      <w:proofErr w:type="gramStart"/>
      <w:r w:rsidRPr="00525181">
        <w:t>varying(</w:t>
      </w:r>
      <w:proofErr w:type="gramEnd"/>
      <w:r w:rsidRPr="00525181">
        <w:t>30) |           | extended |</w:t>
      </w:r>
    </w:p>
    <w:p w14:paraId="1DE5D4B5" w14:textId="77777777" w:rsidR="001946F2" w:rsidRPr="00525181" w:rsidRDefault="001946F2" w:rsidP="00ED1505">
      <w:pPr>
        <w:pStyle w:val="afffff4"/>
      </w:pPr>
      <w:r w:rsidRPr="00525181">
        <w:t xml:space="preserve"> ca_state         | </w:t>
      </w:r>
      <w:proofErr w:type="gramStart"/>
      <w:r w:rsidRPr="00525181">
        <w:t>character(</w:t>
      </w:r>
      <w:proofErr w:type="gramEnd"/>
      <w:r w:rsidRPr="00525181">
        <w:t>2)          |           | extended |</w:t>
      </w:r>
    </w:p>
    <w:p w14:paraId="151DD44F" w14:textId="77777777" w:rsidR="001946F2" w:rsidRPr="00525181" w:rsidRDefault="001946F2" w:rsidP="00ED1505">
      <w:pPr>
        <w:pStyle w:val="afffff4"/>
      </w:pPr>
      <w:r w:rsidRPr="00525181">
        <w:t xml:space="preserve"> ca_zip           | </w:t>
      </w:r>
      <w:proofErr w:type="gramStart"/>
      <w:r w:rsidRPr="00525181">
        <w:t>character(</w:t>
      </w:r>
      <w:proofErr w:type="gramEnd"/>
      <w:r w:rsidRPr="00525181">
        <w:t>10)         |           | extended |</w:t>
      </w:r>
    </w:p>
    <w:p w14:paraId="3466A926" w14:textId="77777777" w:rsidR="001946F2" w:rsidRPr="00525181" w:rsidRDefault="001946F2" w:rsidP="00ED1505">
      <w:pPr>
        <w:pStyle w:val="afffff4"/>
      </w:pPr>
      <w:r w:rsidRPr="00525181">
        <w:t xml:space="preserve"> ca_country       | character </w:t>
      </w:r>
      <w:proofErr w:type="gramStart"/>
      <w:r w:rsidRPr="00525181">
        <w:t>varying(</w:t>
      </w:r>
      <w:proofErr w:type="gramEnd"/>
      <w:r w:rsidRPr="00525181">
        <w:t>20) |           | extended |</w:t>
      </w:r>
    </w:p>
    <w:p w14:paraId="6173F776" w14:textId="77777777" w:rsidR="001946F2" w:rsidRPr="00525181" w:rsidRDefault="001946F2" w:rsidP="00ED1505">
      <w:pPr>
        <w:pStyle w:val="afffff4"/>
      </w:pPr>
      <w:r w:rsidRPr="00525181">
        <w:t xml:space="preserve"> ca_gmt_offset    | </w:t>
      </w:r>
      <w:proofErr w:type="gramStart"/>
      <w:r w:rsidRPr="00525181">
        <w:t>numeric(</w:t>
      </w:r>
      <w:proofErr w:type="gramEnd"/>
      <w:r w:rsidRPr="00525181">
        <w:t>5,2)          |           | main     |</w:t>
      </w:r>
    </w:p>
    <w:p w14:paraId="38E94FD8" w14:textId="77777777" w:rsidR="001946F2" w:rsidRPr="00525181" w:rsidRDefault="001946F2" w:rsidP="00ED1505">
      <w:pPr>
        <w:pStyle w:val="afffff4"/>
      </w:pPr>
      <w:r w:rsidRPr="00525181">
        <w:t xml:space="preserve"> ca_location_type | </w:t>
      </w:r>
      <w:proofErr w:type="gramStart"/>
      <w:r w:rsidRPr="00525181">
        <w:t>character(</w:t>
      </w:r>
      <w:proofErr w:type="gramEnd"/>
      <w:r w:rsidRPr="00525181">
        <w:t>20)         |           | extended |</w:t>
      </w:r>
    </w:p>
    <w:p w14:paraId="69A8F379" w14:textId="77777777" w:rsidR="001946F2" w:rsidRPr="00525181" w:rsidRDefault="001946F2" w:rsidP="00ED1505">
      <w:pPr>
        <w:pStyle w:val="afffff4"/>
      </w:pPr>
      <w:r w:rsidRPr="00525181">
        <w:t>View definition:</w:t>
      </w:r>
    </w:p>
    <w:p w14:paraId="11915947" w14:textId="77777777" w:rsidR="001946F2" w:rsidRPr="00525181" w:rsidRDefault="001946F2" w:rsidP="00ED1505">
      <w:pPr>
        <w:pStyle w:val="afffff4"/>
      </w:pPr>
      <w:r w:rsidRPr="00525181">
        <w:t xml:space="preserve"> </w:t>
      </w:r>
      <w:proofErr w:type="gramStart"/>
      <w:r w:rsidRPr="00525181">
        <w:t>SELECT  *</w:t>
      </w:r>
      <w:proofErr w:type="gramEnd"/>
    </w:p>
    <w:p w14:paraId="101AB6FD" w14:textId="77777777" w:rsidR="001946F2" w:rsidRPr="00525181" w:rsidRDefault="001946F2" w:rsidP="00ED1505">
      <w:pPr>
        <w:pStyle w:val="afffff4"/>
      </w:pPr>
      <w:r w:rsidRPr="00525181">
        <w:t xml:space="preserve">   FROM tpcds.web_returns_p2</w:t>
      </w:r>
    </w:p>
    <w:p w14:paraId="6BEAB23E" w14:textId="77777777" w:rsidR="001946F2" w:rsidRPr="00525181" w:rsidRDefault="001946F2" w:rsidP="00ED1505">
      <w:pPr>
        <w:pStyle w:val="afffff4"/>
      </w:pPr>
      <w:r w:rsidRPr="00525181">
        <w:t xml:space="preserve">  WHERE </w:t>
      </w:r>
      <w:proofErr w:type="gramStart"/>
      <w:r w:rsidRPr="00525181">
        <w:t>trunc(</w:t>
      </w:r>
      <w:proofErr w:type="gramEnd"/>
      <w:r w:rsidRPr="00525181">
        <w:t>web_returns_p2.ca_address_sk::double precision) &gt; 10000::double prec</w:t>
      </w:r>
    </w:p>
    <w:p w14:paraId="40AF0050" w14:textId="25C4E66B" w:rsidR="00FB1380" w:rsidRDefault="001946F2" w:rsidP="00ED1505">
      <w:pPr>
        <w:pStyle w:val="afffff4"/>
      </w:pPr>
      <w:r w:rsidRPr="00525181">
        <w:t>ision;</w:t>
      </w:r>
    </w:p>
    <w:p w14:paraId="07FD90AE" w14:textId="7329EB52"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查询</w:t>
      </w:r>
      <w:r w:rsidR="00A66728" w:rsidRPr="009733A9">
        <w:t>物化</w:t>
      </w:r>
      <w:r w:rsidRPr="00525181">
        <w:rPr>
          <w:rFonts w:ascii="Huawei Sans" w:hAnsi="Huawei Sans" w:cs="Huawei Sans" w:hint="default"/>
        </w:rPr>
        <w:t>视图</w:t>
      </w:r>
    </w:p>
    <w:p w14:paraId="25A407EE" w14:textId="024D5825" w:rsidR="00A60EC3" w:rsidRPr="00525181" w:rsidRDefault="00A60EC3" w:rsidP="00A60EC3">
      <w:pPr>
        <w:pStyle w:val="1e"/>
        <w:rPr>
          <w:rFonts w:hint="eastAsia"/>
        </w:rPr>
      </w:pPr>
      <w:r w:rsidRPr="00525181">
        <w:t>查询</w:t>
      </w:r>
      <w:r w:rsidR="0069089C">
        <w:rPr>
          <w:rFonts w:hint="eastAsia"/>
        </w:rPr>
        <w:t>M</w:t>
      </w:r>
      <w:r w:rsidR="0069089C">
        <w:t>V_</w:t>
      </w:r>
      <w:r w:rsidRPr="00525181">
        <w:t>MyView</w:t>
      </w:r>
      <w:r w:rsidRPr="00525181">
        <w:t>视图。</w:t>
      </w:r>
    </w:p>
    <w:p w14:paraId="18E7DFDE" w14:textId="77777777" w:rsidR="0069089C" w:rsidRPr="0069089C" w:rsidRDefault="0069089C" w:rsidP="0069089C">
      <w:pPr>
        <w:pStyle w:val="afffff4"/>
        <w:rPr>
          <w:rFonts w:eastAsia="微软雅黑"/>
          <w:b/>
          <w:color w:val="C7000B"/>
          <w:spacing w:val="-4"/>
          <w:kern w:val="2"/>
          <w:shd w:val="pct15" w:color="auto" w:fill="FFFFFF"/>
          <w:lang w:eastAsia="en-US"/>
        </w:rPr>
      </w:pPr>
      <w:r w:rsidRPr="0069089C">
        <w:t xml:space="preserve">postgres=# </w:t>
      </w:r>
      <w:r w:rsidRPr="0069089C">
        <w:rPr>
          <w:rFonts w:eastAsia="微软雅黑"/>
          <w:b/>
          <w:color w:val="C7000B"/>
          <w:spacing w:val="-4"/>
          <w:kern w:val="2"/>
          <w:shd w:val="pct15" w:color="auto" w:fill="FFFFFF"/>
          <w:lang w:eastAsia="en-US"/>
        </w:rPr>
        <w:t>SELECT * FROM MV_MyView;</w:t>
      </w:r>
    </w:p>
    <w:p w14:paraId="1284070A" w14:textId="77777777" w:rsidR="0069089C" w:rsidRPr="0069089C" w:rsidRDefault="0069089C" w:rsidP="0069089C">
      <w:pPr>
        <w:pStyle w:val="afffff4"/>
      </w:pPr>
      <w:r w:rsidRPr="0069089C">
        <w:t xml:space="preserve"> ca_address_sk </w:t>
      </w:r>
      <w:proofErr w:type="gramStart"/>
      <w:r w:rsidRPr="0069089C">
        <w:t>|  ca</w:t>
      </w:r>
      <w:proofErr w:type="gramEnd"/>
      <w:r w:rsidRPr="0069089C">
        <w:t>_address_id   | ca_street_number | ca_street_name | ca_street_type  | ca_suite_number | ca_city | ca_county | ca_state |   ca_zip   | ca_country | ca_gm</w:t>
      </w:r>
    </w:p>
    <w:p w14:paraId="6E0ED7BB" w14:textId="77777777" w:rsidR="0069089C" w:rsidRPr="0069089C" w:rsidRDefault="0069089C" w:rsidP="0069089C">
      <w:pPr>
        <w:pStyle w:val="afffff4"/>
      </w:pPr>
      <w:r w:rsidRPr="0069089C">
        <w:t xml:space="preserve">t_offset |   ca_location_type   </w:t>
      </w:r>
    </w:p>
    <w:p w14:paraId="4A771D9D" w14:textId="77777777" w:rsidR="0069089C" w:rsidRPr="0069089C" w:rsidRDefault="0069089C" w:rsidP="0069089C">
      <w:pPr>
        <w:pStyle w:val="afffff4"/>
      </w:pPr>
      <w:r w:rsidRPr="0069089C">
        <w:t>---------------+------------------+------------------+----------------+-----------------+-----------------+---------+-----------+----------+------------+------------+------</w:t>
      </w:r>
    </w:p>
    <w:p w14:paraId="56B7F377" w14:textId="77777777" w:rsidR="0069089C" w:rsidRPr="0069089C" w:rsidRDefault="0069089C" w:rsidP="0069089C">
      <w:pPr>
        <w:pStyle w:val="afffff4"/>
      </w:pPr>
      <w:r w:rsidRPr="0069089C">
        <w:t>---------+----------------------</w:t>
      </w:r>
    </w:p>
    <w:p w14:paraId="6A03F77E" w14:textId="77777777" w:rsidR="0069089C" w:rsidRPr="0069089C" w:rsidRDefault="0069089C" w:rsidP="0069089C">
      <w:pPr>
        <w:pStyle w:val="afffff4"/>
      </w:pPr>
      <w:r w:rsidRPr="0069089C">
        <w:t xml:space="preserve">          5050 | c                | 300              | c              | c               | c               | c       | c         | c        | c          | c          |      </w:t>
      </w:r>
    </w:p>
    <w:p w14:paraId="353A7FC1" w14:textId="77777777" w:rsidR="0069089C" w:rsidRPr="0069089C" w:rsidRDefault="0069089C" w:rsidP="0069089C">
      <w:pPr>
        <w:pStyle w:val="afffff4"/>
      </w:pPr>
      <w:r w:rsidRPr="0069089C">
        <w:t xml:space="preserve">    1.20 | c                   </w:t>
      </w:r>
    </w:p>
    <w:p w14:paraId="2043E6EE" w14:textId="77777777" w:rsidR="0069089C" w:rsidRPr="0069089C" w:rsidRDefault="0069089C" w:rsidP="0069089C">
      <w:pPr>
        <w:pStyle w:val="afffff4"/>
      </w:pPr>
      <w:r w:rsidRPr="0069089C">
        <w:t xml:space="preserve">         14888 | d                | 400              | d              | d               | d               | d       | d         | d        | d          | d          |      </w:t>
      </w:r>
    </w:p>
    <w:p w14:paraId="67FF0DCD" w14:textId="77777777" w:rsidR="0069089C" w:rsidRPr="0069089C" w:rsidRDefault="0069089C" w:rsidP="0069089C">
      <w:pPr>
        <w:pStyle w:val="afffff4"/>
      </w:pPr>
      <w:r w:rsidRPr="0069089C">
        <w:t xml:space="preserve">    1.50 | d                   </w:t>
      </w:r>
    </w:p>
    <w:p w14:paraId="77040D8D" w14:textId="3EC16D68" w:rsidR="0069089C" w:rsidRPr="0069089C" w:rsidRDefault="0069089C" w:rsidP="0069089C">
      <w:pPr>
        <w:pStyle w:val="afffff4"/>
      </w:pPr>
      <w:r w:rsidRPr="0069089C">
        <w:t>(2 rows)</w:t>
      </w:r>
    </w:p>
    <w:p w14:paraId="098AD09B" w14:textId="4F852998" w:rsidR="00A60EC3" w:rsidRPr="00525181" w:rsidRDefault="00A60EC3" w:rsidP="00A60EC3">
      <w:pPr>
        <w:pStyle w:val="5"/>
        <w:rPr>
          <w:rFonts w:ascii="Huawei Sans" w:hAnsi="Huawei Sans" w:cs="Huawei Sans" w:hint="default"/>
        </w:rPr>
      </w:pPr>
      <w:r w:rsidRPr="00525181">
        <w:rPr>
          <w:rFonts w:ascii="Huawei Sans" w:hAnsi="Huawei Sans" w:cs="Huawei Sans" w:hint="default"/>
        </w:rPr>
        <w:lastRenderedPageBreak/>
        <w:t>查看</w:t>
      </w:r>
      <w:r w:rsidR="00A66728" w:rsidRPr="009733A9">
        <w:t>物化</w:t>
      </w:r>
      <w:r w:rsidR="00361702" w:rsidRPr="00525181">
        <w:rPr>
          <w:rFonts w:ascii="Huawei Sans" w:hAnsi="Huawei Sans" w:cs="Huawei Sans" w:hint="default"/>
        </w:rPr>
        <w:t>视</w:t>
      </w:r>
      <w:r w:rsidRPr="00525181">
        <w:rPr>
          <w:rFonts w:ascii="Huawei Sans" w:hAnsi="Huawei Sans" w:cs="Huawei Sans" w:hint="default"/>
        </w:rPr>
        <w:t>图的具体信息</w:t>
      </w:r>
    </w:p>
    <w:p w14:paraId="2D717518" w14:textId="6C3B32CB" w:rsidR="00A60EC3" w:rsidRPr="00525181" w:rsidRDefault="00A60EC3" w:rsidP="00A60EC3">
      <w:pPr>
        <w:pStyle w:val="1e"/>
        <w:rPr>
          <w:rFonts w:hint="eastAsia"/>
        </w:rPr>
      </w:pPr>
      <w:r w:rsidRPr="00525181">
        <w:t>查询</w:t>
      </w:r>
      <w:r w:rsidRPr="00525181">
        <w:t>MyView</w:t>
      </w:r>
      <w:r w:rsidRPr="00525181">
        <w:t>视图的详细信息。</w:t>
      </w:r>
    </w:p>
    <w:p w14:paraId="109E1247" w14:textId="2BC9339B" w:rsidR="00404D6D" w:rsidRPr="00404D6D" w:rsidRDefault="00A60EC3" w:rsidP="00404D6D">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A66728" w:rsidRPr="00E71A78">
        <w:rPr>
          <w:rFonts w:eastAsia="微软雅黑"/>
          <w:b/>
          <w:color w:val="C7000B"/>
          <w:spacing w:val="-4"/>
          <w:kern w:val="2"/>
          <w:shd w:val="pct15" w:color="auto" w:fill="FFFFFF"/>
          <w:lang w:eastAsia="en-US"/>
        </w:rPr>
        <w:t>MV_MyView</w:t>
      </w:r>
    </w:p>
    <w:p w14:paraId="1B2FE52B" w14:textId="2A29A059" w:rsidR="00404D6D" w:rsidRPr="00404D6D" w:rsidRDefault="00404D6D" w:rsidP="00404D6D">
      <w:pPr>
        <w:pStyle w:val="afffff4"/>
      </w:pPr>
      <w:r w:rsidRPr="00404D6D">
        <w:t xml:space="preserve">                             Materialized view </w:t>
      </w:r>
      <w:r w:rsidR="00890A03">
        <w:rPr>
          <w:rFonts w:ascii="宋体" w:eastAsia="宋体" w:hAnsi="宋体" w:cs="宋体" w:hint="eastAsia"/>
        </w:rPr>
        <w:t>＂</w:t>
      </w:r>
      <w:r w:rsidRPr="00404D6D">
        <w:t>public.mv_myview</w:t>
      </w:r>
      <w:r w:rsidR="00890A03">
        <w:rPr>
          <w:rFonts w:ascii="宋体" w:eastAsia="宋体" w:hAnsi="宋体" w:cs="宋体" w:hint="eastAsia"/>
        </w:rPr>
        <w:t>＂</w:t>
      </w:r>
    </w:p>
    <w:p w14:paraId="17775F04" w14:textId="77777777" w:rsidR="00404D6D" w:rsidRPr="00404D6D" w:rsidRDefault="00404D6D" w:rsidP="00404D6D">
      <w:pPr>
        <w:pStyle w:val="afffff4"/>
      </w:pPr>
      <w:r w:rsidRPr="00404D6D">
        <w:t xml:space="preserve">      Column      |         Type          | Modifiers | </w:t>
      </w:r>
      <w:proofErr w:type="gramStart"/>
      <w:r w:rsidRPr="00404D6D">
        <w:t>Storage  |</w:t>
      </w:r>
      <w:proofErr w:type="gramEnd"/>
      <w:r w:rsidRPr="00404D6D">
        <w:t xml:space="preserve"> Stats target | Description </w:t>
      </w:r>
    </w:p>
    <w:p w14:paraId="5984DF5D" w14:textId="77777777" w:rsidR="00404D6D" w:rsidRPr="00404D6D" w:rsidRDefault="00404D6D" w:rsidP="00404D6D">
      <w:pPr>
        <w:pStyle w:val="afffff4"/>
      </w:pPr>
      <w:r w:rsidRPr="00404D6D">
        <w:t>------------------+-----------------------+-----------+----------+--------------+-------------</w:t>
      </w:r>
    </w:p>
    <w:p w14:paraId="5979D47E" w14:textId="77777777" w:rsidR="00404D6D" w:rsidRPr="00404D6D" w:rsidRDefault="00404D6D" w:rsidP="00404D6D">
      <w:pPr>
        <w:pStyle w:val="afffff4"/>
      </w:pPr>
      <w:r w:rsidRPr="00404D6D">
        <w:t xml:space="preserve"> ca_address_sk    | integer               |           | plain    |              | </w:t>
      </w:r>
    </w:p>
    <w:p w14:paraId="31D9BA38" w14:textId="77777777" w:rsidR="00404D6D" w:rsidRPr="00404D6D" w:rsidRDefault="00404D6D" w:rsidP="00404D6D">
      <w:pPr>
        <w:pStyle w:val="afffff4"/>
      </w:pPr>
      <w:r w:rsidRPr="00404D6D">
        <w:t xml:space="preserve"> ca_address_id    | </w:t>
      </w:r>
      <w:proofErr w:type="gramStart"/>
      <w:r w:rsidRPr="00404D6D">
        <w:t>character(</w:t>
      </w:r>
      <w:proofErr w:type="gramEnd"/>
      <w:r w:rsidRPr="00404D6D">
        <w:t xml:space="preserve">16)         |           | extended |              | </w:t>
      </w:r>
    </w:p>
    <w:p w14:paraId="08C9C506" w14:textId="77777777" w:rsidR="00404D6D" w:rsidRPr="00404D6D" w:rsidRDefault="00404D6D" w:rsidP="00404D6D">
      <w:pPr>
        <w:pStyle w:val="afffff4"/>
      </w:pPr>
      <w:r w:rsidRPr="00404D6D">
        <w:t xml:space="preserve"> ca_street_number | </w:t>
      </w:r>
      <w:proofErr w:type="gramStart"/>
      <w:r w:rsidRPr="00404D6D">
        <w:t>character(</w:t>
      </w:r>
      <w:proofErr w:type="gramEnd"/>
      <w:r w:rsidRPr="00404D6D">
        <w:t xml:space="preserve">10)         |           | extended |              | </w:t>
      </w:r>
    </w:p>
    <w:p w14:paraId="3F982004" w14:textId="77777777" w:rsidR="00404D6D" w:rsidRPr="00404D6D" w:rsidRDefault="00404D6D" w:rsidP="00404D6D">
      <w:pPr>
        <w:pStyle w:val="afffff4"/>
      </w:pPr>
      <w:r w:rsidRPr="00404D6D">
        <w:t xml:space="preserve"> ca_street_name   | character </w:t>
      </w:r>
      <w:proofErr w:type="gramStart"/>
      <w:r w:rsidRPr="00404D6D">
        <w:t>varying(</w:t>
      </w:r>
      <w:proofErr w:type="gramEnd"/>
      <w:r w:rsidRPr="00404D6D">
        <w:t xml:space="preserve">60) |           | extended |              | </w:t>
      </w:r>
    </w:p>
    <w:p w14:paraId="4A111311" w14:textId="77777777" w:rsidR="00404D6D" w:rsidRPr="00404D6D" w:rsidRDefault="00404D6D" w:rsidP="00404D6D">
      <w:pPr>
        <w:pStyle w:val="afffff4"/>
      </w:pPr>
      <w:r w:rsidRPr="00404D6D">
        <w:t xml:space="preserve"> ca_street_type   | </w:t>
      </w:r>
      <w:proofErr w:type="gramStart"/>
      <w:r w:rsidRPr="00404D6D">
        <w:t>character(</w:t>
      </w:r>
      <w:proofErr w:type="gramEnd"/>
      <w:r w:rsidRPr="00404D6D">
        <w:t xml:space="preserve">15)         |           | extended |              | </w:t>
      </w:r>
    </w:p>
    <w:p w14:paraId="0C15564F" w14:textId="77777777" w:rsidR="00404D6D" w:rsidRPr="00404D6D" w:rsidRDefault="00404D6D" w:rsidP="00404D6D">
      <w:pPr>
        <w:pStyle w:val="afffff4"/>
      </w:pPr>
      <w:r w:rsidRPr="00404D6D">
        <w:t xml:space="preserve"> ca_suite_</w:t>
      </w:r>
      <w:proofErr w:type="gramStart"/>
      <w:r w:rsidRPr="00404D6D">
        <w:t>number  |</w:t>
      </w:r>
      <w:proofErr w:type="gramEnd"/>
      <w:r w:rsidRPr="00404D6D">
        <w:t xml:space="preserve"> character(10)         |           | extended |              | </w:t>
      </w:r>
    </w:p>
    <w:p w14:paraId="299CD417" w14:textId="77777777" w:rsidR="00404D6D" w:rsidRPr="00404D6D" w:rsidRDefault="00404D6D" w:rsidP="00404D6D">
      <w:pPr>
        <w:pStyle w:val="afffff4"/>
      </w:pPr>
      <w:r w:rsidRPr="00404D6D">
        <w:t xml:space="preserve"> ca_city          | character </w:t>
      </w:r>
      <w:proofErr w:type="gramStart"/>
      <w:r w:rsidRPr="00404D6D">
        <w:t>varying(</w:t>
      </w:r>
      <w:proofErr w:type="gramEnd"/>
      <w:r w:rsidRPr="00404D6D">
        <w:t xml:space="preserve">60) |           | extended |              | </w:t>
      </w:r>
    </w:p>
    <w:p w14:paraId="00814376" w14:textId="77777777" w:rsidR="00404D6D" w:rsidRPr="00404D6D" w:rsidRDefault="00404D6D" w:rsidP="00404D6D">
      <w:pPr>
        <w:pStyle w:val="afffff4"/>
      </w:pPr>
      <w:r w:rsidRPr="00404D6D">
        <w:t xml:space="preserve"> ca_county        | character </w:t>
      </w:r>
      <w:proofErr w:type="gramStart"/>
      <w:r w:rsidRPr="00404D6D">
        <w:t>varying(</w:t>
      </w:r>
      <w:proofErr w:type="gramEnd"/>
      <w:r w:rsidRPr="00404D6D">
        <w:t xml:space="preserve">30) |           | extended |              | </w:t>
      </w:r>
    </w:p>
    <w:p w14:paraId="7A05B5D1" w14:textId="77777777" w:rsidR="00404D6D" w:rsidRPr="00404D6D" w:rsidRDefault="00404D6D" w:rsidP="00404D6D">
      <w:pPr>
        <w:pStyle w:val="afffff4"/>
      </w:pPr>
      <w:r w:rsidRPr="00404D6D">
        <w:t xml:space="preserve"> ca_state         | </w:t>
      </w:r>
      <w:proofErr w:type="gramStart"/>
      <w:r w:rsidRPr="00404D6D">
        <w:t>character(</w:t>
      </w:r>
      <w:proofErr w:type="gramEnd"/>
      <w:r w:rsidRPr="00404D6D">
        <w:t xml:space="preserve">2)          |           | extended |              | </w:t>
      </w:r>
    </w:p>
    <w:p w14:paraId="481D1CB8" w14:textId="77777777" w:rsidR="00404D6D" w:rsidRPr="00404D6D" w:rsidRDefault="00404D6D" w:rsidP="00404D6D">
      <w:pPr>
        <w:pStyle w:val="afffff4"/>
      </w:pPr>
      <w:r w:rsidRPr="00404D6D">
        <w:t xml:space="preserve"> ca_zip           | </w:t>
      </w:r>
      <w:proofErr w:type="gramStart"/>
      <w:r w:rsidRPr="00404D6D">
        <w:t>character(</w:t>
      </w:r>
      <w:proofErr w:type="gramEnd"/>
      <w:r w:rsidRPr="00404D6D">
        <w:t xml:space="preserve">10)         |           | extended |              | </w:t>
      </w:r>
    </w:p>
    <w:p w14:paraId="1FE3A5B9" w14:textId="77777777" w:rsidR="00404D6D" w:rsidRPr="00404D6D" w:rsidRDefault="00404D6D" w:rsidP="00404D6D">
      <w:pPr>
        <w:pStyle w:val="afffff4"/>
      </w:pPr>
      <w:r w:rsidRPr="00404D6D">
        <w:t xml:space="preserve"> ca_country       | character </w:t>
      </w:r>
      <w:proofErr w:type="gramStart"/>
      <w:r w:rsidRPr="00404D6D">
        <w:t>varying(</w:t>
      </w:r>
      <w:proofErr w:type="gramEnd"/>
      <w:r w:rsidRPr="00404D6D">
        <w:t xml:space="preserve">20) |           | extended |              | </w:t>
      </w:r>
    </w:p>
    <w:p w14:paraId="7B596CBD" w14:textId="77777777" w:rsidR="00404D6D" w:rsidRPr="00404D6D" w:rsidRDefault="00404D6D" w:rsidP="00404D6D">
      <w:pPr>
        <w:pStyle w:val="afffff4"/>
      </w:pPr>
      <w:r w:rsidRPr="00404D6D">
        <w:t xml:space="preserve"> ca_gmt_offset    | </w:t>
      </w:r>
      <w:proofErr w:type="gramStart"/>
      <w:r w:rsidRPr="00404D6D">
        <w:t>numeric(</w:t>
      </w:r>
      <w:proofErr w:type="gramEnd"/>
      <w:r w:rsidRPr="00404D6D">
        <w:t xml:space="preserve">5,2)          |           | main     |              | </w:t>
      </w:r>
    </w:p>
    <w:p w14:paraId="30AD9A41" w14:textId="77777777" w:rsidR="00404D6D" w:rsidRPr="00404D6D" w:rsidRDefault="00404D6D" w:rsidP="00404D6D">
      <w:pPr>
        <w:pStyle w:val="afffff4"/>
      </w:pPr>
      <w:r w:rsidRPr="00404D6D">
        <w:t xml:space="preserve"> ca_location_type | </w:t>
      </w:r>
      <w:proofErr w:type="gramStart"/>
      <w:r w:rsidRPr="00404D6D">
        <w:t>character(</w:t>
      </w:r>
      <w:proofErr w:type="gramEnd"/>
      <w:r w:rsidRPr="00404D6D">
        <w:t xml:space="preserve">20)         |           | extended |              | </w:t>
      </w:r>
    </w:p>
    <w:p w14:paraId="0F037261" w14:textId="77777777" w:rsidR="00404D6D" w:rsidRPr="00404D6D" w:rsidRDefault="00404D6D" w:rsidP="00404D6D">
      <w:pPr>
        <w:pStyle w:val="afffff4"/>
      </w:pPr>
      <w:r w:rsidRPr="00404D6D">
        <w:t>View definition:</w:t>
      </w:r>
    </w:p>
    <w:p w14:paraId="1247A0A6" w14:textId="77777777" w:rsidR="00404D6D" w:rsidRPr="00404D6D" w:rsidRDefault="00404D6D" w:rsidP="00404D6D">
      <w:pPr>
        <w:pStyle w:val="afffff4"/>
      </w:pPr>
      <w:r w:rsidRPr="00404D6D">
        <w:t xml:space="preserve"> </w:t>
      </w:r>
      <w:proofErr w:type="gramStart"/>
      <w:r w:rsidRPr="00404D6D">
        <w:t>SELECT  *</w:t>
      </w:r>
      <w:proofErr w:type="gramEnd"/>
    </w:p>
    <w:p w14:paraId="60EAB6A0" w14:textId="77777777" w:rsidR="00404D6D" w:rsidRPr="00404D6D" w:rsidRDefault="00404D6D" w:rsidP="00404D6D">
      <w:pPr>
        <w:pStyle w:val="afffff4"/>
      </w:pPr>
      <w:r w:rsidRPr="00404D6D">
        <w:t xml:space="preserve">   FROM tpcds.web_returns_p2</w:t>
      </w:r>
    </w:p>
    <w:p w14:paraId="276D0C6A" w14:textId="77777777" w:rsidR="00404D6D" w:rsidRPr="00404D6D" w:rsidRDefault="00404D6D" w:rsidP="00404D6D">
      <w:pPr>
        <w:pStyle w:val="afffff4"/>
      </w:pPr>
      <w:r w:rsidRPr="00404D6D">
        <w:t xml:space="preserve">  WHERE </w:t>
      </w:r>
      <w:proofErr w:type="gramStart"/>
      <w:r w:rsidRPr="00404D6D">
        <w:t>trunc(</w:t>
      </w:r>
      <w:proofErr w:type="gramEnd"/>
      <w:r w:rsidRPr="00404D6D">
        <w:t>web_returns_p2.ca_address_sk::double precision) &gt; 5000::double precision;</w:t>
      </w:r>
    </w:p>
    <w:p w14:paraId="7C5FE709" w14:textId="1D8214C1" w:rsidR="00404D6D" w:rsidRDefault="00404D6D" w:rsidP="00404D6D">
      <w:pPr>
        <w:pStyle w:val="afffff4"/>
      </w:pPr>
      <w:r w:rsidRPr="00404D6D">
        <w:t>Replica Identity: NOTHING</w:t>
      </w:r>
    </w:p>
    <w:p w14:paraId="27D965D5" w14:textId="2597EC2E" w:rsidR="008C2100" w:rsidRPr="00404D6D" w:rsidRDefault="00026B49" w:rsidP="00404D6D">
      <w:pPr>
        <w:pStyle w:val="afffff4"/>
      </w:pPr>
      <w:r w:rsidRPr="00026B49">
        <w:t>Has OIDs: no</w:t>
      </w:r>
    </w:p>
    <w:p w14:paraId="0DE0E6A9" w14:textId="6A084430" w:rsidR="00A60EC3" w:rsidRDefault="001A3F07" w:rsidP="00A60EC3">
      <w:pPr>
        <w:pStyle w:val="1e"/>
        <w:rPr>
          <w:rFonts w:hint="eastAsia"/>
        </w:rPr>
      </w:pPr>
      <w:r>
        <w:rPr>
          <w:rFonts w:hint="eastAsia"/>
        </w:rPr>
        <w:t>给基表</w:t>
      </w:r>
      <w:r w:rsidR="005F2ACD">
        <w:rPr>
          <w:rFonts w:hint="eastAsia"/>
        </w:rPr>
        <w:t>新增</w:t>
      </w:r>
      <w:r w:rsidR="00762499">
        <w:t>两条</w:t>
      </w:r>
      <w:r w:rsidR="001A31E4">
        <w:rPr>
          <w:rFonts w:hint="eastAsia"/>
        </w:rPr>
        <w:t>记录</w:t>
      </w:r>
      <w:r>
        <w:rPr>
          <w:rFonts w:hint="eastAsia"/>
        </w:rPr>
        <w:t>，然后刷新物化视图。</w:t>
      </w:r>
    </w:p>
    <w:p w14:paraId="4658DB41" w14:textId="77777777" w:rsidR="001A3F07" w:rsidRDefault="001A3F07" w:rsidP="00A60EC3">
      <w:pPr>
        <w:pStyle w:val="1e"/>
        <w:rPr>
          <w:rFonts w:hint="eastAsia"/>
        </w:rPr>
      </w:pPr>
    </w:p>
    <w:p w14:paraId="064CEC08" w14:textId="7A23A917" w:rsidR="001A3F07" w:rsidRDefault="001A3F07" w:rsidP="001A3F07">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 (</w:t>
      </w:r>
      <w:r>
        <w:rPr>
          <w:rFonts w:eastAsia="微软雅黑"/>
          <w:b/>
          <w:color w:val="C7000B"/>
          <w:spacing w:val="-4"/>
          <w:kern w:val="2"/>
          <w:shd w:val="pct15" w:color="auto" w:fill="FFFFFF"/>
          <w:lang w:eastAsia="en-US"/>
        </w:rPr>
        <w:t>7</w:t>
      </w:r>
      <w:r w:rsidRPr="0061737C">
        <w:rPr>
          <w:rFonts w:eastAsia="微软雅黑"/>
          <w:b/>
          <w:color w:val="C7000B"/>
          <w:spacing w:val="-4"/>
          <w:kern w:val="2"/>
          <w:shd w:val="pct15" w:color="auto" w:fill="FFFFFF"/>
          <w:lang w:eastAsia="en-US"/>
        </w:rPr>
        <w:t>050, 'c', 300, 'c', 'c', 'c', 'c', 'c', 'c', 'c', 'c', 1.2, 'c'), (</w:t>
      </w:r>
      <w:r>
        <w:rPr>
          <w:rFonts w:eastAsia="微软雅黑"/>
          <w:b/>
          <w:color w:val="C7000B"/>
          <w:spacing w:val="-4"/>
          <w:kern w:val="2"/>
          <w:shd w:val="pct15" w:color="auto" w:fill="FFFFFF"/>
          <w:lang w:eastAsia="en-US"/>
        </w:rPr>
        <w:t>8</w:t>
      </w:r>
      <w:r w:rsidRPr="0061737C">
        <w:rPr>
          <w:rFonts w:eastAsia="微软雅黑"/>
          <w:b/>
          <w:color w:val="C7000B"/>
          <w:spacing w:val="-4"/>
          <w:kern w:val="2"/>
          <w:shd w:val="pct15" w:color="auto" w:fill="FFFFFF"/>
          <w:lang w:eastAsia="en-US"/>
        </w:rPr>
        <w:t>888, 'd', 400, 'd', 'd', 'd', 'd', 'd', 'd', 'd', 'd', 1.5, 'd');</w:t>
      </w:r>
    </w:p>
    <w:p w14:paraId="5D40B1A1" w14:textId="48186C94" w:rsidR="00895429" w:rsidRPr="00895429" w:rsidRDefault="00895429" w:rsidP="001A3F07">
      <w:pPr>
        <w:pStyle w:val="afffff4"/>
      </w:pPr>
      <w:r w:rsidRPr="00895429">
        <w:t>INSERT 0 2</w:t>
      </w:r>
    </w:p>
    <w:p w14:paraId="0C411FAB" w14:textId="3532F671" w:rsidR="00895429" w:rsidRPr="00525181" w:rsidRDefault="00C31C74" w:rsidP="00895429">
      <w:pPr>
        <w:pStyle w:val="5"/>
        <w:rPr>
          <w:rFonts w:ascii="Huawei Sans" w:hAnsi="Huawei Sans" w:cs="Huawei Sans" w:hint="default"/>
        </w:rPr>
      </w:pPr>
      <w:r w:rsidRPr="009733A9">
        <w:t>刷新</w:t>
      </w:r>
      <w:r w:rsidR="00895429" w:rsidRPr="009733A9">
        <w:t>物化</w:t>
      </w:r>
      <w:r w:rsidR="00895429" w:rsidRPr="00525181">
        <w:rPr>
          <w:rFonts w:ascii="Huawei Sans" w:hAnsi="Huawei Sans" w:cs="Huawei Sans" w:hint="default"/>
        </w:rPr>
        <w:t>图</w:t>
      </w:r>
    </w:p>
    <w:p w14:paraId="3968A582" w14:textId="5A3665BA" w:rsidR="00895429" w:rsidRPr="00525181" w:rsidRDefault="00C31C74" w:rsidP="00895429">
      <w:pPr>
        <w:pStyle w:val="1e"/>
        <w:rPr>
          <w:rFonts w:hint="eastAsia"/>
        </w:rPr>
      </w:pPr>
      <w:r>
        <w:rPr>
          <w:rFonts w:hint="eastAsia"/>
        </w:rPr>
        <w:t>由于基表数据变更过，可以</w:t>
      </w:r>
      <w:r w:rsidR="00895429" w:rsidRPr="00525181">
        <w:t>执行如下命令</w:t>
      </w:r>
      <w:r>
        <w:rPr>
          <w:rFonts w:hint="eastAsia"/>
        </w:rPr>
        <w:t>刷新物化</w:t>
      </w:r>
      <w:r w:rsidRPr="00525181">
        <w:t>视图</w:t>
      </w:r>
      <w:r>
        <w:rPr>
          <w:rFonts w:hint="eastAsia"/>
        </w:rPr>
        <w:t>M</w:t>
      </w:r>
      <w:r>
        <w:t>V_</w:t>
      </w:r>
      <w:r w:rsidR="00895429" w:rsidRPr="00525181">
        <w:t>MyView</w:t>
      </w:r>
      <w:r w:rsidR="00895429" w:rsidRPr="00525181">
        <w:t>。</w:t>
      </w:r>
    </w:p>
    <w:p w14:paraId="47380B2C" w14:textId="77777777" w:rsidR="005F2ACD" w:rsidRDefault="005F2ACD" w:rsidP="005F2ACD">
      <w:pPr>
        <w:pStyle w:val="afffff4"/>
      </w:pPr>
      <w:r>
        <w:t xml:space="preserve">postgres=# </w:t>
      </w:r>
      <w:r w:rsidRPr="005F2ACD">
        <w:rPr>
          <w:rFonts w:eastAsia="微软雅黑"/>
          <w:b/>
          <w:color w:val="C7000B"/>
          <w:spacing w:val="-4"/>
          <w:kern w:val="2"/>
          <w:shd w:val="pct15" w:color="auto" w:fill="FFFFFF"/>
          <w:lang w:eastAsia="en-US"/>
        </w:rPr>
        <w:t>REFRESH MATERIALIZED VIEW MV_MyView;</w:t>
      </w:r>
    </w:p>
    <w:p w14:paraId="59E02088" w14:textId="4C117C10" w:rsidR="001A3F07" w:rsidRPr="00C31C74" w:rsidRDefault="005F2ACD" w:rsidP="005F2ACD">
      <w:pPr>
        <w:pStyle w:val="afffff4"/>
      </w:pPr>
      <w:r>
        <w:t>REFRESH MATERIALIZED VIEW</w:t>
      </w:r>
    </w:p>
    <w:p w14:paraId="4119A32C" w14:textId="0B035CB2" w:rsidR="00895429" w:rsidRDefault="005F2ACD" w:rsidP="00A60EC3">
      <w:pPr>
        <w:pStyle w:val="1e"/>
        <w:rPr>
          <w:rFonts w:hint="eastAsia"/>
        </w:rPr>
      </w:pPr>
      <w:r>
        <w:rPr>
          <w:rFonts w:hint="eastAsia"/>
        </w:rPr>
        <w:t>再查看物化</w:t>
      </w:r>
      <w:r w:rsidRPr="00525181">
        <w:t>视图</w:t>
      </w:r>
      <w:r>
        <w:rPr>
          <w:rFonts w:hint="eastAsia"/>
        </w:rPr>
        <w:t>M</w:t>
      </w:r>
      <w:r>
        <w:t>V_</w:t>
      </w:r>
      <w:r w:rsidRPr="00525181">
        <w:t>MyView</w:t>
      </w:r>
      <w:r>
        <w:rPr>
          <w:rFonts w:hint="eastAsia"/>
        </w:rPr>
        <w:t>，发现多了</w:t>
      </w:r>
      <w:r w:rsidR="00762499">
        <w:t>两条</w:t>
      </w:r>
      <w:r>
        <w:rPr>
          <w:rFonts w:hint="eastAsia"/>
        </w:rPr>
        <w:t>记录。</w:t>
      </w:r>
      <w:r w:rsidR="009569E8">
        <w:rPr>
          <w:rFonts w:hint="eastAsia"/>
        </w:rPr>
        <w:t xml:space="preserve"> </w:t>
      </w:r>
      <w:r w:rsidR="009569E8">
        <w:rPr>
          <w:rFonts w:hint="eastAsia"/>
        </w:rPr>
        <w:t>（</w:t>
      </w:r>
      <w:r w:rsidR="009569E8" w:rsidRPr="001A16D1">
        <w:rPr>
          <w:rFonts w:ascii="微软雅黑" w:eastAsia="微软雅黑" w:hAnsi="微软雅黑" w:hint="eastAsia"/>
          <w:color w:val="FF0000"/>
        </w:rPr>
        <w:t>截图</w:t>
      </w:r>
      <w:r w:rsidR="009569E8">
        <w:rPr>
          <w:rFonts w:hint="eastAsia"/>
        </w:rPr>
        <w:t>）</w:t>
      </w:r>
    </w:p>
    <w:p w14:paraId="56158748" w14:textId="77777777" w:rsidR="00214313" w:rsidRDefault="00214313" w:rsidP="00214313">
      <w:pPr>
        <w:pStyle w:val="afffff4"/>
      </w:pPr>
      <w:r>
        <w:t xml:space="preserve">postgres=# </w:t>
      </w:r>
      <w:r w:rsidRPr="00214313">
        <w:rPr>
          <w:rFonts w:eastAsia="微软雅黑"/>
          <w:b/>
          <w:color w:val="C7000B"/>
          <w:spacing w:val="-4"/>
          <w:kern w:val="2"/>
          <w:shd w:val="pct15" w:color="auto" w:fill="FFFFFF"/>
          <w:lang w:eastAsia="en-US"/>
        </w:rPr>
        <w:t xml:space="preserve">SELECT * FROM MV_MyView;      </w:t>
      </w:r>
      <w:r>
        <w:t xml:space="preserve">                                                                                                                </w:t>
      </w:r>
    </w:p>
    <w:p w14:paraId="12F3B3B8" w14:textId="77777777" w:rsidR="00214313" w:rsidRDefault="00214313" w:rsidP="00214313">
      <w:pPr>
        <w:pStyle w:val="afffff4"/>
      </w:pPr>
      <w:r>
        <w:t xml:space="preserve"> ca_address_sk </w:t>
      </w:r>
      <w:proofErr w:type="gramStart"/>
      <w:r>
        <w:t>|  ca</w:t>
      </w:r>
      <w:proofErr w:type="gramEnd"/>
      <w:r>
        <w:t>_address_id   | ca_street_number | ca_street_name | ca_street_type  | ca_suite_number | ca_city | ca_county | ca_state |   ca_zip   | ca_country | ca_gm</w:t>
      </w:r>
    </w:p>
    <w:p w14:paraId="2A42562A" w14:textId="77777777" w:rsidR="00214313" w:rsidRDefault="00214313" w:rsidP="00214313">
      <w:pPr>
        <w:pStyle w:val="afffff4"/>
      </w:pPr>
      <w:r>
        <w:t xml:space="preserve">t_offset |   ca_location_type   </w:t>
      </w:r>
    </w:p>
    <w:p w14:paraId="4DF04533" w14:textId="77777777" w:rsidR="00214313" w:rsidRDefault="00214313" w:rsidP="00214313">
      <w:pPr>
        <w:pStyle w:val="afffff4"/>
      </w:pPr>
      <w:r>
        <w:t>---------------+------------------+------------------+----------------+-----------------+-----------------+---------+-----------+----------+------------+------------+------</w:t>
      </w:r>
    </w:p>
    <w:p w14:paraId="159B9B5C" w14:textId="77777777" w:rsidR="00214313" w:rsidRDefault="00214313" w:rsidP="00214313">
      <w:pPr>
        <w:pStyle w:val="afffff4"/>
      </w:pPr>
      <w:r>
        <w:t>---------+----------------------</w:t>
      </w:r>
    </w:p>
    <w:p w14:paraId="0DA3C622" w14:textId="77777777" w:rsidR="00214313" w:rsidRDefault="00214313" w:rsidP="00214313">
      <w:pPr>
        <w:pStyle w:val="afffff4"/>
      </w:pPr>
      <w:r>
        <w:t xml:space="preserve">          5050 | c                | 300              | c              | c               | c               | c       | c         | c        | c          | c          |      </w:t>
      </w:r>
    </w:p>
    <w:p w14:paraId="5EF4B22F" w14:textId="77777777" w:rsidR="00214313" w:rsidRDefault="00214313" w:rsidP="00214313">
      <w:pPr>
        <w:pStyle w:val="afffff4"/>
      </w:pPr>
      <w:r>
        <w:t xml:space="preserve">    1.20 | c                   </w:t>
      </w:r>
    </w:p>
    <w:p w14:paraId="6C6498E0" w14:textId="77777777" w:rsidR="00214313" w:rsidRDefault="00214313" w:rsidP="00214313">
      <w:pPr>
        <w:pStyle w:val="afffff4"/>
      </w:pPr>
      <w:r>
        <w:lastRenderedPageBreak/>
        <w:t xml:space="preserve">          </w:t>
      </w:r>
      <w:r w:rsidRPr="00214313">
        <w:rPr>
          <w:rFonts w:eastAsia="微软雅黑"/>
          <w:b/>
          <w:color w:val="C7000B"/>
          <w:spacing w:val="-4"/>
          <w:kern w:val="2"/>
          <w:shd w:val="pct15" w:color="auto" w:fill="FFFFFF"/>
          <w:lang w:eastAsia="en-US"/>
        </w:rPr>
        <w:t xml:space="preserve">7050 </w:t>
      </w:r>
      <w:r>
        <w:t xml:space="preserve">| c                | 300              | c              | c               | c               | c       | c         | c        | c          | c          |      </w:t>
      </w:r>
    </w:p>
    <w:p w14:paraId="6A49C77A" w14:textId="77777777" w:rsidR="00214313" w:rsidRDefault="00214313" w:rsidP="00214313">
      <w:pPr>
        <w:pStyle w:val="afffff4"/>
      </w:pPr>
      <w:r>
        <w:t xml:space="preserve">    1.20 | c                   </w:t>
      </w:r>
    </w:p>
    <w:p w14:paraId="2B768823" w14:textId="77777777" w:rsidR="00214313" w:rsidRDefault="00214313" w:rsidP="00214313">
      <w:pPr>
        <w:pStyle w:val="afffff4"/>
      </w:pPr>
      <w:r>
        <w:t xml:space="preserve">          </w:t>
      </w:r>
      <w:r w:rsidRPr="00214313">
        <w:rPr>
          <w:rFonts w:eastAsia="微软雅黑"/>
          <w:b/>
          <w:color w:val="C7000B"/>
          <w:spacing w:val="-4"/>
          <w:kern w:val="2"/>
          <w:shd w:val="pct15" w:color="auto" w:fill="FFFFFF"/>
          <w:lang w:eastAsia="en-US"/>
        </w:rPr>
        <w:t xml:space="preserve">8888 </w:t>
      </w:r>
      <w:r>
        <w:t xml:space="preserve">| d                | 400              | d              | d               | d               | d       | d         | d        | d          | d          |      </w:t>
      </w:r>
    </w:p>
    <w:p w14:paraId="7D516101" w14:textId="77777777" w:rsidR="00214313" w:rsidRDefault="00214313" w:rsidP="00214313">
      <w:pPr>
        <w:pStyle w:val="afffff4"/>
      </w:pPr>
      <w:r>
        <w:t xml:space="preserve">    1.50 | d                   </w:t>
      </w:r>
    </w:p>
    <w:p w14:paraId="36036FB4" w14:textId="77777777" w:rsidR="00214313" w:rsidRDefault="00214313" w:rsidP="00214313">
      <w:pPr>
        <w:pStyle w:val="afffff4"/>
      </w:pPr>
      <w:r>
        <w:t xml:space="preserve">         14888 | d                | 400              | d              | d               | d               | d       | d         | d        | d          | d          |      </w:t>
      </w:r>
    </w:p>
    <w:p w14:paraId="3CE12E79" w14:textId="77777777" w:rsidR="00214313" w:rsidRDefault="00214313" w:rsidP="00214313">
      <w:pPr>
        <w:pStyle w:val="afffff4"/>
      </w:pPr>
      <w:r>
        <w:t xml:space="preserve">    1.50 | d                   </w:t>
      </w:r>
    </w:p>
    <w:p w14:paraId="46B1904F" w14:textId="25C0A8E2" w:rsidR="005F2ACD" w:rsidRPr="001A3F07" w:rsidRDefault="00214313" w:rsidP="00214313">
      <w:pPr>
        <w:pStyle w:val="afffff4"/>
      </w:pPr>
      <w:r>
        <w:t>(4 rows)</w:t>
      </w:r>
    </w:p>
    <w:p w14:paraId="14ABCE5D" w14:textId="5265E1E6"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删除视图</w:t>
      </w:r>
    </w:p>
    <w:p w14:paraId="1E187C56" w14:textId="36188E29" w:rsidR="00FB1380" w:rsidRPr="00525181" w:rsidRDefault="00FB1380" w:rsidP="00ED1505">
      <w:pPr>
        <w:pStyle w:val="1e"/>
        <w:rPr>
          <w:rFonts w:hint="eastAsia"/>
        </w:rPr>
      </w:pPr>
      <w:r w:rsidRPr="00525181">
        <w:t>删除视图。</w:t>
      </w:r>
    </w:p>
    <w:p w14:paraId="2C66ABB6" w14:textId="77777777" w:rsidR="00FB1380" w:rsidRPr="0061737C" w:rsidRDefault="00FB138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VIEW MyView; </w:t>
      </w:r>
    </w:p>
    <w:p w14:paraId="6800767D" w14:textId="79D62EFE" w:rsidR="00FB1380" w:rsidRDefault="00FB1380" w:rsidP="00ED1505">
      <w:pPr>
        <w:pStyle w:val="afffff4"/>
      </w:pPr>
      <w:r w:rsidRPr="00525181">
        <w:t>DROP VIEW</w:t>
      </w:r>
    </w:p>
    <w:p w14:paraId="2E2D4368" w14:textId="77777777" w:rsidR="00C603AA" w:rsidRDefault="00C603AA" w:rsidP="00C603AA">
      <w:pPr>
        <w:pStyle w:val="afffff4"/>
      </w:pPr>
      <w:r>
        <w:t xml:space="preserve">postgres=# </w:t>
      </w:r>
      <w:r w:rsidRPr="00C603AA">
        <w:rPr>
          <w:b/>
          <w:color w:val="C7000B"/>
        </w:rPr>
        <w:t>DROP MATERIALIZED VIEW MV_MyView;</w:t>
      </w:r>
    </w:p>
    <w:p w14:paraId="501F1FD4" w14:textId="197FA79A" w:rsidR="00C603AA" w:rsidRPr="00525181" w:rsidRDefault="00C603AA" w:rsidP="00C603AA">
      <w:pPr>
        <w:pStyle w:val="afffff4"/>
      </w:pPr>
      <w:r>
        <w:t>DROP MATERIALIZED VIEW</w:t>
      </w:r>
    </w:p>
    <w:p w14:paraId="14A5B3E7" w14:textId="6C1E1E3B" w:rsidR="00FB346D" w:rsidRPr="00525181" w:rsidRDefault="00FB346D" w:rsidP="00FB346D">
      <w:pPr>
        <w:pStyle w:val="3"/>
        <w:rPr>
          <w:rFonts w:ascii="Huawei Sans" w:hAnsi="Huawei Sans" w:cs="Huawei Sans"/>
        </w:rPr>
      </w:pPr>
      <w:bookmarkStart w:id="45" w:name="_Toc81318139"/>
      <w:r w:rsidRPr="00525181">
        <w:rPr>
          <w:rFonts w:ascii="Huawei Sans" w:hAnsi="Huawei Sans" w:cs="Huawei Sans"/>
        </w:rPr>
        <w:t>创建和管理序列</w:t>
      </w:r>
      <w:bookmarkEnd w:id="45"/>
    </w:p>
    <w:p w14:paraId="3AEB2F74" w14:textId="07CA56F1"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方法一：声明字段类型为序列整型</w:t>
      </w:r>
      <w:r w:rsidR="00D844B8" w:rsidRPr="00525181">
        <w:rPr>
          <w:rFonts w:ascii="Huawei Sans" w:hAnsi="Huawei Sans" w:cs="Huawei Sans" w:hint="default"/>
        </w:rPr>
        <w:t>(serial)</w:t>
      </w:r>
      <w:r w:rsidR="00762499">
        <w:rPr>
          <w:rFonts w:ascii="Huawei Sans" w:hAnsi="Huawei Sans" w:cs="Huawei Sans" w:hint="default"/>
        </w:rPr>
        <w:t>来定义标识符字段</w:t>
      </w:r>
    </w:p>
    <w:p w14:paraId="2EF96104" w14:textId="43C34AC4" w:rsidR="00FB1380" w:rsidRPr="00525181" w:rsidRDefault="00FB1380" w:rsidP="00ED1505">
      <w:pPr>
        <w:pStyle w:val="1e"/>
        <w:rPr>
          <w:rFonts w:hint="eastAsia"/>
        </w:rPr>
      </w:pPr>
      <w:r w:rsidRPr="00525181">
        <w:t>例如：</w:t>
      </w:r>
    </w:p>
    <w:p w14:paraId="50FCEC67" w14:textId="77777777" w:rsidR="00FB1380" w:rsidRPr="0061737C" w:rsidRDefault="00FB1380"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T1 </w:t>
      </w:r>
    </w:p>
    <w:p w14:paraId="0E630B5D" w14:textId="6B36829A"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(id    serial, </w:t>
      </w:r>
    </w:p>
    <w:p w14:paraId="08B7AEA1" w14:textId="3E65D725" w:rsidR="00FB1380" w:rsidRPr="0061737C" w:rsidRDefault="00FB1380"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name  text</w:t>
      </w:r>
      <w:proofErr w:type="gramEnd"/>
      <w:r w:rsidRPr="0061737C">
        <w:rPr>
          <w:rFonts w:eastAsia="微软雅黑"/>
          <w:b/>
          <w:color w:val="C7000B"/>
          <w:spacing w:val="-4"/>
          <w:kern w:val="2"/>
          <w:shd w:val="pct15" w:color="auto" w:fill="FFFFFF"/>
          <w:lang w:eastAsia="en-US"/>
        </w:rPr>
        <w:t xml:space="preserve"> </w:t>
      </w:r>
    </w:p>
    <w:p w14:paraId="09B300AD" w14:textId="77777777"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332DAA71" w14:textId="77777777" w:rsidR="00FB1380" w:rsidRPr="00525181" w:rsidRDefault="00FB1380" w:rsidP="00ED1505">
      <w:pPr>
        <w:pStyle w:val="1e"/>
        <w:rPr>
          <w:rFonts w:hint="eastAsia"/>
        </w:rPr>
      </w:pPr>
      <w:r w:rsidRPr="00525181">
        <w:t>当结果显示为如下信息，则表示创建成功。</w:t>
      </w:r>
    </w:p>
    <w:p w14:paraId="36180769" w14:textId="79F0705D" w:rsidR="00FB1380" w:rsidRPr="00525181" w:rsidRDefault="00FB1380" w:rsidP="00ED1505">
      <w:pPr>
        <w:pStyle w:val="afffff4"/>
      </w:pPr>
      <w:r w:rsidRPr="00525181">
        <w:t>CREATE TABLE</w:t>
      </w:r>
    </w:p>
    <w:p w14:paraId="5BE4C5B5" w14:textId="62C4185F"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方法二：创建序列，并通过</w:t>
      </w:r>
      <w:r w:rsidRPr="00525181">
        <w:rPr>
          <w:rFonts w:ascii="Huawei Sans" w:hAnsi="Huawei Sans" w:cs="Huawei Sans" w:hint="default"/>
        </w:rPr>
        <w:t>nextval('sequence_name')</w:t>
      </w:r>
      <w:r w:rsidR="00762499">
        <w:rPr>
          <w:rFonts w:ascii="Huawei Sans" w:hAnsi="Huawei Sans" w:cs="Huawei Sans" w:hint="default"/>
        </w:rPr>
        <w:t>函数指定为某一字段的默认值</w:t>
      </w:r>
    </w:p>
    <w:p w14:paraId="56469093" w14:textId="10F11EE9" w:rsidR="008A735E" w:rsidRPr="00525181" w:rsidRDefault="008A735E" w:rsidP="00ED1505">
      <w:pPr>
        <w:pStyle w:val="30"/>
        <w:rPr>
          <w:rFonts w:hint="eastAsia"/>
        </w:rPr>
      </w:pPr>
      <w:r w:rsidRPr="00525181">
        <w:t>创建序列</w:t>
      </w:r>
      <w:r w:rsidR="00525181">
        <w:rPr>
          <w:rFonts w:hint="eastAsia"/>
        </w:rPr>
        <w:t>。</w:t>
      </w:r>
    </w:p>
    <w:p w14:paraId="2CD2F5B1" w14:textId="7F58C02C" w:rsidR="008A735E" w:rsidRPr="0061737C" w:rsidRDefault="008A735E"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SEQUENCE seq1 cache 100;</w:t>
      </w:r>
    </w:p>
    <w:p w14:paraId="09A55365" w14:textId="6F1251A4" w:rsidR="008A735E" w:rsidRPr="00525181" w:rsidRDefault="008A735E" w:rsidP="00ED1505">
      <w:pPr>
        <w:pStyle w:val="1e"/>
        <w:rPr>
          <w:rFonts w:hint="eastAsia"/>
        </w:rPr>
      </w:pPr>
      <w:r w:rsidRPr="00525181">
        <w:t>结果显示为如下信息，则表示创建成功。</w:t>
      </w:r>
    </w:p>
    <w:p w14:paraId="267CEDF5" w14:textId="77777777" w:rsidR="008A735E" w:rsidRPr="00525181" w:rsidRDefault="008A735E" w:rsidP="00ED1505">
      <w:pPr>
        <w:pStyle w:val="afffff4"/>
      </w:pPr>
      <w:r w:rsidRPr="00525181">
        <w:t>CREATE SEQUENCE</w:t>
      </w:r>
    </w:p>
    <w:p w14:paraId="21C1A68C" w14:textId="265A560D" w:rsidR="008A735E" w:rsidRPr="00525181" w:rsidRDefault="008A735E" w:rsidP="00ED1505">
      <w:pPr>
        <w:pStyle w:val="30"/>
        <w:rPr>
          <w:rFonts w:hint="eastAsia"/>
        </w:rPr>
      </w:pPr>
      <w:r w:rsidRPr="00525181">
        <w:t>指定为某一字段的默认值，使该字段具有唯一标识属性。</w:t>
      </w:r>
    </w:p>
    <w:p w14:paraId="1D1F1AD5" w14:textId="77777777" w:rsidR="008A735E" w:rsidRPr="0061737C" w:rsidRDefault="008A735E"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T2  </w:t>
      </w:r>
    </w:p>
    <w:p w14:paraId="4D552C4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79083E5"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id   int not null default nextval('seq1'), </w:t>
      </w:r>
    </w:p>
    <w:p w14:paraId="5E20DBCE"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name text </w:t>
      </w:r>
    </w:p>
    <w:p w14:paraId="2D9D521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0763178C" w14:textId="77777777" w:rsidR="008A735E" w:rsidRPr="00525181" w:rsidRDefault="008A735E" w:rsidP="00ED1505">
      <w:pPr>
        <w:pStyle w:val="1e"/>
        <w:rPr>
          <w:rFonts w:hint="eastAsia"/>
        </w:rPr>
      </w:pPr>
      <w:r w:rsidRPr="00525181">
        <w:lastRenderedPageBreak/>
        <w:t>当结果显示为如下信息，则表示默认值指定成功。</w:t>
      </w:r>
    </w:p>
    <w:p w14:paraId="7F8B0B81" w14:textId="77777777" w:rsidR="008A735E" w:rsidRPr="00525181" w:rsidRDefault="008A735E" w:rsidP="00ED1505">
      <w:pPr>
        <w:pStyle w:val="afffff4"/>
      </w:pPr>
      <w:r w:rsidRPr="00525181">
        <w:t>CREATE TABLE</w:t>
      </w:r>
    </w:p>
    <w:p w14:paraId="1445562B" w14:textId="691CEB8D" w:rsidR="008A735E" w:rsidRPr="00525181" w:rsidRDefault="008A735E" w:rsidP="00ED1505">
      <w:pPr>
        <w:pStyle w:val="30"/>
        <w:rPr>
          <w:rFonts w:hint="eastAsia"/>
        </w:rPr>
      </w:pPr>
      <w:r w:rsidRPr="00525181">
        <w:t>指定序列与列的归属关系。</w:t>
      </w:r>
    </w:p>
    <w:p w14:paraId="43075E4D" w14:textId="38C3C929" w:rsidR="008A735E" w:rsidRPr="00525181" w:rsidRDefault="008A735E" w:rsidP="00ED1505">
      <w:pPr>
        <w:pStyle w:val="1e"/>
        <w:rPr>
          <w:rFonts w:hint="eastAsia"/>
        </w:rPr>
      </w:pPr>
      <w:r w:rsidRPr="00525181">
        <w:t>将序列和一个表的指定字段进行关联。</w:t>
      </w:r>
      <w:proofErr w:type="gramStart"/>
      <w:r w:rsidR="0066732A" w:rsidRPr="00525181">
        <w:t>删除此</w:t>
      </w:r>
      <w:proofErr w:type="gramEnd"/>
      <w:r w:rsidRPr="00525181">
        <w:t>字段或其所在表的时候会自动删除已关联的序列。</w:t>
      </w:r>
    </w:p>
    <w:p w14:paraId="0CB99009" w14:textId="77777777" w:rsidR="008A735E" w:rsidRPr="0061737C" w:rsidRDefault="008A735E"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ALTER SEQUENCE seq1 OWNED BY T2.id;</w:t>
      </w:r>
    </w:p>
    <w:p w14:paraId="45D75780" w14:textId="77777777" w:rsidR="008A735E" w:rsidRPr="00525181" w:rsidRDefault="008A735E" w:rsidP="00ED1505">
      <w:pPr>
        <w:pStyle w:val="1e"/>
        <w:rPr>
          <w:rFonts w:hint="eastAsia"/>
        </w:rPr>
      </w:pPr>
      <w:r w:rsidRPr="00525181">
        <w:t>当结果显示为如下信息，则表示指定成功。</w:t>
      </w:r>
    </w:p>
    <w:p w14:paraId="7C2ED037" w14:textId="7144A61C" w:rsidR="008A735E" w:rsidRPr="004024AA" w:rsidRDefault="008A735E" w:rsidP="00ED1505">
      <w:pPr>
        <w:pStyle w:val="afffff4"/>
      </w:pPr>
      <w:r w:rsidRPr="004024AA">
        <w:t>ALTER SEQUENCE</w:t>
      </w:r>
    </w:p>
    <w:p w14:paraId="40E90D9C" w14:textId="070041C4" w:rsidR="001946F2" w:rsidRPr="00525181" w:rsidRDefault="001946F2" w:rsidP="001946F2">
      <w:pPr>
        <w:pStyle w:val="4"/>
        <w:rPr>
          <w:rFonts w:ascii="Huawei Sans" w:hAnsi="Huawei Sans" w:cs="Huawei Sans" w:hint="default"/>
        </w:rPr>
      </w:pPr>
      <w:r w:rsidRPr="00525181">
        <w:rPr>
          <w:rFonts w:ascii="Huawei Sans" w:hAnsi="Huawei Sans" w:cs="Huawei Sans" w:hint="default"/>
        </w:rPr>
        <w:t>删除序列</w:t>
      </w:r>
    </w:p>
    <w:p w14:paraId="7123564D" w14:textId="7845521C" w:rsidR="00BC5A67" w:rsidRPr="0061737C" w:rsidRDefault="001946F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SEQUENCE </w:t>
      </w:r>
      <w:r w:rsidR="00BC5A67" w:rsidRPr="0061737C">
        <w:rPr>
          <w:rFonts w:eastAsia="微软雅黑"/>
          <w:b/>
          <w:color w:val="C7000B"/>
          <w:spacing w:val="-4"/>
          <w:kern w:val="2"/>
          <w:shd w:val="pct15" w:color="auto" w:fill="FFFFFF"/>
          <w:lang w:eastAsia="en-US"/>
        </w:rPr>
        <w:t>seq1 CASCADE;</w:t>
      </w:r>
    </w:p>
    <w:p w14:paraId="5EB6D71B" w14:textId="592CB9BF" w:rsidR="00FB346D" w:rsidRPr="00525181" w:rsidRDefault="00FB346D" w:rsidP="00FB346D">
      <w:pPr>
        <w:pStyle w:val="3"/>
        <w:rPr>
          <w:rFonts w:ascii="Huawei Sans" w:hAnsi="Huawei Sans" w:cs="Huawei Sans"/>
        </w:rPr>
      </w:pPr>
      <w:bookmarkStart w:id="46" w:name="_Toc81318140"/>
      <w:r w:rsidRPr="00525181">
        <w:rPr>
          <w:rFonts w:ascii="Huawei Sans" w:hAnsi="Huawei Sans" w:cs="Huawei Sans"/>
        </w:rPr>
        <w:t>创建和管理存储过程</w:t>
      </w:r>
      <w:bookmarkEnd w:id="46"/>
    </w:p>
    <w:p w14:paraId="57B6B23A" w14:textId="4FE6FCDE" w:rsidR="00FB346D" w:rsidRPr="00525181" w:rsidRDefault="00CA3C1C" w:rsidP="00CA3C1C">
      <w:pPr>
        <w:pStyle w:val="4"/>
        <w:rPr>
          <w:rFonts w:ascii="Huawei Sans" w:hAnsi="Huawei Sans" w:cs="Huawei Sans" w:hint="default"/>
        </w:rPr>
      </w:pPr>
      <w:r w:rsidRPr="00525181">
        <w:rPr>
          <w:rFonts w:ascii="Huawei Sans" w:hAnsi="Huawei Sans" w:cs="Huawei Sans" w:hint="default"/>
        </w:rPr>
        <w:t>创建存储过程</w:t>
      </w:r>
    </w:p>
    <w:p w14:paraId="16E02F98" w14:textId="621AF7DA" w:rsidR="00FB346D" w:rsidRPr="00525181" w:rsidRDefault="00E03537" w:rsidP="00ED1505">
      <w:pPr>
        <w:pStyle w:val="30"/>
        <w:rPr>
          <w:rFonts w:hint="eastAsia"/>
        </w:rPr>
      </w:pPr>
      <w:r w:rsidRPr="00525181">
        <w:t>创建表</w:t>
      </w:r>
      <w:r w:rsidRPr="00525181">
        <w:t>t_test</w:t>
      </w:r>
      <w:r w:rsidR="00525181">
        <w:rPr>
          <w:rFonts w:hint="eastAsia"/>
        </w:rPr>
        <w:t>。</w:t>
      </w:r>
    </w:p>
    <w:p w14:paraId="5B0649D0" w14:textId="0EBCD0FD" w:rsidR="00E03537" w:rsidRPr="00525181" w:rsidRDefault="0062799A" w:rsidP="00ED1505">
      <w:pPr>
        <w:pStyle w:val="afffff4"/>
      </w:pPr>
      <w:r w:rsidRPr="00525181">
        <w:t>postgres=#</w:t>
      </w:r>
      <w:r w:rsidRPr="0061737C">
        <w:rPr>
          <w:rFonts w:eastAsia="微软雅黑"/>
          <w:b/>
          <w:color w:val="C7000B"/>
          <w:spacing w:val="-4"/>
          <w:kern w:val="2"/>
          <w:shd w:val="pct15" w:color="auto" w:fill="FFFFFF"/>
          <w:lang w:eastAsia="en-US"/>
        </w:rPr>
        <w:t xml:space="preserve"> </w:t>
      </w:r>
      <w:r w:rsidR="00385B0B" w:rsidRPr="0061737C">
        <w:rPr>
          <w:rFonts w:eastAsia="微软雅黑"/>
          <w:b/>
          <w:color w:val="C7000B"/>
          <w:spacing w:val="-4"/>
          <w:kern w:val="2"/>
          <w:shd w:val="pct15" w:color="auto" w:fill="FFFFFF"/>
          <w:lang w:eastAsia="en-US"/>
        </w:rPr>
        <w:t>create table t_</w:t>
      </w:r>
      <w:proofErr w:type="gramStart"/>
      <w:r w:rsidR="00385B0B" w:rsidRPr="0061737C">
        <w:rPr>
          <w:rFonts w:eastAsia="微软雅黑"/>
          <w:b/>
          <w:color w:val="C7000B"/>
          <w:spacing w:val="-4"/>
          <w:kern w:val="2"/>
          <w:shd w:val="pct15" w:color="auto" w:fill="FFFFFF"/>
          <w:lang w:eastAsia="en-US"/>
        </w:rPr>
        <w:t>test(</w:t>
      </w:r>
      <w:proofErr w:type="gramEnd"/>
      <w:r w:rsidR="00385B0B" w:rsidRPr="0061737C">
        <w:rPr>
          <w:rFonts w:eastAsia="微软雅黑"/>
          <w:b/>
          <w:color w:val="C7000B"/>
          <w:spacing w:val="-4"/>
          <w:kern w:val="2"/>
          <w:shd w:val="pct15" w:color="auto" w:fill="FFFFFF"/>
          <w:lang w:eastAsia="en-US"/>
        </w:rPr>
        <w:t>c1 int, c2 int);</w:t>
      </w:r>
    </w:p>
    <w:p w14:paraId="318E8980" w14:textId="40901E1C" w:rsidR="00FB346D" w:rsidRPr="00525181" w:rsidRDefault="00385B0B" w:rsidP="00ED1505">
      <w:pPr>
        <w:pStyle w:val="30"/>
        <w:rPr>
          <w:rFonts w:hint="eastAsia"/>
        </w:rPr>
      </w:pPr>
      <w:r w:rsidRPr="00525181">
        <w:t>创建存储过程</w:t>
      </w:r>
      <w:r w:rsidRPr="00525181">
        <w:t>insert_data</w:t>
      </w:r>
      <w:r w:rsidR="00525181">
        <w:rPr>
          <w:rFonts w:hint="eastAsia"/>
        </w:rPr>
        <w:t>。</w:t>
      </w:r>
    </w:p>
    <w:p w14:paraId="556304BF" w14:textId="77777777" w:rsidR="00812C3A" w:rsidRPr="0061737C" w:rsidRDefault="0062799A" w:rsidP="00ED1505">
      <w:pPr>
        <w:pStyle w:val="afffff4"/>
        <w:rPr>
          <w:rFonts w:eastAsia="微软雅黑"/>
          <w:b/>
          <w:color w:val="C7000B"/>
          <w:spacing w:val="-4"/>
          <w:kern w:val="2"/>
          <w:shd w:val="pct15" w:color="auto" w:fill="FFFFFF"/>
          <w:lang w:eastAsia="en-US"/>
        </w:rPr>
      </w:pPr>
      <w:r w:rsidRPr="00525181">
        <w:t xml:space="preserve">postgres=# </w:t>
      </w:r>
      <w:r w:rsidR="00812C3A" w:rsidRPr="0061737C">
        <w:rPr>
          <w:rFonts w:eastAsia="微软雅黑"/>
          <w:b/>
          <w:color w:val="C7000B"/>
          <w:spacing w:val="-4"/>
          <w:kern w:val="2"/>
          <w:shd w:val="pct15" w:color="auto" w:fill="FFFFFF"/>
          <w:lang w:eastAsia="en-US"/>
        </w:rPr>
        <w:t>create or replace procedure insert_data</w:t>
      </w:r>
    </w:p>
    <w:p w14:paraId="52B9F93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is</w:t>
      </w:r>
    </w:p>
    <w:p w14:paraId="439A870D" w14:textId="77777777" w:rsidR="00812C3A" w:rsidRPr="0061737C" w:rsidRDefault="00812C3A"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a</w:t>
      </w:r>
      <w:proofErr w:type="gramEnd"/>
      <w:r w:rsidRPr="0061737C">
        <w:rPr>
          <w:rFonts w:eastAsia="微软雅黑"/>
          <w:b/>
          <w:color w:val="C7000B"/>
          <w:spacing w:val="-4"/>
          <w:kern w:val="2"/>
          <w:shd w:val="pct15" w:color="auto" w:fill="FFFFFF"/>
          <w:lang w:eastAsia="en-US"/>
        </w:rPr>
        <w:t xml:space="preserve"> int;</w:t>
      </w:r>
    </w:p>
    <w:p w14:paraId="1A3BCFE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 int;</w:t>
      </w:r>
    </w:p>
    <w:p w14:paraId="03A44E2E"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begin</w:t>
      </w:r>
    </w:p>
    <w:p w14:paraId="5157EC1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a=1;</w:t>
      </w:r>
    </w:p>
    <w:p w14:paraId="3508FCBB"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b=2;</w:t>
      </w:r>
    </w:p>
    <w:p w14:paraId="34D46BA0"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w:t>
      </w:r>
      <w:proofErr w:type="gramStart"/>
      <w:r w:rsidRPr="0061737C">
        <w:rPr>
          <w:rFonts w:eastAsia="微软雅黑"/>
          <w:b/>
          <w:color w:val="C7000B"/>
          <w:spacing w:val="-4"/>
          <w:kern w:val="2"/>
          <w:shd w:val="pct15" w:color="auto" w:fill="FFFFFF"/>
          <w:lang w:eastAsia="en-US"/>
        </w:rPr>
        <w:t>a,b</w:t>
      </w:r>
      <w:proofErr w:type="gramEnd"/>
      <w:r w:rsidRPr="0061737C">
        <w:rPr>
          <w:rFonts w:eastAsia="微软雅黑"/>
          <w:b/>
          <w:color w:val="C7000B"/>
          <w:spacing w:val="-4"/>
          <w:kern w:val="2"/>
          <w:shd w:val="pct15" w:color="auto" w:fill="FFFFFF"/>
          <w:lang w:eastAsia="en-US"/>
        </w:rPr>
        <w:t>);</w:t>
      </w:r>
    </w:p>
    <w:p w14:paraId="54319CD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w:t>
      </w:r>
      <w:proofErr w:type="gramStart"/>
      <w:r w:rsidRPr="0061737C">
        <w:rPr>
          <w:rFonts w:eastAsia="微软雅黑"/>
          <w:b/>
          <w:color w:val="C7000B"/>
          <w:spacing w:val="-4"/>
          <w:kern w:val="2"/>
          <w:shd w:val="pct15" w:color="auto" w:fill="FFFFFF"/>
          <w:lang w:eastAsia="en-US"/>
        </w:rPr>
        <w:t>b,a</w:t>
      </w:r>
      <w:proofErr w:type="gramEnd"/>
      <w:r w:rsidRPr="0061737C">
        <w:rPr>
          <w:rFonts w:eastAsia="微软雅黑"/>
          <w:b/>
          <w:color w:val="C7000B"/>
          <w:spacing w:val="-4"/>
          <w:kern w:val="2"/>
          <w:shd w:val="pct15" w:color="auto" w:fill="FFFFFF"/>
          <w:lang w:eastAsia="en-US"/>
        </w:rPr>
        <w:t>);</w:t>
      </w:r>
    </w:p>
    <w:p w14:paraId="53766AA8" w14:textId="0E5B858F"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end;</w:t>
      </w:r>
    </w:p>
    <w:p w14:paraId="1FE9F91F" w14:textId="3C294D9C" w:rsidR="00385B0B" w:rsidRPr="0061737C" w:rsidRDefault="00385B0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43DBE94" w14:textId="288EF6FF" w:rsidR="00FB346D" w:rsidRPr="00525181" w:rsidRDefault="0062799A" w:rsidP="00ED1505">
      <w:pPr>
        <w:pStyle w:val="30"/>
        <w:rPr>
          <w:rFonts w:hint="eastAsia"/>
        </w:rPr>
      </w:pPr>
      <w:r w:rsidRPr="00525181">
        <w:t>调用存储过程</w:t>
      </w:r>
      <w:r w:rsidR="00525181">
        <w:rPr>
          <w:rFonts w:hint="eastAsia"/>
        </w:rPr>
        <w:t>。</w:t>
      </w:r>
    </w:p>
    <w:p w14:paraId="778C32F7" w14:textId="54935DC9" w:rsidR="0062799A" w:rsidRPr="0061737C" w:rsidRDefault="0062799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call insert_</w:t>
      </w:r>
      <w:proofErr w:type="gramStart"/>
      <w:r w:rsidRPr="0061737C">
        <w:rPr>
          <w:rFonts w:eastAsia="微软雅黑"/>
          <w:b/>
          <w:color w:val="C7000B"/>
          <w:spacing w:val="-4"/>
          <w:kern w:val="2"/>
          <w:shd w:val="pct15" w:color="auto" w:fill="FFFFFF"/>
          <w:lang w:eastAsia="en-US"/>
        </w:rPr>
        <w:t>data(</w:t>
      </w:r>
      <w:proofErr w:type="gramEnd"/>
      <w:r w:rsidRPr="0061737C">
        <w:rPr>
          <w:rFonts w:eastAsia="微软雅黑"/>
          <w:b/>
          <w:color w:val="C7000B"/>
          <w:spacing w:val="-4"/>
          <w:kern w:val="2"/>
          <w:shd w:val="pct15" w:color="auto" w:fill="FFFFFF"/>
          <w:lang w:eastAsia="en-US"/>
        </w:rPr>
        <w:t>);</w:t>
      </w:r>
    </w:p>
    <w:p w14:paraId="0FC50DC2" w14:textId="1F791247" w:rsidR="00FB346D" w:rsidRPr="00525181" w:rsidRDefault="0062799A" w:rsidP="00ED1505">
      <w:pPr>
        <w:pStyle w:val="30"/>
        <w:rPr>
          <w:rFonts w:hint="eastAsia"/>
        </w:rPr>
      </w:pPr>
      <w:r w:rsidRPr="00525181">
        <w:t>查询表内容</w:t>
      </w:r>
      <w:r w:rsidR="00525181">
        <w:rPr>
          <w:rFonts w:hint="eastAsia"/>
        </w:rPr>
        <w:t>。</w:t>
      </w:r>
    </w:p>
    <w:p w14:paraId="200CAA59" w14:textId="77777777" w:rsidR="0062799A" w:rsidRPr="0061737C" w:rsidRDefault="0062799A"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t_test;</w:t>
      </w:r>
    </w:p>
    <w:p w14:paraId="20EFE596" w14:textId="77777777" w:rsidR="0062799A" w:rsidRPr="00525181" w:rsidRDefault="0062799A" w:rsidP="00ED1505">
      <w:pPr>
        <w:pStyle w:val="afffff4"/>
      </w:pPr>
      <w:r w:rsidRPr="00525181">
        <w:t xml:space="preserve"> c1 | c2</w:t>
      </w:r>
    </w:p>
    <w:p w14:paraId="2E476962" w14:textId="77777777" w:rsidR="0062799A" w:rsidRPr="00525181" w:rsidRDefault="0062799A" w:rsidP="00ED1505">
      <w:pPr>
        <w:pStyle w:val="afffff4"/>
      </w:pPr>
      <w:r w:rsidRPr="00525181">
        <w:t>----+----</w:t>
      </w:r>
    </w:p>
    <w:p w14:paraId="04A2AFCB" w14:textId="77777777" w:rsidR="0062799A" w:rsidRPr="00525181" w:rsidRDefault="0062799A" w:rsidP="00ED1505">
      <w:pPr>
        <w:pStyle w:val="afffff4"/>
      </w:pPr>
      <w:r w:rsidRPr="00525181">
        <w:t xml:space="preserve">  1 </w:t>
      </w:r>
      <w:proofErr w:type="gramStart"/>
      <w:r w:rsidRPr="00525181">
        <w:t>|  2</w:t>
      </w:r>
      <w:proofErr w:type="gramEnd"/>
    </w:p>
    <w:p w14:paraId="703EB464" w14:textId="77777777" w:rsidR="0062799A" w:rsidRPr="00525181" w:rsidRDefault="0062799A" w:rsidP="00ED1505">
      <w:pPr>
        <w:pStyle w:val="afffff4"/>
      </w:pPr>
      <w:r w:rsidRPr="00525181">
        <w:t xml:space="preserve">  2 </w:t>
      </w:r>
      <w:proofErr w:type="gramStart"/>
      <w:r w:rsidRPr="00525181">
        <w:t>|  1</w:t>
      </w:r>
      <w:proofErr w:type="gramEnd"/>
    </w:p>
    <w:p w14:paraId="5C3AC868" w14:textId="309B62A1" w:rsidR="0062799A" w:rsidRPr="00525181" w:rsidRDefault="0062799A" w:rsidP="00ED1505">
      <w:pPr>
        <w:pStyle w:val="afffff4"/>
      </w:pPr>
      <w:r w:rsidRPr="00525181">
        <w:lastRenderedPageBreak/>
        <w:t>(2 rows)</w:t>
      </w:r>
    </w:p>
    <w:p w14:paraId="15AD84BA" w14:textId="066484F0" w:rsidR="00FB346D" w:rsidRPr="00525181" w:rsidRDefault="00290C94" w:rsidP="00290C94">
      <w:pPr>
        <w:pStyle w:val="4"/>
        <w:rPr>
          <w:rFonts w:ascii="Huawei Sans" w:hAnsi="Huawei Sans" w:cs="Huawei Sans" w:hint="default"/>
        </w:rPr>
      </w:pPr>
      <w:r w:rsidRPr="00525181">
        <w:rPr>
          <w:rFonts w:ascii="Huawei Sans" w:hAnsi="Huawei Sans" w:cs="Huawei Sans" w:hint="default"/>
        </w:rPr>
        <w:t>管理存储过程</w:t>
      </w:r>
    </w:p>
    <w:p w14:paraId="60419348" w14:textId="00BB9BD3" w:rsidR="008D2E9C" w:rsidRPr="00525181" w:rsidRDefault="008D2E9C" w:rsidP="00ED1505">
      <w:pPr>
        <w:pStyle w:val="1e"/>
        <w:rPr>
          <w:rFonts w:hint="eastAsia"/>
        </w:rPr>
      </w:pPr>
      <w:r w:rsidRPr="00525181">
        <w:t>管理存储过程，命令如下：</w:t>
      </w:r>
      <w:r w:rsidR="00FD2066">
        <w:rPr>
          <w:rFonts w:hint="eastAsia"/>
        </w:rPr>
        <w:t xml:space="preserve"> </w:t>
      </w:r>
      <w:r w:rsidR="00FD2066">
        <w:rPr>
          <w:rFonts w:hint="eastAsia"/>
        </w:rPr>
        <w:t>（</w:t>
      </w:r>
      <w:r w:rsidR="00FD2066" w:rsidRPr="005016B9">
        <w:rPr>
          <w:rFonts w:ascii="微软雅黑" w:eastAsia="微软雅黑" w:hAnsi="微软雅黑" w:hint="eastAsia"/>
          <w:color w:val="FF0000"/>
        </w:rPr>
        <w:t>截图</w:t>
      </w:r>
      <w:r w:rsidR="00FD2066">
        <w:rPr>
          <w:rFonts w:hint="eastAsia"/>
        </w:rPr>
        <w:t>）</w:t>
      </w:r>
    </w:p>
    <w:p w14:paraId="32C496E5" w14:textId="77777777" w:rsidR="008D2E9C" w:rsidRDefault="008D2E9C"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\sf insert_data</w:t>
      </w:r>
    </w:p>
    <w:p w14:paraId="1B164EC6" w14:textId="1EDF76EF" w:rsidR="00D23220" w:rsidRDefault="00D23220" w:rsidP="004F0D14">
      <w:pPr>
        <w:pStyle w:val="1e"/>
        <w:rPr>
          <w:rFonts w:hint="eastAsia"/>
        </w:rPr>
      </w:pPr>
      <w:r w:rsidRPr="004F0D14">
        <w:rPr>
          <w:rFonts w:hint="eastAsia"/>
        </w:rPr>
        <w:t>结果如下：</w:t>
      </w:r>
    </w:p>
    <w:p w14:paraId="3ADDA0CA" w14:textId="77777777" w:rsidR="008D2E9C" w:rsidRPr="00525181" w:rsidRDefault="008D2E9C" w:rsidP="00ED1505">
      <w:pPr>
        <w:pStyle w:val="afffff4"/>
      </w:pPr>
      <w:r w:rsidRPr="00525181">
        <w:t xml:space="preserve">CREATE OR REPLACE FUNCTION </w:t>
      </w:r>
      <w:proofErr w:type="gramStart"/>
      <w:r w:rsidRPr="00525181">
        <w:t>public.insert</w:t>
      </w:r>
      <w:proofErr w:type="gramEnd"/>
      <w:r w:rsidRPr="00525181">
        <w:t>_data()</w:t>
      </w:r>
    </w:p>
    <w:p w14:paraId="636E37CD" w14:textId="77777777" w:rsidR="008D2E9C" w:rsidRPr="00525181" w:rsidRDefault="008D2E9C" w:rsidP="00ED1505">
      <w:pPr>
        <w:pStyle w:val="afffff4"/>
      </w:pPr>
      <w:r w:rsidRPr="00525181">
        <w:t xml:space="preserve"> RETURNS void</w:t>
      </w:r>
    </w:p>
    <w:p w14:paraId="165FAC2F" w14:textId="77777777" w:rsidR="008D2E9C" w:rsidRPr="00525181" w:rsidRDefault="008D2E9C" w:rsidP="00ED1505">
      <w:pPr>
        <w:pStyle w:val="afffff4"/>
      </w:pPr>
      <w:r w:rsidRPr="00525181">
        <w:t xml:space="preserve"> LANGUAGE plpgsql</w:t>
      </w:r>
    </w:p>
    <w:p w14:paraId="6F5D5273" w14:textId="77777777" w:rsidR="008D2E9C" w:rsidRPr="00525181" w:rsidRDefault="008D2E9C" w:rsidP="00ED1505">
      <w:pPr>
        <w:pStyle w:val="afffff4"/>
      </w:pPr>
      <w:r w:rsidRPr="00525181">
        <w:t xml:space="preserve"> NOT FENCED NOT SHIPPABLE</w:t>
      </w:r>
    </w:p>
    <w:p w14:paraId="6A30FBA3" w14:textId="77777777" w:rsidR="008D2E9C" w:rsidRPr="00525181" w:rsidRDefault="008D2E9C" w:rsidP="00ED1505">
      <w:pPr>
        <w:pStyle w:val="afffff4"/>
      </w:pPr>
      <w:r w:rsidRPr="00525181">
        <w:t>AS $function$ DECLARE</w:t>
      </w:r>
    </w:p>
    <w:p w14:paraId="743291C6" w14:textId="77777777" w:rsidR="008D2E9C" w:rsidRPr="00525181" w:rsidRDefault="008D2E9C" w:rsidP="00ED1505">
      <w:pPr>
        <w:pStyle w:val="afffff4"/>
      </w:pPr>
      <w:proofErr w:type="gramStart"/>
      <w:r w:rsidRPr="00525181">
        <w:t>a</w:t>
      </w:r>
      <w:proofErr w:type="gramEnd"/>
      <w:r w:rsidRPr="00525181">
        <w:t xml:space="preserve"> int;</w:t>
      </w:r>
    </w:p>
    <w:p w14:paraId="530F58E8" w14:textId="77777777" w:rsidR="008D2E9C" w:rsidRPr="00525181" w:rsidRDefault="008D2E9C" w:rsidP="00ED1505">
      <w:pPr>
        <w:pStyle w:val="afffff4"/>
      </w:pPr>
      <w:r w:rsidRPr="00525181">
        <w:t>b int;</w:t>
      </w:r>
    </w:p>
    <w:p w14:paraId="0ED29F6A" w14:textId="77777777" w:rsidR="008D2E9C" w:rsidRPr="00525181" w:rsidRDefault="008D2E9C" w:rsidP="00ED1505">
      <w:pPr>
        <w:pStyle w:val="afffff4"/>
      </w:pPr>
      <w:r w:rsidRPr="00525181">
        <w:t>begin</w:t>
      </w:r>
    </w:p>
    <w:p w14:paraId="413A64E6" w14:textId="02C65289" w:rsidR="008D2E9C" w:rsidRPr="00525181" w:rsidRDefault="008D2E9C" w:rsidP="00ED1505">
      <w:pPr>
        <w:pStyle w:val="afffff4"/>
      </w:pPr>
      <w:r w:rsidRPr="00525181">
        <w:t>a=1;</w:t>
      </w:r>
    </w:p>
    <w:p w14:paraId="783D98A7" w14:textId="0D58FAC2" w:rsidR="008D2E9C" w:rsidRPr="00525181" w:rsidRDefault="008D2E9C" w:rsidP="00ED1505">
      <w:pPr>
        <w:pStyle w:val="afffff4"/>
      </w:pPr>
      <w:r w:rsidRPr="00525181">
        <w:t>b=2;</w:t>
      </w:r>
    </w:p>
    <w:p w14:paraId="6E163B59" w14:textId="2998A5AB" w:rsidR="008D2E9C" w:rsidRPr="00525181" w:rsidRDefault="008D2E9C" w:rsidP="00ED1505">
      <w:pPr>
        <w:pStyle w:val="afffff4"/>
      </w:pPr>
      <w:r w:rsidRPr="00525181">
        <w:t>insert into t_test values(</w:t>
      </w:r>
      <w:proofErr w:type="gramStart"/>
      <w:r w:rsidRPr="00525181">
        <w:t>a,b</w:t>
      </w:r>
      <w:proofErr w:type="gramEnd"/>
      <w:r w:rsidRPr="00525181">
        <w:t>);</w:t>
      </w:r>
    </w:p>
    <w:p w14:paraId="65EFA8C3" w14:textId="60185CA6" w:rsidR="008D2E9C" w:rsidRPr="00525181" w:rsidRDefault="008D2E9C" w:rsidP="00ED1505">
      <w:pPr>
        <w:pStyle w:val="afffff4"/>
      </w:pPr>
      <w:r w:rsidRPr="00525181">
        <w:t>insert into t_test values(</w:t>
      </w:r>
      <w:proofErr w:type="gramStart"/>
      <w:r w:rsidRPr="00525181">
        <w:t>b,a</w:t>
      </w:r>
      <w:proofErr w:type="gramEnd"/>
      <w:r w:rsidRPr="00525181">
        <w:t>);</w:t>
      </w:r>
    </w:p>
    <w:p w14:paraId="70D54554" w14:textId="362A1C2E" w:rsidR="008D2E9C" w:rsidRPr="00525181" w:rsidRDefault="008D2E9C" w:rsidP="00ED1505">
      <w:pPr>
        <w:pStyle w:val="afffff4"/>
      </w:pPr>
      <w:r w:rsidRPr="00525181">
        <w:t>end$function$</w:t>
      </w:r>
    </w:p>
    <w:p w14:paraId="5BD99224" w14:textId="51EC5ECB" w:rsidR="008D2E9C" w:rsidRPr="00525181" w:rsidRDefault="008D2E9C" w:rsidP="00ED1505">
      <w:pPr>
        <w:pStyle w:val="1e"/>
        <w:rPr>
          <w:rFonts w:hint="eastAsia"/>
        </w:rPr>
      </w:pPr>
      <w:r w:rsidRPr="00525181">
        <w:t>删除</w:t>
      </w:r>
      <w:r w:rsidR="00D754BE" w:rsidRPr="00525181">
        <w:t>存储过程，命令如下：</w:t>
      </w:r>
    </w:p>
    <w:p w14:paraId="73FD6909" w14:textId="5AACDEA2" w:rsidR="00D754BE"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procedure insert_data;</w:t>
      </w:r>
    </w:p>
    <w:p w14:paraId="7827D34B" w14:textId="3EE2CCD0" w:rsidR="000F39F1" w:rsidRPr="00525181" w:rsidRDefault="000F39F1" w:rsidP="000F39F1">
      <w:pPr>
        <w:pStyle w:val="3"/>
        <w:rPr>
          <w:rFonts w:hint="eastAsia"/>
        </w:rPr>
      </w:pPr>
      <w:bookmarkStart w:id="47" w:name="_Toc81318141"/>
      <w:r w:rsidRPr="00525181">
        <w:t>创建和管理</w:t>
      </w:r>
      <w:r w:rsidRPr="000F39F1">
        <w:rPr>
          <w:rFonts w:ascii="Huawei Sans" w:hAnsi="Huawei Sans" w:cs="Huawei Sans" w:hint="eastAsia"/>
        </w:rPr>
        <w:t>全局临时表</w:t>
      </w:r>
      <w:bookmarkEnd w:id="47"/>
    </w:p>
    <w:p w14:paraId="2AE1E2A7" w14:textId="05F886E4" w:rsidR="000F39F1" w:rsidRDefault="000F39F1" w:rsidP="000F39F1">
      <w:pPr>
        <w:pStyle w:val="4"/>
        <w:rPr>
          <w:rFonts w:ascii="Huawei Sans" w:hAnsi="Huawei Sans" w:cs="Huawei Sans" w:hint="default"/>
        </w:rPr>
      </w:pPr>
      <w:r>
        <w:rPr>
          <w:rFonts w:ascii="Huawei Sans" w:hAnsi="Huawei Sans" w:cs="Huawei Sans"/>
        </w:rPr>
        <w:t>会话级</w:t>
      </w:r>
      <w:r w:rsidRPr="000F39F1">
        <w:rPr>
          <w:rFonts w:ascii="Huawei Sans" w:hAnsi="Huawei Sans" w:cs="Huawei Sans"/>
        </w:rPr>
        <w:t>全局临时表</w:t>
      </w:r>
    </w:p>
    <w:p w14:paraId="46DDF02C" w14:textId="6337CD2E" w:rsidR="000F39F1" w:rsidRPr="000F39F1" w:rsidRDefault="000F39F1" w:rsidP="000F39F1">
      <w:pPr>
        <w:pStyle w:val="1e"/>
        <w:rPr>
          <w:rFonts w:hint="eastAsia"/>
        </w:rPr>
      </w:pPr>
      <w:r w:rsidRPr="000F39F1">
        <w:t>数据会话级可见，其他会话看不到数据，但表结构可见</w:t>
      </w:r>
      <w:r>
        <w:rPr>
          <w:rFonts w:hint="eastAsia"/>
        </w:rPr>
        <w:t>。</w:t>
      </w:r>
    </w:p>
    <w:p w14:paraId="36C0E4A1" w14:textId="43410408" w:rsidR="000F39F1" w:rsidRDefault="000F39F1" w:rsidP="000F39F1">
      <w:pPr>
        <w:pStyle w:val="30"/>
        <w:rPr>
          <w:rFonts w:hint="eastAsia"/>
        </w:rPr>
      </w:pPr>
      <w:r w:rsidRPr="00525181">
        <w:t>创建</w:t>
      </w:r>
      <w:r>
        <w:rPr>
          <w:rFonts w:hint="eastAsia"/>
        </w:rPr>
        <w:t>临时</w:t>
      </w:r>
      <w:r w:rsidRPr="00525181">
        <w:t>表</w:t>
      </w:r>
      <w:r w:rsidRPr="00525181">
        <w:t>t_test</w:t>
      </w:r>
      <w:r>
        <w:t>2</w:t>
      </w:r>
      <w:r>
        <w:rPr>
          <w:rFonts w:hint="eastAsia"/>
        </w:rPr>
        <w:t>。</w:t>
      </w:r>
    </w:p>
    <w:p w14:paraId="110D3CCD" w14:textId="5752C4EA" w:rsidR="000F39F1" w:rsidRPr="00525181" w:rsidRDefault="000F39F1" w:rsidP="000F39F1">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sidRPr="000F39F1">
        <w:rPr>
          <w:rFonts w:ascii="方正兰亭细黑简体" w:eastAsia="方正兰亭细黑简体" w:hAnsi="Courier New" w:cs="Courier New" w:hint="eastAsia"/>
          <w:color w:val="000000"/>
          <w:shd w:val="clear" w:color="auto" w:fill="FFFFFF"/>
        </w:rPr>
        <w:t>，使用</w:t>
      </w:r>
      <w:r w:rsidRPr="0027666D">
        <w:rPr>
          <w:rFonts w:ascii="Huawei Sans" w:eastAsia="宋体" w:hAnsi="Huawei Sans" w:cs="Huawei Sans"/>
          <w:b/>
          <w:bCs/>
          <w:color w:val="C7000B"/>
          <w:shd w:val="clear" w:color="auto" w:fill="FFFFFF"/>
        </w:rPr>
        <w:t>ON</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COMMIT</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PRESERVE</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ROWS</w:t>
      </w:r>
    </w:p>
    <w:p w14:paraId="19EA12A4" w14:textId="358826B0" w:rsidR="000F39F1" w:rsidRPr="000F39F1" w:rsidRDefault="000F39F1" w:rsidP="000F39F1">
      <w:pPr>
        <w:pStyle w:val="afffff4"/>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CREATE GLOBAL TEMPORARY </w:t>
      </w:r>
      <w:proofErr w:type="gramStart"/>
      <w:r w:rsidRPr="000F39F1">
        <w:rPr>
          <w:rFonts w:eastAsia="微软雅黑"/>
          <w:b/>
          <w:color w:val="C7000B"/>
          <w:spacing w:val="-4"/>
          <w:kern w:val="2"/>
          <w:shd w:val="pct15" w:color="auto" w:fill="FFFFFF"/>
          <w:lang w:eastAsia="en-US"/>
        </w:rPr>
        <w:t>TABLE</w:t>
      </w:r>
      <w:r>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 t</w:t>
      </w:r>
      <w:proofErr w:type="gramEnd"/>
      <w:r w:rsidRPr="000F39F1">
        <w:rPr>
          <w:rFonts w:eastAsia="微软雅黑"/>
          <w:b/>
          <w:color w:val="C7000B"/>
          <w:spacing w:val="-4"/>
          <w:kern w:val="2"/>
          <w:shd w:val="pct15" w:color="auto" w:fill="FFFFFF"/>
          <w:lang w:eastAsia="en-US"/>
        </w:rPr>
        <w:t>_test2(</w:t>
      </w:r>
    </w:p>
    <w:p w14:paraId="43D9EB94" w14:textId="77777777" w:rsidR="000F39F1" w:rsidRP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1A2F69FB" w14:textId="77777777" w:rsidR="000F39F1" w:rsidRP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5B842F4B" w14:textId="2801742A" w:rsid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ON COMMIT PRESERVE ROWS;</w:t>
      </w:r>
    </w:p>
    <w:p w14:paraId="02F25BF0" w14:textId="70D9D25F" w:rsidR="00C46871" w:rsidRDefault="00C46871" w:rsidP="00C46871">
      <w:pPr>
        <w:pStyle w:val="1e"/>
        <w:rPr>
          <w:rFonts w:hint="eastAsia"/>
          <w:shd w:val="pct15" w:color="auto" w:fill="FFFFFF"/>
          <w:lang w:eastAsia="en-US"/>
        </w:rPr>
      </w:pPr>
      <w:r>
        <w:rPr>
          <w:rFonts w:hint="eastAsia"/>
          <w:shd w:val="pct15" w:color="auto" w:fill="FFFFFF"/>
        </w:rPr>
        <w:t>成功返回如下：</w:t>
      </w:r>
    </w:p>
    <w:p w14:paraId="7CED5904" w14:textId="2C6F0E42" w:rsidR="007E74F5" w:rsidRPr="007E74F5" w:rsidRDefault="007E74F5" w:rsidP="000F39F1">
      <w:pPr>
        <w:pStyle w:val="afffff4"/>
      </w:pPr>
      <w:r w:rsidRPr="007E74F5">
        <w:t>CREATE TABLE</w:t>
      </w:r>
    </w:p>
    <w:p w14:paraId="74F86EDE" w14:textId="7E6C5DE7" w:rsidR="000F39F1" w:rsidRPr="00525181" w:rsidRDefault="0027666D" w:rsidP="000F39F1">
      <w:pPr>
        <w:pStyle w:val="30"/>
        <w:rPr>
          <w:rFonts w:hint="eastAsia"/>
        </w:rPr>
      </w:pPr>
      <w:r w:rsidRPr="0027666D">
        <w:rPr>
          <w:rFonts w:hint="eastAsia"/>
        </w:rPr>
        <w:t>在</w:t>
      </w:r>
      <w:r w:rsidRPr="0027666D">
        <w:t>当前会话插入数据并查询</w:t>
      </w:r>
      <w:r w:rsidR="000F39F1">
        <w:rPr>
          <w:rFonts w:hint="eastAsia"/>
        </w:rPr>
        <w:t>。</w:t>
      </w:r>
    </w:p>
    <w:p w14:paraId="2B41A96C" w14:textId="270AB787" w:rsidR="0027666D" w:rsidRPr="0027666D" w:rsidRDefault="0027666D" w:rsidP="0027666D">
      <w:pPr>
        <w:pStyle w:val="afffff4"/>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values(1,'data1');</w:t>
      </w:r>
    </w:p>
    <w:p w14:paraId="110D5DD1" w14:textId="77777777" w:rsidR="0027666D" w:rsidRDefault="0027666D" w:rsidP="0027666D">
      <w:pPr>
        <w:pStyle w:val="afffff4"/>
      </w:pPr>
      <w:r>
        <w:t>INSERT 0 1</w:t>
      </w:r>
    </w:p>
    <w:p w14:paraId="48D4DCA3" w14:textId="77777777" w:rsidR="0027666D" w:rsidRPr="0027666D" w:rsidRDefault="0027666D" w:rsidP="0027666D">
      <w:pPr>
        <w:pStyle w:val="afffff4"/>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values(2,'data2');</w:t>
      </w:r>
    </w:p>
    <w:p w14:paraId="29213E85" w14:textId="77777777" w:rsidR="0027666D" w:rsidRDefault="0027666D" w:rsidP="0027666D">
      <w:pPr>
        <w:pStyle w:val="afffff4"/>
      </w:pPr>
      <w:r>
        <w:t>INSERT 0 1</w:t>
      </w:r>
    </w:p>
    <w:p w14:paraId="7B683DF8" w14:textId="5A31DD39" w:rsidR="0027666D" w:rsidRPr="0027666D" w:rsidRDefault="0027666D" w:rsidP="0027666D">
      <w:pPr>
        <w:pStyle w:val="afffff4"/>
        <w:rPr>
          <w:rFonts w:eastAsia="微软雅黑"/>
          <w:b/>
          <w:color w:val="C7000B"/>
          <w:spacing w:val="-4"/>
          <w:kern w:val="2"/>
          <w:shd w:val="pct15" w:color="auto" w:fill="FFFFFF"/>
          <w:lang w:eastAsia="en-US"/>
        </w:rPr>
      </w:pPr>
      <w:r>
        <w:t xml:space="preserve">postgres=# </w:t>
      </w:r>
      <w:r w:rsidR="005A3C7B">
        <w:rPr>
          <w:rFonts w:eastAsia="微软雅黑"/>
          <w:b/>
          <w:color w:val="C7000B"/>
          <w:spacing w:val="-4"/>
          <w:kern w:val="2"/>
          <w:shd w:val="pct15" w:color="auto" w:fill="FFFFFF"/>
          <w:lang w:eastAsia="en-US"/>
        </w:rPr>
        <w:t>select * from t_test2;</w:t>
      </w:r>
    </w:p>
    <w:p w14:paraId="691E4223" w14:textId="77777777" w:rsidR="0027666D" w:rsidRDefault="0027666D" w:rsidP="0027666D">
      <w:pPr>
        <w:pStyle w:val="afffff4"/>
      </w:pPr>
      <w:r>
        <w:lastRenderedPageBreak/>
        <w:t xml:space="preserve"> id </w:t>
      </w:r>
      <w:proofErr w:type="gramStart"/>
      <w:r>
        <w:t>|  lbl</w:t>
      </w:r>
      <w:proofErr w:type="gramEnd"/>
      <w:r>
        <w:t xml:space="preserve">  </w:t>
      </w:r>
    </w:p>
    <w:p w14:paraId="48DC1A0C" w14:textId="77777777" w:rsidR="0027666D" w:rsidRDefault="0027666D" w:rsidP="0027666D">
      <w:pPr>
        <w:pStyle w:val="afffff4"/>
      </w:pPr>
      <w:r>
        <w:t>----+-------</w:t>
      </w:r>
    </w:p>
    <w:p w14:paraId="3EE01653" w14:textId="77777777" w:rsidR="0027666D" w:rsidRDefault="0027666D" w:rsidP="0027666D">
      <w:pPr>
        <w:pStyle w:val="afffff4"/>
      </w:pPr>
      <w:r>
        <w:t xml:space="preserve">  1 | data1</w:t>
      </w:r>
    </w:p>
    <w:p w14:paraId="35C5516F" w14:textId="77777777" w:rsidR="0027666D" w:rsidRDefault="0027666D" w:rsidP="0027666D">
      <w:pPr>
        <w:pStyle w:val="afffff4"/>
      </w:pPr>
      <w:r>
        <w:t xml:space="preserve">  2 | data2</w:t>
      </w:r>
    </w:p>
    <w:p w14:paraId="79C234EE" w14:textId="6DD1DCA6" w:rsidR="000F39F1" w:rsidRPr="0061737C" w:rsidRDefault="0027666D" w:rsidP="0027666D">
      <w:pPr>
        <w:pStyle w:val="afffff4"/>
        <w:rPr>
          <w:rFonts w:eastAsia="微软雅黑"/>
          <w:b/>
          <w:color w:val="C7000B"/>
          <w:spacing w:val="-4"/>
          <w:kern w:val="2"/>
          <w:shd w:val="pct15" w:color="auto" w:fill="FFFFFF"/>
          <w:lang w:eastAsia="en-US"/>
        </w:rPr>
      </w:pPr>
      <w:r>
        <w:t>(2 rows)</w:t>
      </w:r>
    </w:p>
    <w:p w14:paraId="386D3131" w14:textId="713843F9" w:rsidR="000F39F1" w:rsidRPr="00525181" w:rsidRDefault="005A3C7B" w:rsidP="000F39F1">
      <w:pPr>
        <w:pStyle w:val="30"/>
        <w:rPr>
          <w:rFonts w:hint="eastAsia"/>
        </w:rPr>
      </w:pPr>
      <w:r w:rsidRPr="005A3C7B">
        <w:rPr>
          <w:rFonts w:ascii="方正兰亭细黑简体" w:eastAsia="方正兰亭细黑简体" w:hAnsi="Courier New" w:cs="Courier New" w:hint="eastAsia"/>
          <w:color w:val="000000"/>
          <w:shd w:val="clear" w:color="auto" w:fill="FFFFFF"/>
        </w:rPr>
        <w:t>退出</w:t>
      </w:r>
      <w:proofErr w:type="gramStart"/>
      <w:r w:rsidRPr="005A3C7B">
        <w:rPr>
          <w:rFonts w:ascii="方正兰亭细黑简体" w:eastAsia="方正兰亭细黑简体" w:hAnsi="Courier New" w:cs="Courier New" w:hint="eastAsia"/>
          <w:color w:val="000000"/>
          <w:shd w:val="clear" w:color="auto" w:fill="FFFFFF"/>
        </w:rPr>
        <w:t>会话再</w:t>
      </w:r>
      <w:proofErr w:type="gramEnd"/>
      <w:r w:rsidRPr="005A3C7B">
        <w:rPr>
          <w:rFonts w:ascii="方正兰亭细黑简体" w:eastAsia="方正兰亭细黑简体" w:hAnsi="Courier New" w:cs="Courier New" w:hint="eastAsia"/>
          <w:color w:val="000000"/>
          <w:shd w:val="clear" w:color="auto" w:fill="FFFFFF"/>
        </w:rPr>
        <w:t>查看</w:t>
      </w:r>
      <w:r w:rsidR="000F39F1">
        <w:rPr>
          <w:rFonts w:hint="eastAsia"/>
        </w:rPr>
        <w:t>。</w:t>
      </w:r>
    </w:p>
    <w:p w14:paraId="1E1FE2C2" w14:textId="77777777" w:rsidR="005A3C7B" w:rsidRPr="005A3C7B" w:rsidRDefault="005A3C7B" w:rsidP="005A3C7B">
      <w:pPr>
        <w:pStyle w:val="afffff4"/>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\q</w:t>
      </w:r>
    </w:p>
    <w:p w14:paraId="484AE4E6" w14:textId="77777777" w:rsidR="005A3C7B" w:rsidRPr="005A3C7B" w:rsidRDefault="005A3C7B" w:rsidP="005A3C7B">
      <w:pPr>
        <w:pStyle w:val="afffff4"/>
        <w:rPr>
          <w:rFonts w:eastAsia="微软雅黑"/>
          <w:b/>
          <w:color w:val="C7000B"/>
          <w:spacing w:val="-4"/>
          <w:kern w:val="2"/>
          <w:shd w:val="pct15" w:color="auto" w:fill="FFFFFF"/>
          <w:lang w:eastAsia="en-US"/>
        </w:rPr>
      </w:pPr>
      <w:r w:rsidRPr="005A3C7B">
        <w:t xml:space="preserve">[omm@ecs-32de </w:t>
      </w:r>
      <w:proofErr w:type="gramStart"/>
      <w:r w:rsidRPr="005A3C7B">
        <w:t>~]$</w:t>
      </w:r>
      <w:proofErr w:type="gramEnd"/>
      <w:r w:rsidRPr="005A3C7B">
        <w:t xml:space="preserve"> </w:t>
      </w:r>
      <w:r w:rsidRPr="005A3C7B">
        <w:rPr>
          <w:rFonts w:eastAsia="微软雅黑"/>
          <w:b/>
          <w:color w:val="C7000B"/>
          <w:spacing w:val="-4"/>
          <w:kern w:val="2"/>
          <w:shd w:val="pct15" w:color="auto" w:fill="FFFFFF"/>
          <w:lang w:eastAsia="en-US"/>
        </w:rPr>
        <w:t>gsql -d postgres -p 26000 -r</w:t>
      </w:r>
    </w:p>
    <w:p w14:paraId="7C3C1CC6" w14:textId="77777777" w:rsidR="005A3C7B" w:rsidRPr="005A3C7B" w:rsidRDefault="005A3C7B" w:rsidP="005A3C7B">
      <w:pPr>
        <w:pStyle w:val="afffff4"/>
      </w:pPr>
      <w:r w:rsidRPr="005A3C7B">
        <w:t xml:space="preserve">gsql ((openGauss 1.0.1 build 13b34b53) compiled at 2020-10-12 02:01:33 commit 0 last </w:t>
      </w:r>
      <w:proofErr w:type="gramStart"/>
      <w:r w:rsidRPr="005A3C7B">
        <w:t>mr  )</w:t>
      </w:r>
      <w:proofErr w:type="gramEnd"/>
    </w:p>
    <w:p w14:paraId="2928D43D" w14:textId="77777777" w:rsidR="005A3C7B" w:rsidRPr="005A3C7B" w:rsidRDefault="005A3C7B" w:rsidP="005A3C7B">
      <w:pPr>
        <w:pStyle w:val="afffff4"/>
      </w:pPr>
      <w:r w:rsidRPr="005A3C7B">
        <w:t>Non-SSL connection (SSL connection is recommended when requiring high-security)</w:t>
      </w:r>
    </w:p>
    <w:p w14:paraId="1E62E8D3" w14:textId="445DD4F0" w:rsidR="005A3C7B" w:rsidRPr="005A3C7B" w:rsidRDefault="005A3C7B" w:rsidP="005A3C7B">
      <w:pPr>
        <w:pStyle w:val="afffff4"/>
      </w:pPr>
      <w:r w:rsidRPr="005A3C7B">
        <w:t xml:space="preserve">Type </w:t>
      </w:r>
      <w:r w:rsidR="00890A03">
        <w:rPr>
          <w:rFonts w:ascii="宋体" w:eastAsia="宋体" w:hAnsi="宋体" w:cs="宋体" w:hint="eastAsia"/>
        </w:rPr>
        <w:t>＂</w:t>
      </w:r>
      <w:r w:rsidRPr="005A3C7B">
        <w:t>help</w:t>
      </w:r>
      <w:r w:rsidR="00890A03">
        <w:rPr>
          <w:rFonts w:ascii="宋体" w:eastAsia="宋体" w:hAnsi="宋体" w:cs="宋体" w:hint="eastAsia"/>
        </w:rPr>
        <w:t>＂</w:t>
      </w:r>
      <w:r w:rsidRPr="005A3C7B">
        <w:t xml:space="preserve"> for help.</w:t>
      </w:r>
    </w:p>
    <w:p w14:paraId="538AB720" w14:textId="77777777" w:rsidR="005A3C7B" w:rsidRPr="005A3C7B" w:rsidRDefault="005A3C7B" w:rsidP="005A3C7B">
      <w:pPr>
        <w:pStyle w:val="afffff4"/>
        <w:rPr>
          <w:rFonts w:eastAsia="微软雅黑"/>
          <w:b/>
          <w:color w:val="C7000B"/>
          <w:spacing w:val="-4"/>
          <w:kern w:val="2"/>
          <w:shd w:val="pct15" w:color="auto" w:fill="FFFFFF"/>
          <w:lang w:eastAsia="en-US"/>
        </w:rPr>
      </w:pPr>
    </w:p>
    <w:p w14:paraId="0BA0239D" w14:textId="77777777" w:rsidR="005A3C7B" w:rsidRPr="005A3C7B" w:rsidRDefault="005A3C7B" w:rsidP="005A3C7B">
      <w:pPr>
        <w:pStyle w:val="afffff4"/>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\dt t_test2</w:t>
      </w:r>
    </w:p>
    <w:p w14:paraId="19830179" w14:textId="77777777" w:rsidR="005A3C7B" w:rsidRPr="005A3C7B" w:rsidRDefault="005A3C7B" w:rsidP="005A3C7B">
      <w:pPr>
        <w:pStyle w:val="afffff4"/>
      </w:pPr>
      <w:r w:rsidRPr="005A3C7B">
        <w:t xml:space="preserve">                                        List of relations</w:t>
      </w:r>
    </w:p>
    <w:p w14:paraId="51DC44B7" w14:textId="77777777" w:rsidR="005A3C7B" w:rsidRPr="005A3C7B" w:rsidRDefault="005A3C7B" w:rsidP="005A3C7B">
      <w:pPr>
        <w:pStyle w:val="afffff4"/>
      </w:pPr>
      <w:r w:rsidRPr="005A3C7B">
        <w:t xml:space="preserve"> Schema </w:t>
      </w:r>
      <w:proofErr w:type="gramStart"/>
      <w:r w:rsidRPr="005A3C7B">
        <w:t>|  Name</w:t>
      </w:r>
      <w:proofErr w:type="gramEnd"/>
      <w:r w:rsidRPr="005A3C7B">
        <w:t xml:space="preserve">   | Type  | Owner |                           Storage                            </w:t>
      </w:r>
    </w:p>
    <w:p w14:paraId="0A44FE72" w14:textId="77777777" w:rsidR="005A3C7B" w:rsidRPr="005A3C7B" w:rsidRDefault="005A3C7B" w:rsidP="005A3C7B">
      <w:pPr>
        <w:pStyle w:val="afffff4"/>
      </w:pPr>
      <w:r w:rsidRPr="005A3C7B">
        <w:t>--------+---------+-------+-------+--------------------------------------------------------------</w:t>
      </w:r>
    </w:p>
    <w:p w14:paraId="13E2065A" w14:textId="77777777" w:rsidR="005A3C7B" w:rsidRPr="005A3C7B" w:rsidRDefault="005A3C7B" w:rsidP="005A3C7B">
      <w:pPr>
        <w:pStyle w:val="afffff4"/>
      </w:pPr>
      <w:r w:rsidRPr="005A3C7B">
        <w:t xml:space="preserve"> public | t_test2 | table | omm   | {orientation=</w:t>
      </w:r>
      <w:proofErr w:type="gramStart"/>
      <w:r w:rsidRPr="005A3C7B">
        <w:t>row,compression</w:t>
      </w:r>
      <w:proofErr w:type="gramEnd"/>
      <w:r w:rsidRPr="005A3C7B">
        <w:t>=no,on_commit_delete_rows=false}</w:t>
      </w:r>
    </w:p>
    <w:p w14:paraId="4600ABBF" w14:textId="611A613E" w:rsidR="005A3C7B" w:rsidRPr="005A3C7B" w:rsidRDefault="005A3C7B" w:rsidP="005A3C7B">
      <w:pPr>
        <w:pStyle w:val="afffff4"/>
      </w:pPr>
      <w:r w:rsidRPr="005A3C7B">
        <w:t>(1 row)</w:t>
      </w:r>
    </w:p>
    <w:p w14:paraId="69D214F2" w14:textId="77777777" w:rsidR="000F39F1" w:rsidRPr="00525181" w:rsidRDefault="000F39F1" w:rsidP="000F39F1">
      <w:pPr>
        <w:pStyle w:val="30"/>
        <w:rPr>
          <w:rFonts w:hint="eastAsia"/>
        </w:rPr>
      </w:pPr>
      <w:r w:rsidRPr="00525181">
        <w:t>查询表内容</w:t>
      </w:r>
      <w:r>
        <w:rPr>
          <w:rFonts w:hint="eastAsia"/>
        </w:rPr>
        <w:t>。</w:t>
      </w:r>
    </w:p>
    <w:p w14:paraId="379D676B" w14:textId="77777777" w:rsidR="005A3C7B" w:rsidRPr="005A3C7B" w:rsidRDefault="005A3C7B" w:rsidP="005A3C7B">
      <w:pPr>
        <w:pStyle w:val="afffff4"/>
        <w:rPr>
          <w:rFonts w:eastAsia="微软雅黑"/>
          <w:b/>
          <w:color w:val="C7000B"/>
          <w:spacing w:val="-4"/>
          <w:kern w:val="2"/>
          <w:shd w:val="pct15" w:color="auto" w:fill="FFFFFF"/>
          <w:lang w:eastAsia="en-US"/>
        </w:rPr>
      </w:pPr>
      <w:r>
        <w:t xml:space="preserve">postgres=# </w:t>
      </w:r>
      <w:r w:rsidRPr="005A3C7B">
        <w:rPr>
          <w:rFonts w:eastAsia="微软雅黑"/>
          <w:b/>
          <w:color w:val="C7000B"/>
          <w:spacing w:val="-4"/>
          <w:kern w:val="2"/>
          <w:shd w:val="pct15" w:color="auto" w:fill="FFFFFF"/>
          <w:lang w:eastAsia="en-US"/>
        </w:rPr>
        <w:t>select * from t_test2;</w:t>
      </w:r>
    </w:p>
    <w:p w14:paraId="2C9543BF" w14:textId="77777777" w:rsidR="005A3C7B" w:rsidRDefault="005A3C7B" w:rsidP="005A3C7B">
      <w:pPr>
        <w:pStyle w:val="afffff4"/>
      </w:pPr>
      <w:r>
        <w:t xml:space="preserve"> id | lbl </w:t>
      </w:r>
    </w:p>
    <w:p w14:paraId="7554C1FD" w14:textId="77777777" w:rsidR="005A3C7B" w:rsidRDefault="005A3C7B" w:rsidP="005A3C7B">
      <w:pPr>
        <w:pStyle w:val="afffff4"/>
      </w:pPr>
      <w:r>
        <w:t>----+-----</w:t>
      </w:r>
    </w:p>
    <w:p w14:paraId="0D5603A1" w14:textId="48AD1635" w:rsidR="000F39F1" w:rsidRDefault="005A3C7B" w:rsidP="005A3C7B">
      <w:pPr>
        <w:pStyle w:val="afffff4"/>
      </w:pPr>
      <w:r>
        <w:t>(0 rows)</w:t>
      </w:r>
      <w:r w:rsidRPr="00525181">
        <w:t xml:space="preserve"> </w:t>
      </w:r>
    </w:p>
    <w:p w14:paraId="1D4A1B51" w14:textId="4D699E9F" w:rsidR="005A3C7B" w:rsidRPr="00525181" w:rsidRDefault="005A3C7B" w:rsidP="005A3C7B">
      <w:pPr>
        <w:pStyle w:val="1e"/>
        <w:rPr>
          <w:rFonts w:hint="eastAsia"/>
        </w:rPr>
      </w:pPr>
      <w:r>
        <w:rPr>
          <w:rFonts w:hint="eastAsia"/>
        </w:rPr>
        <w:t>此时可以发现，在其它会话中表结构可以看到，但是表数据看不到。</w:t>
      </w:r>
    </w:p>
    <w:p w14:paraId="1E284650" w14:textId="2AE07007" w:rsidR="000F39F1" w:rsidRPr="00525181" w:rsidRDefault="000F39F1" w:rsidP="005A3C7B">
      <w:pPr>
        <w:pStyle w:val="30"/>
        <w:rPr>
          <w:rFonts w:hint="eastAsia"/>
        </w:rPr>
      </w:pPr>
      <w:r w:rsidRPr="00525181">
        <w:t>删除</w:t>
      </w:r>
      <w:r w:rsidR="00591846">
        <w:rPr>
          <w:rFonts w:hint="eastAsia"/>
        </w:rPr>
        <w:t>临时</w:t>
      </w:r>
      <w:r w:rsidR="00591846" w:rsidRPr="00525181">
        <w:t>表</w:t>
      </w:r>
      <w:r w:rsidR="009F2898">
        <w:rPr>
          <w:rFonts w:hint="eastAsia"/>
        </w:rPr>
        <w:t>。</w:t>
      </w:r>
    </w:p>
    <w:p w14:paraId="0A1E21B0" w14:textId="6D5E6A7F" w:rsidR="000F39F1" w:rsidRDefault="005A3C7B" w:rsidP="000F39F1">
      <w:pPr>
        <w:pStyle w:val="afffff4"/>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000F39F1" w:rsidRPr="0061737C">
        <w:rPr>
          <w:rFonts w:eastAsia="微软雅黑"/>
          <w:b/>
          <w:color w:val="C7000B"/>
          <w:spacing w:val="-4"/>
          <w:kern w:val="2"/>
          <w:shd w:val="pct15" w:color="auto" w:fill="FFFFFF"/>
          <w:lang w:eastAsia="en-US"/>
        </w:rPr>
        <w:t xml:space="preserve"> </w:t>
      </w:r>
      <w:r w:rsidRPr="005A3C7B">
        <w:rPr>
          <w:rFonts w:eastAsia="微软雅黑"/>
          <w:b/>
          <w:color w:val="C7000B"/>
          <w:spacing w:val="-4"/>
          <w:kern w:val="2"/>
          <w:shd w:val="pct15" w:color="auto" w:fill="FFFFFF"/>
          <w:lang w:eastAsia="en-US"/>
        </w:rPr>
        <w:t>t_test2</w:t>
      </w:r>
      <w:r w:rsidR="000F39F1" w:rsidRPr="0061737C">
        <w:rPr>
          <w:rFonts w:eastAsia="微软雅黑"/>
          <w:b/>
          <w:color w:val="C7000B"/>
          <w:spacing w:val="-4"/>
          <w:kern w:val="2"/>
          <w:shd w:val="pct15" w:color="auto" w:fill="FFFFFF"/>
          <w:lang w:eastAsia="en-US"/>
        </w:rPr>
        <w:t>;</w:t>
      </w:r>
    </w:p>
    <w:p w14:paraId="75835958" w14:textId="77DAD9C4" w:rsidR="00591846" w:rsidRPr="00591846" w:rsidRDefault="00591846" w:rsidP="000F39F1">
      <w:pPr>
        <w:pStyle w:val="afffff4"/>
      </w:pPr>
      <w:r w:rsidRPr="00591846">
        <w:t>DROP TABLE</w:t>
      </w:r>
    </w:p>
    <w:p w14:paraId="60769BEE" w14:textId="17AA0E72" w:rsidR="00701139" w:rsidRDefault="00701139" w:rsidP="00701139">
      <w:pPr>
        <w:pStyle w:val="4"/>
        <w:rPr>
          <w:rFonts w:ascii="Huawei Sans" w:hAnsi="Huawei Sans" w:cs="Huawei Sans" w:hint="default"/>
        </w:rPr>
      </w:pPr>
      <w:r>
        <w:rPr>
          <w:rFonts w:ascii="Huawei Sans" w:hAnsi="Huawei Sans" w:cs="Huawei Sans"/>
        </w:rPr>
        <w:t>事务级</w:t>
      </w:r>
      <w:r w:rsidRPr="000F39F1">
        <w:rPr>
          <w:rFonts w:ascii="Huawei Sans" w:hAnsi="Huawei Sans" w:cs="Huawei Sans"/>
        </w:rPr>
        <w:t>全局临时表</w:t>
      </w:r>
    </w:p>
    <w:p w14:paraId="4148EDAD" w14:textId="2EF1E67F" w:rsidR="00701139" w:rsidRPr="00701139" w:rsidRDefault="00701139" w:rsidP="00701139">
      <w:pPr>
        <w:pStyle w:val="1e"/>
        <w:rPr>
          <w:rFonts w:ascii="方正兰亭黑简体" w:hint="eastAsia"/>
        </w:rPr>
      </w:pPr>
      <w:r w:rsidRPr="00701139">
        <w:rPr>
          <w:rFonts w:ascii="方正兰亭黑简体" w:hAnsi="Courier New" w:cs="Courier New" w:hint="eastAsia"/>
          <w:color w:val="000000"/>
          <w:shd w:val="clear" w:color="auto" w:fill="FFFFFF"/>
        </w:rPr>
        <w:t>数据事务级可见，事务提交后数据删除</w:t>
      </w:r>
      <w:r w:rsidRPr="00701139">
        <w:rPr>
          <w:rFonts w:ascii="方正兰亭黑简体" w:hint="eastAsia"/>
        </w:rPr>
        <w:t>。</w:t>
      </w:r>
    </w:p>
    <w:p w14:paraId="25D2D520" w14:textId="3F561FDF" w:rsidR="00701139" w:rsidRDefault="00701139" w:rsidP="00701139">
      <w:pPr>
        <w:pStyle w:val="30"/>
        <w:rPr>
          <w:rFonts w:hint="eastAsia"/>
        </w:rPr>
      </w:pPr>
      <w:r w:rsidRPr="00525181">
        <w:t>创建</w:t>
      </w:r>
      <w:r>
        <w:rPr>
          <w:rFonts w:hint="eastAsia"/>
        </w:rPr>
        <w:t>临时</w:t>
      </w:r>
      <w:r w:rsidRPr="00525181">
        <w:t>表</w:t>
      </w:r>
      <w:r w:rsidRPr="00525181">
        <w:t>t_test</w:t>
      </w:r>
      <w:r>
        <w:t>3</w:t>
      </w:r>
      <w:r>
        <w:rPr>
          <w:rFonts w:hint="eastAsia"/>
        </w:rPr>
        <w:t>。</w:t>
      </w:r>
    </w:p>
    <w:p w14:paraId="2446E6D9" w14:textId="5E4E4B24" w:rsidR="00701139" w:rsidRPr="00525181" w:rsidRDefault="00701139" w:rsidP="00701139">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Pr>
          <w:rFonts w:ascii="方正兰亭细黑简体" w:eastAsia="方正兰亭细黑简体" w:hAnsi="Courier New" w:cs="Courier New" w:hint="eastAsia"/>
          <w:color w:val="000000"/>
          <w:shd w:val="clear" w:color="auto" w:fill="FFFFFF"/>
        </w:rPr>
        <w:t>，</w:t>
      </w:r>
      <w:r w:rsidRPr="000F39F1">
        <w:rPr>
          <w:rFonts w:ascii="方正兰亭细黑简体" w:eastAsia="方正兰亭细黑简体" w:hAnsi="Courier New" w:cs="Courier New" w:hint="eastAsia"/>
          <w:color w:val="000000"/>
          <w:shd w:val="clear" w:color="auto" w:fill="FFFFFF"/>
        </w:rPr>
        <w:t>使用</w:t>
      </w:r>
      <w:r w:rsidRPr="00701139">
        <w:rPr>
          <w:rFonts w:ascii="Courier New" w:eastAsia="宋体" w:hAnsi="Courier New" w:cs="Courier New"/>
          <w:b/>
          <w:bCs/>
          <w:color w:val="C7000B"/>
          <w:shd w:val="clear" w:color="auto" w:fill="FFFFFF"/>
        </w:rPr>
        <w:t>ON</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COMMIT</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DELETE</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ROWS</w:t>
      </w:r>
    </w:p>
    <w:p w14:paraId="4F12CB7A" w14:textId="55252DAA" w:rsidR="00701139" w:rsidRPr="000F39F1" w:rsidRDefault="00701139" w:rsidP="00701139">
      <w:pPr>
        <w:pStyle w:val="afffff4"/>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CREATE GLOBAL TEMPORARY </w:t>
      </w:r>
      <w:proofErr w:type="gramStart"/>
      <w:r w:rsidRPr="000F39F1">
        <w:rPr>
          <w:rFonts w:eastAsia="微软雅黑"/>
          <w:b/>
          <w:color w:val="C7000B"/>
          <w:spacing w:val="-4"/>
          <w:kern w:val="2"/>
          <w:shd w:val="pct15" w:color="auto" w:fill="FFFFFF"/>
          <w:lang w:eastAsia="en-US"/>
        </w:rPr>
        <w:t>TABLE</w:t>
      </w:r>
      <w:r>
        <w:rPr>
          <w:rFonts w:eastAsia="微软雅黑"/>
          <w:b/>
          <w:color w:val="C7000B"/>
          <w:spacing w:val="-4"/>
          <w:kern w:val="2"/>
          <w:shd w:val="pct15" w:color="auto" w:fill="FFFFFF"/>
          <w:lang w:eastAsia="en-US"/>
        </w:rPr>
        <w:t xml:space="preserve">  t</w:t>
      </w:r>
      <w:proofErr w:type="gramEnd"/>
      <w:r>
        <w:rPr>
          <w:rFonts w:eastAsia="微软雅黑"/>
          <w:b/>
          <w:color w:val="C7000B"/>
          <w:spacing w:val="-4"/>
          <w:kern w:val="2"/>
          <w:shd w:val="pct15" w:color="auto" w:fill="FFFFFF"/>
          <w:lang w:eastAsia="en-US"/>
        </w:rPr>
        <w:t>_test3</w:t>
      </w:r>
      <w:r w:rsidRPr="000F39F1">
        <w:rPr>
          <w:rFonts w:eastAsia="微软雅黑"/>
          <w:b/>
          <w:color w:val="C7000B"/>
          <w:spacing w:val="-4"/>
          <w:kern w:val="2"/>
          <w:shd w:val="pct15" w:color="auto" w:fill="FFFFFF"/>
          <w:lang w:eastAsia="en-US"/>
        </w:rPr>
        <w:t>(</w:t>
      </w:r>
    </w:p>
    <w:p w14:paraId="1F14ED73" w14:textId="77777777" w:rsidR="00701139" w:rsidRPr="000F39F1"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00E61E5C" w14:textId="77777777" w:rsidR="00701139" w:rsidRPr="000F39F1"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17277123" w14:textId="235EB556" w:rsidR="00701139"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xml:space="preserve">) </w:t>
      </w:r>
      <w:r w:rsidRPr="00701139">
        <w:rPr>
          <w:rFonts w:eastAsia="微软雅黑"/>
          <w:b/>
          <w:color w:val="C7000B"/>
          <w:spacing w:val="-4"/>
          <w:kern w:val="2"/>
          <w:shd w:val="pct15" w:color="auto" w:fill="FFFFFF"/>
          <w:lang w:eastAsia="en-US"/>
        </w:rPr>
        <w:t>ON COMMIT DELETE ROWS</w:t>
      </w:r>
      <w:r w:rsidRPr="000F39F1">
        <w:rPr>
          <w:rFonts w:eastAsia="微软雅黑"/>
          <w:b/>
          <w:color w:val="C7000B"/>
          <w:spacing w:val="-4"/>
          <w:kern w:val="2"/>
          <w:shd w:val="pct15" w:color="auto" w:fill="FFFFFF"/>
          <w:lang w:eastAsia="en-US"/>
        </w:rPr>
        <w:t>;</w:t>
      </w:r>
    </w:p>
    <w:p w14:paraId="5F2C0AA7" w14:textId="77777777" w:rsidR="00701139" w:rsidRPr="007E74F5" w:rsidRDefault="00701139" w:rsidP="00701139">
      <w:pPr>
        <w:pStyle w:val="afffff4"/>
      </w:pPr>
      <w:r w:rsidRPr="007E74F5">
        <w:t>CREATE TABLE</w:t>
      </w:r>
    </w:p>
    <w:p w14:paraId="37A1A430" w14:textId="2F519851" w:rsidR="00701139" w:rsidRDefault="00701139" w:rsidP="00701139">
      <w:pPr>
        <w:pStyle w:val="30"/>
        <w:rPr>
          <w:rFonts w:hint="eastAsia"/>
        </w:rPr>
      </w:pPr>
      <w:r w:rsidRPr="0027666D">
        <w:t>插入数据并查询</w:t>
      </w:r>
      <w:r>
        <w:rPr>
          <w:rFonts w:hint="eastAsia"/>
        </w:rPr>
        <w:t>。</w:t>
      </w:r>
    </w:p>
    <w:p w14:paraId="684D3975" w14:textId="2902DBDC" w:rsidR="00701139" w:rsidRPr="00525181" w:rsidRDefault="00701139" w:rsidP="00701139">
      <w:pPr>
        <w:pStyle w:val="1e"/>
        <w:rPr>
          <w:rFonts w:hint="eastAsia"/>
        </w:rPr>
      </w:pPr>
      <w:r>
        <w:rPr>
          <w:rFonts w:hint="eastAsia"/>
        </w:rPr>
        <w:t>先用</w:t>
      </w:r>
      <w:r>
        <w:rPr>
          <w:rFonts w:hint="eastAsia"/>
        </w:rPr>
        <w:t>b</w:t>
      </w:r>
      <w:r>
        <w:t>egin</w:t>
      </w:r>
      <w:r w:rsidR="005A388E">
        <w:rPr>
          <w:rFonts w:hint="eastAsia"/>
        </w:rPr>
        <w:t>开始一个事务，接着</w:t>
      </w:r>
      <w:r>
        <w:rPr>
          <w:rFonts w:hint="eastAsia"/>
        </w:rPr>
        <w:t>给表插入数据，此时</w:t>
      </w:r>
      <w:r w:rsidR="005A388E">
        <w:rPr>
          <w:rFonts w:hint="eastAsia"/>
        </w:rPr>
        <w:t>再</w:t>
      </w:r>
      <w:r>
        <w:rPr>
          <w:rFonts w:hint="eastAsia"/>
        </w:rPr>
        <w:t>对表进行查询，可以查出相应数据。</w:t>
      </w:r>
    </w:p>
    <w:p w14:paraId="5E413B1F" w14:textId="77777777" w:rsidR="00701139" w:rsidRPr="00701139" w:rsidRDefault="00701139" w:rsidP="00701139">
      <w:pPr>
        <w:pStyle w:val="afffff4"/>
        <w:rPr>
          <w:rFonts w:eastAsia="微软雅黑"/>
          <w:b/>
          <w:color w:val="C7000B"/>
          <w:spacing w:val="-4"/>
          <w:kern w:val="2"/>
          <w:shd w:val="pct15" w:color="auto" w:fill="FFFFFF"/>
          <w:lang w:eastAsia="en-US"/>
        </w:rPr>
      </w:pPr>
      <w:r>
        <w:lastRenderedPageBreak/>
        <w:t xml:space="preserve">postgres=# </w:t>
      </w:r>
      <w:r w:rsidRPr="00701139">
        <w:rPr>
          <w:rFonts w:eastAsia="微软雅黑"/>
          <w:b/>
          <w:color w:val="C7000B"/>
          <w:spacing w:val="-4"/>
          <w:kern w:val="2"/>
          <w:shd w:val="pct15" w:color="auto" w:fill="FFFFFF"/>
          <w:lang w:eastAsia="en-US"/>
        </w:rPr>
        <w:t>begin;</w:t>
      </w:r>
    </w:p>
    <w:p w14:paraId="07860D20" w14:textId="77777777" w:rsidR="00701139" w:rsidRDefault="00701139" w:rsidP="00701139">
      <w:pPr>
        <w:pStyle w:val="afffff4"/>
      </w:pPr>
      <w:r>
        <w:t>BEGIN</w:t>
      </w:r>
    </w:p>
    <w:p w14:paraId="3CB23794" w14:textId="77777777" w:rsidR="00701139" w:rsidRPr="00701139" w:rsidRDefault="00701139" w:rsidP="00701139">
      <w:pPr>
        <w:pStyle w:val="afffff4"/>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insert into t_test3 values(1,'data1');</w:t>
      </w:r>
    </w:p>
    <w:p w14:paraId="1C0AF006" w14:textId="77777777" w:rsidR="00701139" w:rsidRDefault="00701139" w:rsidP="00701139">
      <w:pPr>
        <w:pStyle w:val="afffff4"/>
      </w:pPr>
      <w:r>
        <w:t>INSERT 0 1</w:t>
      </w:r>
    </w:p>
    <w:p w14:paraId="6AA6E60D" w14:textId="77777777" w:rsidR="00701139" w:rsidRPr="00701139" w:rsidRDefault="00701139" w:rsidP="00701139">
      <w:pPr>
        <w:pStyle w:val="afffff4"/>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select * from t_test3;</w:t>
      </w:r>
    </w:p>
    <w:p w14:paraId="1FD472B1" w14:textId="77777777" w:rsidR="00701139" w:rsidRDefault="00701139" w:rsidP="00701139">
      <w:pPr>
        <w:pStyle w:val="afffff4"/>
      </w:pPr>
      <w:r>
        <w:t xml:space="preserve"> id </w:t>
      </w:r>
      <w:proofErr w:type="gramStart"/>
      <w:r>
        <w:t>|  lbl</w:t>
      </w:r>
      <w:proofErr w:type="gramEnd"/>
      <w:r>
        <w:t xml:space="preserve">  </w:t>
      </w:r>
    </w:p>
    <w:p w14:paraId="3440AE58" w14:textId="77777777" w:rsidR="00701139" w:rsidRDefault="00701139" w:rsidP="00701139">
      <w:pPr>
        <w:pStyle w:val="afffff4"/>
      </w:pPr>
      <w:r>
        <w:t>----+-------</w:t>
      </w:r>
    </w:p>
    <w:p w14:paraId="306D28BB" w14:textId="77777777" w:rsidR="00701139" w:rsidRDefault="00701139" w:rsidP="00701139">
      <w:pPr>
        <w:pStyle w:val="afffff4"/>
      </w:pPr>
      <w:r>
        <w:t xml:space="preserve">  1 | data1</w:t>
      </w:r>
    </w:p>
    <w:p w14:paraId="0E89E6CF" w14:textId="7D711313" w:rsidR="00701139" w:rsidRPr="0061737C" w:rsidRDefault="00701139" w:rsidP="00701139">
      <w:pPr>
        <w:pStyle w:val="afffff4"/>
        <w:rPr>
          <w:rFonts w:eastAsia="微软雅黑"/>
          <w:b/>
          <w:color w:val="C7000B"/>
          <w:spacing w:val="-4"/>
          <w:kern w:val="2"/>
          <w:shd w:val="pct15" w:color="auto" w:fill="FFFFFF"/>
          <w:lang w:eastAsia="en-US"/>
        </w:rPr>
      </w:pPr>
      <w:r>
        <w:t xml:space="preserve">(1 row) </w:t>
      </w:r>
    </w:p>
    <w:p w14:paraId="5B684A92" w14:textId="16936FEA" w:rsidR="00701139" w:rsidRDefault="005A388E" w:rsidP="00701139">
      <w:pPr>
        <w:pStyle w:val="30"/>
        <w:rPr>
          <w:rFonts w:hint="eastAsia"/>
        </w:rPr>
      </w:pPr>
      <w:r>
        <w:rPr>
          <w:rFonts w:ascii="方正兰亭细黑简体" w:eastAsia="方正兰亭细黑简体" w:hAnsi="Courier New" w:cs="Courier New" w:hint="eastAsia"/>
          <w:color w:val="000000"/>
          <w:shd w:val="clear" w:color="auto" w:fill="FFFFFF"/>
        </w:rPr>
        <w:t>结束事务</w:t>
      </w:r>
      <w:r w:rsidR="00701139" w:rsidRPr="005A3C7B">
        <w:rPr>
          <w:rFonts w:ascii="方正兰亭细黑简体" w:eastAsia="方正兰亭细黑简体" w:hAnsi="Courier New" w:cs="Courier New" w:hint="eastAsia"/>
          <w:color w:val="000000"/>
          <w:shd w:val="clear" w:color="auto" w:fill="FFFFFF"/>
        </w:rPr>
        <w:t>再查</w:t>
      </w:r>
      <w:r>
        <w:rPr>
          <w:rFonts w:ascii="方正兰亭细黑简体" w:eastAsia="方正兰亭细黑简体" w:hAnsi="Courier New" w:cs="Courier New" w:hint="eastAsia"/>
          <w:color w:val="000000"/>
          <w:shd w:val="clear" w:color="auto" w:fill="FFFFFF"/>
        </w:rPr>
        <w:t>询</w:t>
      </w:r>
      <w:r w:rsidR="00701139">
        <w:rPr>
          <w:rFonts w:hint="eastAsia"/>
        </w:rPr>
        <w:t>。</w:t>
      </w:r>
    </w:p>
    <w:p w14:paraId="313910F7" w14:textId="469B0FA9" w:rsidR="005A388E" w:rsidRPr="00525181" w:rsidRDefault="005A388E" w:rsidP="005A388E">
      <w:pPr>
        <w:pStyle w:val="1e"/>
        <w:rPr>
          <w:rFonts w:hint="eastAsia"/>
        </w:rPr>
      </w:pPr>
      <w:r>
        <w:rPr>
          <w:rFonts w:hint="eastAsia"/>
        </w:rPr>
        <w:t>先用</w:t>
      </w:r>
      <w:r>
        <w:rPr>
          <w:rFonts w:hint="eastAsia"/>
        </w:rPr>
        <w:t>c</w:t>
      </w:r>
      <w:r>
        <w:t>ommit</w:t>
      </w:r>
      <w:r>
        <w:rPr>
          <w:rFonts w:hint="eastAsia"/>
        </w:rPr>
        <w:t>提交来结束事务，此时再对表进行查询，可以发现已经查询不出数据了。</w:t>
      </w:r>
    </w:p>
    <w:p w14:paraId="2E2D0BBE" w14:textId="77777777" w:rsidR="00701139" w:rsidRDefault="00701139" w:rsidP="00701139">
      <w:pPr>
        <w:pStyle w:val="afffff4"/>
      </w:pPr>
      <w:r>
        <w:t xml:space="preserve">postgres=# </w:t>
      </w:r>
      <w:r w:rsidRPr="005A388E">
        <w:rPr>
          <w:rFonts w:eastAsia="微软雅黑"/>
          <w:b/>
          <w:color w:val="C7000B"/>
          <w:spacing w:val="-4"/>
          <w:kern w:val="2"/>
          <w:shd w:val="pct15" w:color="auto" w:fill="FFFFFF"/>
          <w:lang w:eastAsia="en-US"/>
        </w:rPr>
        <w:t>commit;</w:t>
      </w:r>
    </w:p>
    <w:p w14:paraId="11283F49" w14:textId="77777777" w:rsidR="00701139" w:rsidRDefault="00701139" w:rsidP="00701139">
      <w:pPr>
        <w:pStyle w:val="afffff4"/>
      </w:pPr>
      <w:r>
        <w:t>COMMIT</w:t>
      </w:r>
    </w:p>
    <w:p w14:paraId="50107D07" w14:textId="77777777" w:rsidR="00701139" w:rsidRDefault="00701139" w:rsidP="00701139">
      <w:pPr>
        <w:pStyle w:val="afffff4"/>
      </w:pPr>
      <w:r>
        <w:t>postgres=#</w:t>
      </w:r>
      <w:r w:rsidRPr="005A388E">
        <w:rPr>
          <w:rFonts w:eastAsia="微软雅黑"/>
          <w:b/>
          <w:color w:val="C7000B"/>
          <w:spacing w:val="-4"/>
          <w:kern w:val="2"/>
          <w:shd w:val="pct15" w:color="auto" w:fill="FFFFFF"/>
          <w:lang w:eastAsia="en-US"/>
        </w:rPr>
        <w:t xml:space="preserve"> select * from t_test3;</w:t>
      </w:r>
    </w:p>
    <w:p w14:paraId="23996783" w14:textId="77777777" w:rsidR="00701139" w:rsidRDefault="00701139" w:rsidP="00701139">
      <w:pPr>
        <w:pStyle w:val="afffff4"/>
      </w:pPr>
      <w:r>
        <w:t xml:space="preserve"> id | lbl </w:t>
      </w:r>
    </w:p>
    <w:p w14:paraId="4F24CAA1" w14:textId="77777777" w:rsidR="00701139" w:rsidRDefault="00701139" w:rsidP="00701139">
      <w:pPr>
        <w:pStyle w:val="afffff4"/>
      </w:pPr>
      <w:r>
        <w:t>----+-----</w:t>
      </w:r>
    </w:p>
    <w:p w14:paraId="37273016" w14:textId="517E6B9D" w:rsidR="00701139" w:rsidRPr="005A3C7B" w:rsidRDefault="00701139" w:rsidP="00701139">
      <w:pPr>
        <w:pStyle w:val="afffff4"/>
      </w:pPr>
      <w:r>
        <w:t>(0 rows)</w:t>
      </w:r>
      <w:r w:rsidRPr="005A3C7B">
        <w:t xml:space="preserve"> (1 row)</w:t>
      </w:r>
    </w:p>
    <w:p w14:paraId="6D3C13C9" w14:textId="77777777" w:rsidR="00701139" w:rsidRPr="00525181" w:rsidRDefault="00701139" w:rsidP="00701139">
      <w:pPr>
        <w:pStyle w:val="30"/>
        <w:rPr>
          <w:rFonts w:hint="eastAsia"/>
        </w:rPr>
      </w:pPr>
      <w:r w:rsidRPr="00525181">
        <w:t>删除</w:t>
      </w:r>
      <w:r>
        <w:rPr>
          <w:rFonts w:hint="eastAsia"/>
        </w:rPr>
        <w:t>临时</w:t>
      </w:r>
      <w:r w:rsidRPr="00525181">
        <w:t>表</w:t>
      </w:r>
      <w:r>
        <w:rPr>
          <w:rFonts w:hint="eastAsia"/>
        </w:rPr>
        <w:t>。</w:t>
      </w:r>
    </w:p>
    <w:p w14:paraId="34D00566" w14:textId="4EBA6733" w:rsidR="00701139" w:rsidRDefault="00701139" w:rsidP="00701139">
      <w:pPr>
        <w:pStyle w:val="afffff4"/>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Pr="0061737C">
        <w:rPr>
          <w:rFonts w:eastAsia="微软雅黑"/>
          <w:b/>
          <w:color w:val="C7000B"/>
          <w:spacing w:val="-4"/>
          <w:kern w:val="2"/>
          <w:shd w:val="pct15" w:color="auto" w:fill="FFFFFF"/>
          <w:lang w:eastAsia="en-US"/>
        </w:rPr>
        <w:t xml:space="preserve"> </w:t>
      </w:r>
      <w:r>
        <w:rPr>
          <w:rFonts w:eastAsia="微软雅黑"/>
          <w:b/>
          <w:color w:val="C7000B"/>
          <w:spacing w:val="-4"/>
          <w:kern w:val="2"/>
          <w:shd w:val="pct15" w:color="auto" w:fill="FFFFFF"/>
          <w:lang w:eastAsia="en-US"/>
        </w:rPr>
        <w:t>t_test3</w:t>
      </w:r>
      <w:r w:rsidRPr="0061737C">
        <w:rPr>
          <w:rFonts w:eastAsia="微软雅黑"/>
          <w:b/>
          <w:color w:val="C7000B"/>
          <w:spacing w:val="-4"/>
          <w:kern w:val="2"/>
          <w:shd w:val="pct15" w:color="auto" w:fill="FFFFFF"/>
          <w:lang w:eastAsia="en-US"/>
        </w:rPr>
        <w:t>;</w:t>
      </w:r>
    </w:p>
    <w:p w14:paraId="2B6BEBCE" w14:textId="77777777" w:rsidR="00701139" w:rsidRPr="00591846" w:rsidRDefault="00701139" w:rsidP="00701139">
      <w:pPr>
        <w:pStyle w:val="afffff4"/>
      </w:pPr>
      <w:r w:rsidRPr="00591846">
        <w:t>DROP TABLE</w:t>
      </w:r>
    </w:p>
    <w:p w14:paraId="7998DB73" w14:textId="77777777" w:rsidR="000F39F1" w:rsidRPr="0061737C" w:rsidRDefault="000F39F1" w:rsidP="000F39F1">
      <w:pPr>
        <w:pStyle w:val="1e"/>
        <w:rPr>
          <w:rFonts w:hint="eastAsia"/>
          <w:shd w:val="pct15" w:color="auto" w:fill="FFFFFF"/>
          <w:lang w:eastAsia="en-US"/>
        </w:rPr>
      </w:pPr>
    </w:p>
    <w:p w14:paraId="5632F29E" w14:textId="74E21401" w:rsidR="00896E8D" w:rsidRPr="00525181" w:rsidRDefault="00F9409E" w:rsidP="003966C3">
      <w:pPr>
        <w:pStyle w:val="2"/>
      </w:pPr>
      <w:bookmarkStart w:id="48" w:name="_Toc81318142"/>
      <w:r w:rsidRPr="00525181">
        <w:t>学校数据模型</w:t>
      </w:r>
      <w:bookmarkEnd w:id="48"/>
    </w:p>
    <w:p w14:paraId="60ED6A79" w14:textId="77777777" w:rsidR="009470CC" w:rsidRPr="00525181" w:rsidRDefault="009470CC" w:rsidP="009470CC">
      <w:pPr>
        <w:pStyle w:val="3"/>
        <w:rPr>
          <w:rFonts w:ascii="Huawei Sans" w:hAnsi="Huawei Sans" w:cs="Huawei Sans"/>
          <w:lang w:eastAsia="en-US"/>
        </w:rPr>
      </w:pPr>
      <w:bookmarkStart w:id="49" w:name="_Toc81318143"/>
      <w:r w:rsidRPr="00525181">
        <w:rPr>
          <w:rFonts w:ascii="Huawei Sans" w:hAnsi="Huawei Sans" w:cs="Huawei Sans"/>
          <w:lang w:eastAsia="en-US"/>
        </w:rPr>
        <w:t>关于本实验</w:t>
      </w:r>
      <w:bookmarkEnd w:id="49"/>
    </w:p>
    <w:p w14:paraId="6D43E678" w14:textId="17E7EC7A" w:rsidR="009470CC" w:rsidRPr="00525181" w:rsidRDefault="009470CC" w:rsidP="00ED1505">
      <w:pPr>
        <w:pStyle w:val="1e"/>
        <w:rPr>
          <w:rFonts w:hint="eastAsia"/>
        </w:rPr>
      </w:pPr>
      <w:r w:rsidRPr="00525181">
        <w:t>以学校数据库模型为例，介绍</w:t>
      </w:r>
      <w:r w:rsidR="00785729" w:rsidRPr="00525181">
        <w:t>o</w:t>
      </w:r>
      <w:r w:rsidRPr="00525181">
        <w:t>penGauss</w:t>
      </w:r>
      <w:r w:rsidRPr="00525181">
        <w:t>数据库数据库、表、表空间、用户及其它对象，以及</w:t>
      </w:r>
      <w:r w:rsidRPr="00525181">
        <w:t>SQL</w:t>
      </w:r>
      <w:r w:rsidRPr="00525181">
        <w:t>语法使用。</w:t>
      </w:r>
    </w:p>
    <w:p w14:paraId="3AE6F027" w14:textId="5B17DA7B" w:rsidR="00896E8D" w:rsidRPr="00525181" w:rsidRDefault="00F9409E" w:rsidP="00ED1505">
      <w:pPr>
        <w:pStyle w:val="1e"/>
        <w:rPr>
          <w:rFonts w:hint="eastAsia"/>
        </w:rPr>
      </w:pPr>
      <w:r w:rsidRPr="00525181">
        <w:t>假设</w:t>
      </w:r>
      <w:r w:rsidRPr="00525181">
        <w:t>A</w:t>
      </w:r>
      <w:r w:rsidRPr="00525181">
        <w:t>市</w:t>
      </w:r>
      <w:r w:rsidRPr="00525181">
        <w:t>B</w:t>
      </w:r>
      <w:r w:rsidRPr="00525181">
        <w:t>学校为了加强对学校的管理，引入了华为</w:t>
      </w:r>
      <w:r w:rsidR="00785729" w:rsidRPr="00525181">
        <w:t>openGauss</w:t>
      </w:r>
      <w:r w:rsidRPr="00525181">
        <w:t>数据库。在</w:t>
      </w:r>
      <w:r w:rsidRPr="00525181">
        <w:t>B</w:t>
      </w:r>
      <w:r w:rsidRPr="00525181">
        <w:t>学校里，主要涉及的对象有学生、教师、班级、院系和课程。本实验假设在</w:t>
      </w:r>
      <w:r w:rsidRPr="00525181">
        <w:t>B</w:t>
      </w:r>
      <w:r w:rsidRPr="00525181">
        <w:t>学校数据库中，教师会教授课程，学生会选修课程，院系会聘请教师，班级会组成院系，学生会组成班级。因此，根据此关系，本实验给出了相应的关系模式和</w:t>
      </w:r>
      <w:r w:rsidRPr="00525181">
        <w:t>ER</w:t>
      </w:r>
      <w:r w:rsidRPr="00525181">
        <w:t>图，并对其进行基本的数据库操作。</w:t>
      </w:r>
    </w:p>
    <w:p w14:paraId="02AB075C" w14:textId="0666566A" w:rsidR="00F9409E" w:rsidRPr="00525181" w:rsidRDefault="00F9409E" w:rsidP="00F9409E">
      <w:pPr>
        <w:pStyle w:val="3"/>
        <w:rPr>
          <w:rFonts w:ascii="Huawei Sans" w:hAnsi="Huawei Sans" w:cs="Huawei Sans"/>
        </w:rPr>
      </w:pPr>
      <w:bookmarkStart w:id="50" w:name="_Toc81318144"/>
      <w:r w:rsidRPr="00525181">
        <w:rPr>
          <w:rFonts w:ascii="Huawei Sans" w:hAnsi="Huawei Sans" w:cs="Huawei Sans"/>
        </w:rPr>
        <w:t>关系模型</w:t>
      </w:r>
      <w:bookmarkEnd w:id="50"/>
    </w:p>
    <w:p w14:paraId="3851C0FA" w14:textId="77777777" w:rsidR="00F9409E" w:rsidRPr="00525181" w:rsidRDefault="00F9409E" w:rsidP="00ED1505">
      <w:pPr>
        <w:pStyle w:val="1e"/>
        <w:rPr>
          <w:rFonts w:hint="eastAsia"/>
        </w:rPr>
      </w:pPr>
      <w:r w:rsidRPr="00525181">
        <w:t>对于</w:t>
      </w:r>
      <w:r w:rsidRPr="00525181">
        <w:t>B</w:t>
      </w:r>
      <w:r w:rsidRPr="00525181">
        <w:t>校中的</w:t>
      </w:r>
      <w:r w:rsidRPr="00525181">
        <w:t>5</w:t>
      </w:r>
      <w:r w:rsidRPr="00525181">
        <w:t>个对象，分别建立属于每个对象的属性集合，具体属性描述如下：</w:t>
      </w:r>
    </w:p>
    <w:p w14:paraId="33651A2D"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学生（学号，姓名，性别，出生日期，入学日期，家庭住址）</w:t>
      </w:r>
    </w:p>
    <w:p w14:paraId="48AA04A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教师（教师编号，教师姓名，职称，性别，年龄，入职日期）</w:t>
      </w:r>
    </w:p>
    <w:p w14:paraId="3D80EEA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lastRenderedPageBreak/>
        <w:t>班级（班级编号，班级名称，班主任）</w:t>
      </w:r>
    </w:p>
    <w:p w14:paraId="165160A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院系（系编号，系名称，系主任）</w:t>
      </w:r>
    </w:p>
    <w:p w14:paraId="4AF5BF8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课程（课程编号，课程名称，课程类型，学分）</w:t>
      </w:r>
    </w:p>
    <w:p w14:paraId="50C1AE94" w14:textId="77777777" w:rsidR="00F9409E" w:rsidRPr="00525181" w:rsidRDefault="00F9409E" w:rsidP="00ED1505">
      <w:pPr>
        <w:pStyle w:val="1e"/>
        <w:rPr>
          <w:rFonts w:hint="eastAsia"/>
        </w:rPr>
      </w:pPr>
      <w:r w:rsidRPr="00525181">
        <w:t>上述属性对应的编号为：</w:t>
      </w:r>
    </w:p>
    <w:p w14:paraId="31534C5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student</w:t>
      </w:r>
      <w:r w:rsidRPr="00525181">
        <w:rPr>
          <w:rFonts w:ascii="Huawei Sans" w:hAnsi="Huawei Sans" w:cs="Huawei Sans"/>
        </w:rPr>
        <w:t>（</w:t>
      </w:r>
      <w:r w:rsidRPr="00525181">
        <w:rPr>
          <w:rFonts w:ascii="Huawei Sans" w:hAnsi="Huawei Sans" w:cs="Huawei Sans"/>
        </w:rPr>
        <w:t>std_id</w:t>
      </w:r>
      <w:r w:rsidRPr="00525181">
        <w:rPr>
          <w:rFonts w:ascii="Huawei Sans" w:hAnsi="Huawei Sans" w:cs="Huawei Sans"/>
        </w:rPr>
        <w:t>，</w:t>
      </w:r>
      <w:r w:rsidRPr="00525181">
        <w:rPr>
          <w:rFonts w:ascii="Huawei Sans" w:hAnsi="Huawei Sans" w:cs="Huawei Sans"/>
        </w:rPr>
        <w:t>std_name</w:t>
      </w:r>
      <w:r w:rsidRPr="00525181">
        <w:rPr>
          <w:rFonts w:ascii="Huawei Sans" w:hAnsi="Huawei Sans" w:cs="Huawei Sans"/>
        </w:rPr>
        <w:t>，</w:t>
      </w:r>
      <w:r w:rsidRPr="00525181">
        <w:rPr>
          <w:rFonts w:ascii="Huawei Sans" w:hAnsi="Huawei Sans" w:cs="Huawei Sans"/>
        </w:rPr>
        <w:t>std_sex</w:t>
      </w:r>
      <w:r w:rsidRPr="00525181">
        <w:rPr>
          <w:rFonts w:ascii="Huawei Sans" w:hAnsi="Huawei Sans" w:cs="Huawei Sans"/>
        </w:rPr>
        <w:t>，</w:t>
      </w:r>
      <w:r w:rsidRPr="00525181">
        <w:rPr>
          <w:rFonts w:ascii="Huawei Sans" w:hAnsi="Huawei Sans" w:cs="Huawei Sans"/>
        </w:rPr>
        <w:t>std_birth</w:t>
      </w:r>
      <w:r w:rsidRPr="00525181">
        <w:rPr>
          <w:rFonts w:ascii="Huawei Sans" w:hAnsi="Huawei Sans" w:cs="Huawei Sans"/>
        </w:rPr>
        <w:t>，</w:t>
      </w:r>
      <w:r w:rsidRPr="00525181">
        <w:rPr>
          <w:rFonts w:ascii="Huawei Sans" w:hAnsi="Huawei Sans" w:cs="Huawei Sans"/>
        </w:rPr>
        <w:t>std_in</w:t>
      </w:r>
      <w:r w:rsidRPr="00525181">
        <w:rPr>
          <w:rFonts w:ascii="Huawei Sans" w:hAnsi="Huawei Sans" w:cs="Huawei Sans"/>
        </w:rPr>
        <w:t>，</w:t>
      </w:r>
      <w:r w:rsidRPr="00525181">
        <w:rPr>
          <w:rFonts w:ascii="Huawei Sans" w:hAnsi="Huawei Sans" w:cs="Huawei Sans"/>
        </w:rPr>
        <w:t>std_address</w:t>
      </w:r>
      <w:r w:rsidRPr="00525181">
        <w:rPr>
          <w:rFonts w:ascii="Huawei Sans" w:hAnsi="Huawei Sans" w:cs="Huawei Sans"/>
        </w:rPr>
        <w:t>）</w:t>
      </w:r>
    </w:p>
    <w:p w14:paraId="63A57B8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teacher</w:t>
      </w:r>
      <w:r w:rsidRPr="00525181">
        <w:rPr>
          <w:rFonts w:ascii="Huawei Sans" w:hAnsi="Huawei Sans" w:cs="Huawei Sans"/>
        </w:rPr>
        <w:t>（</w:t>
      </w:r>
      <w:r w:rsidRPr="00525181">
        <w:rPr>
          <w:rFonts w:ascii="Huawei Sans" w:hAnsi="Huawei Sans" w:cs="Huawei Sans"/>
        </w:rPr>
        <w:t>tec_id</w:t>
      </w:r>
      <w:r w:rsidRPr="00525181">
        <w:rPr>
          <w:rFonts w:ascii="Huawei Sans" w:hAnsi="Huawei Sans" w:cs="Huawei Sans"/>
        </w:rPr>
        <w:t>，</w:t>
      </w:r>
      <w:r w:rsidRPr="00525181">
        <w:rPr>
          <w:rFonts w:ascii="Huawei Sans" w:hAnsi="Huawei Sans" w:cs="Huawei Sans"/>
        </w:rPr>
        <w:t>tec_name</w:t>
      </w:r>
      <w:r w:rsidRPr="00525181">
        <w:rPr>
          <w:rFonts w:ascii="Huawei Sans" w:hAnsi="Huawei Sans" w:cs="Huawei Sans"/>
        </w:rPr>
        <w:t>，</w:t>
      </w:r>
      <w:r w:rsidRPr="00525181">
        <w:rPr>
          <w:rFonts w:ascii="Huawei Sans" w:hAnsi="Huawei Sans" w:cs="Huawei Sans"/>
        </w:rPr>
        <w:t>tec_job</w:t>
      </w:r>
      <w:r w:rsidRPr="00525181">
        <w:rPr>
          <w:rFonts w:ascii="Huawei Sans" w:hAnsi="Huawei Sans" w:cs="Huawei Sans"/>
        </w:rPr>
        <w:t>，</w:t>
      </w:r>
      <w:r w:rsidRPr="00525181">
        <w:rPr>
          <w:rFonts w:ascii="Huawei Sans" w:hAnsi="Huawei Sans" w:cs="Huawei Sans"/>
        </w:rPr>
        <w:t>tec_sex</w:t>
      </w:r>
      <w:r w:rsidRPr="00525181">
        <w:rPr>
          <w:rFonts w:ascii="Huawei Sans" w:hAnsi="Huawei Sans" w:cs="Huawei Sans"/>
        </w:rPr>
        <w:t>，</w:t>
      </w:r>
      <w:r w:rsidRPr="00525181">
        <w:rPr>
          <w:rFonts w:ascii="Huawei Sans" w:hAnsi="Huawei Sans" w:cs="Huawei Sans"/>
        </w:rPr>
        <w:t>tec_age</w:t>
      </w:r>
      <w:r w:rsidRPr="00525181">
        <w:rPr>
          <w:rFonts w:ascii="Huawei Sans" w:hAnsi="Huawei Sans" w:cs="Huawei Sans"/>
        </w:rPr>
        <w:t>，</w:t>
      </w:r>
      <w:r w:rsidRPr="00525181">
        <w:rPr>
          <w:rFonts w:ascii="Huawei Sans" w:hAnsi="Huawei Sans" w:cs="Huawei Sans"/>
        </w:rPr>
        <w:t>tec_in</w:t>
      </w:r>
      <w:r w:rsidRPr="00525181">
        <w:rPr>
          <w:rFonts w:ascii="Huawei Sans" w:hAnsi="Huawei Sans" w:cs="Huawei Sans"/>
        </w:rPr>
        <w:t>）</w:t>
      </w:r>
    </w:p>
    <w:p w14:paraId="5E7FD70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class</w:t>
      </w:r>
      <w:r w:rsidRPr="00525181">
        <w:rPr>
          <w:rFonts w:ascii="Huawei Sans" w:hAnsi="Huawei Sans" w:cs="Huawei Sans"/>
        </w:rPr>
        <w:t>（</w:t>
      </w:r>
      <w:r w:rsidRPr="00525181">
        <w:rPr>
          <w:rFonts w:ascii="Huawei Sans" w:hAnsi="Huawei Sans" w:cs="Huawei Sans"/>
        </w:rPr>
        <w:t>cla_id</w:t>
      </w:r>
      <w:r w:rsidRPr="00525181">
        <w:rPr>
          <w:rFonts w:ascii="Huawei Sans" w:hAnsi="Huawei Sans" w:cs="Huawei Sans"/>
        </w:rPr>
        <w:t>，</w:t>
      </w:r>
      <w:r w:rsidRPr="00525181">
        <w:rPr>
          <w:rFonts w:ascii="Huawei Sans" w:hAnsi="Huawei Sans" w:cs="Huawei Sans"/>
        </w:rPr>
        <w:t>cla_name</w:t>
      </w:r>
      <w:r w:rsidRPr="00525181">
        <w:rPr>
          <w:rFonts w:ascii="Huawei Sans" w:hAnsi="Huawei Sans" w:cs="Huawei Sans"/>
        </w:rPr>
        <w:t>，</w:t>
      </w:r>
      <w:r w:rsidRPr="00525181">
        <w:rPr>
          <w:rFonts w:ascii="Huawei Sans" w:hAnsi="Huawei Sans" w:cs="Huawei Sans"/>
        </w:rPr>
        <w:t>cla_teacher</w:t>
      </w:r>
      <w:r w:rsidRPr="00525181">
        <w:rPr>
          <w:rFonts w:ascii="Huawei Sans" w:hAnsi="Huawei Sans" w:cs="Huawei Sans"/>
        </w:rPr>
        <w:t>）</w:t>
      </w:r>
    </w:p>
    <w:p w14:paraId="69693F92"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school_department</w:t>
      </w:r>
      <w:r w:rsidRPr="00525181">
        <w:rPr>
          <w:rFonts w:ascii="Huawei Sans" w:hAnsi="Huawei Sans" w:cs="Huawei Sans"/>
        </w:rPr>
        <w:t>（</w:t>
      </w:r>
      <w:r w:rsidRPr="00525181">
        <w:rPr>
          <w:rFonts w:ascii="Huawei Sans" w:hAnsi="Huawei Sans" w:cs="Huawei Sans"/>
        </w:rPr>
        <w:t>depart_id</w:t>
      </w:r>
      <w:r w:rsidRPr="00525181">
        <w:rPr>
          <w:rFonts w:ascii="Huawei Sans" w:hAnsi="Huawei Sans" w:cs="Huawei Sans"/>
        </w:rPr>
        <w:t>，</w:t>
      </w:r>
      <w:r w:rsidRPr="00525181">
        <w:rPr>
          <w:rFonts w:ascii="Huawei Sans" w:hAnsi="Huawei Sans" w:cs="Huawei Sans"/>
        </w:rPr>
        <w:t>depart_name</w:t>
      </w:r>
      <w:r w:rsidRPr="00525181">
        <w:rPr>
          <w:rFonts w:ascii="Huawei Sans" w:hAnsi="Huawei Sans" w:cs="Huawei Sans"/>
        </w:rPr>
        <w:t>，</w:t>
      </w:r>
      <w:r w:rsidRPr="00525181">
        <w:rPr>
          <w:rFonts w:ascii="Huawei Sans" w:hAnsi="Huawei Sans" w:cs="Huawei Sans"/>
        </w:rPr>
        <w:t>depart_teacher</w:t>
      </w:r>
      <w:r w:rsidRPr="00525181">
        <w:rPr>
          <w:rFonts w:ascii="Huawei Sans" w:hAnsi="Huawei Sans" w:cs="Huawei Sans"/>
        </w:rPr>
        <w:t>）</w:t>
      </w:r>
    </w:p>
    <w:p w14:paraId="05B8B2F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course</w:t>
      </w:r>
      <w:r w:rsidRPr="00525181">
        <w:rPr>
          <w:rFonts w:ascii="Huawei Sans" w:hAnsi="Huawei Sans" w:cs="Huawei Sans"/>
        </w:rPr>
        <w:t>（</w:t>
      </w:r>
      <w:r w:rsidRPr="00525181">
        <w:rPr>
          <w:rFonts w:ascii="Huawei Sans" w:hAnsi="Huawei Sans" w:cs="Huawei Sans"/>
        </w:rPr>
        <w:t>cor_id</w:t>
      </w:r>
      <w:r w:rsidRPr="00525181">
        <w:rPr>
          <w:rFonts w:ascii="Huawei Sans" w:hAnsi="Huawei Sans" w:cs="Huawei Sans"/>
        </w:rPr>
        <w:t>，</w:t>
      </w:r>
      <w:r w:rsidRPr="00525181">
        <w:rPr>
          <w:rFonts w:ascii="Huawei Sans" w:hAnsi="Huawei Sans" w:cs="Huawei Sans"/>
        </w:rPr>
        <w:t>cor_name</w:t>
      </w:r>
      <w:r w:rsidRPr="00525181">
        <w:rPr>
          <w:rFonts w:ascii="Huawei Sans" w:hAnsi="Huawei Sans" w:cs="Huawei Sans"/>
        </w:rPr>
        <w:t>，</w:t>
      </w:r>
      <w:r w:rsidRPr="00525181">
        <w:rPr>
          <w:rFonts w:ascii="Huawei Sans" w:hAnsi="Huawei Sans" w:cs="Huawei Sans"/>
        </w:rPr>
        <w:t>cor_type</w:t>
      </w:r>
      <w:r w:rsidRPr="00525181">
        <w:rPr>
          <w:rFonts w:ascii="Huawei Sans" w:hAnsi="Huawei Sans" w:cs="Huawei Sans"/>
        </w:rPr>
        <w:t>，</w:t>
      </w:r>
      <w:r w:rsidRPr="00525181">
        <w:rPr>
          <w:rFonts w:ascii="Huawei Sans" w:hAnsi="Huawei Sans" w:cs="Huawei Sans"/>
        </w:rPr>
        <w:t>credit</w:t>
      </w:r>
      <w:r w:rsidRPr="00525181">
        <w:rPr>
          <w:rFonts w:ascii="Huawei Sans" w:hAnsi="Huawei Sans" w:cs="Huawei Sans"/>
        </w:rPr>
        <w:t>）</w:t>
      </w:r>
    </w:p>
    <w:p w14:paraId="19B54E12" w14:textId="77777777" w:rsidR="00F9409E" w:rsidRPr="00525181" w:rsidRDefault="00F9409E" w:rsidP="00ED1505">
      <w:pPr>
        <w:pStyle w:val="1e"/>
        <w:rPr>
          <w:rFonts w:hint="eastAsia"/>
        </w:rPr>
      </w:pPr>
      <w:r w:rsidRPr="00525181">
        <w:t>对象之间的关系：</w:t>
      </w:r>
    </w:p>
    <w:p w14:paraId="5B80DACF"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一位学生可以选择多门课程，一门课程可被多名学生选择</w:t>
      </w:r>
    </w:p>
    <w:p w14:paraId="795721F8" w14:textId="325FB768"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一位老师可以</w:t>
      </w:r>
      <w:r w:rsidR="00762499">
        <w:t>教授</w:t>
      </w:r>
      <w:r w:rsidRPr="00525181">
        <w:rPr>
          <w:rFonts w:ascii="Huawei Sans" w:hAnsi="Huawei Sans" w:cs="Huawei Sans"/>
        </w:rPr>
        <w:t>多门课程，一门课程可被多名老师教授</w:t>
      </w:r>
    </w:p>
    <w:p w14:paraId="1EBF211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一个院系可由多个班级组成</w:t>
      </w:r>
    </w:p>
    <w:p w14:paraId="2564CB0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一个院系可聘请多名老师</w:t>
      </w:r>
    </w:p>
    <w:p w14:paraId="522008ED" w14:textId="26CB786D" w:rsidR="00F9409E"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一个班级可由多名学生组成</w:t>
      </w:r>
    </w:p>
    <w:p w14:paraId="66D7BB25" w14:textId="7D337A91" w:rsidR="00E7453E" w:rsidRDefault="00E7453E" w:rsidP="00E7453E">
      <w:pPr>
        <w:pStyle w:val="renwu"/>
        <w:numPr>
          <w:ilvl w:val="0"/>
          <w:numId w:val="0"/>
        </w:numPr>
        <w:ind w:left="1021"/>
        <w:rPr>
          <w:rFonts w:ascii="Huawei Sans" w:hAnsi="Huawei Sans" w:cs="Huawei Sans"/>
        </w:rPr>
      </w:pPr>
    </w:p>
    <w:p w14:paraId="3AF1FDBE" w14:textId="147964EE" w:rsidR="00E7453E" w:rsidRDefault="00E7453E" w:rsidP="00E7453E">
      <w:pPr>
        <w:pStyle w:val="renwu"/>
        <w:numPr>
          <w:ilvl w:val="0"/>
          <w:numId w:val="0"/>
        </w:numPr>
        <w:ind w:left="1021"/>
        <w:rPr>
          <w:rFonts w:ascii="Huawei Sans" w:hAnsi="Huawei Sans" w:cs="Huawei Sans"/>
        </w:rPr>
      </w:pPr>
    </w:p>
    <w:p w14:paraId="1021B90F" w14:textId="1BFAF88E" w:rsidR="00E7453E" w:rsidRDefault="00E7453E" w:rsidP="00E7453E">
      <w:pPr>
        <w:pStyle w:val="renwu"/>
        <w:numPr>
          <w:ilvl w:val="0"/>
          <w:numId w:val="0"/>
        </w:numPr>
        <w:ind w:left="1021"/>
        <w:rPr>
          <w:rFonts w:ascii="Huawei Sans" w:hAnsi="Huawei Sans" w:cs="Huawei Sans"/>
        </w:rPr>
      </w:pPr>
    </w:p>
    <w:p w14:paraId="061E0FB2" w14:textId="556E01CA" w:rsidR="00E7453E" w:rsidRDefault="00E7453E" w:rsidP="00E7453E">
      <w:pPr>
        <w:pStyle w:val="renwu"/>
        <w:numPr>
          <w:ilvl w:val="0"/>
          <w:numId w:val="0"/>
        </w:numPr>
        <w:ind w:left="1021"/>
        <w:rPr>
          <w:rFonts w:ascii="Huawei Sans" w:hAnsi="Huawei Sans" w:cs="Huawei Sans"/>
        </w:rPr>
      </w:pPr>
    </w:p>
    <w:p w14:paraId="7847733A" w14:textId="0BDA5820" w:rsidR="00E7453E" w:rsidRDefault="00E7453E" w:rsidP="00E7453E">
      <w:pPr>
        <w:pStyle w:val="renwu"/>
        <w:numPr>
          <w:ilvl w:val="0"/>
          <w:numId w:val="0"/>
        </w:numPr>
        <w:ind w:left="1021"/>
        <w:rPr>
          <w:rFonts w:ascii="Huawei Sans" w:hAnsi="Huawei Sans" w:cs="Huawei Sans"/>
        </w:rPr>
      </w:pPr>
    </w:p>
    <w:p w14:paraId="527387BC" w14:textId="66166C1F" w:rsidR="00E7453E" w:rsidRDefault="00E7453E" w:rsidP="00E7453E">
      <w:pPr>
        <w:pStyle w:val="renwu"/>
        <w:numPr>
          <w:ilvl w:val="0"/>
          <w:numId w:val="0"/>
        </w:numPr>
        <w:ind w:left="1021"/>
        <w:rPr>
          <w:rFonts w:ascii="Huawei Sans" w:hAnsi="Huawei Sans" w:cs="Huawei Sans"/>
        </w:rPr>
      </w:pPr>
    </w:p>
    <w:p w14:paraId="053EC4D8" w14:textId="0DC1ED79" w:rsidR="00E7453E" w:rsidRDefault="00E7453E" w:rsidP="00E7453E">
      <w:pPr>
        <w:pStyle w:val="renwu"/>
        <w:numPr>
          <w:ilvl w:val="0"/>
          <w:numId w:val="0"/>
        </w:numPr>
        <w:ind w:left="1021"/>
        <w:rPr>
          <w:rFonts w:ascii="Huawei Sans" w:hAnsi="Huawei Sans" w:cs="Huawei Sans"/>
        </w:rPr>
      </w:pPr>
    </w:p>
    <w:p w14:paraId="63BFE2E4" w14:textId="78C85C8A" w:rsidR="00E7453E" w:rsidRDefault="00E7453E" w:rsidP="00E7453E">
      <w:pPr>
        <w:pStyle w:val="renwu"/>
        <w:numPr>
          <w:ilvl w:val="0"/>
          <w:numId w:val="0"/>
        </w:numPr>
        <w:ind w:left="1021"/>
        <w:rPr>
          <w:rFonts w:ascii="Huawei Sans" w:hAnsi="Huawei Sans" w:cs="Huawei Sans"/>
        </w:rPr>
      </w:pPr>
    </w:p>
    <w:p w14:paraId="3993117F" w14:textId="089B613F" w:rsidR="00E7453E" w:rsidRDefault="00E7453E" w:rsidP="00E7453E">
      <w:pPr>
        <w:pStyle w:val="renwu"/>
        <w:numPr>
          <w:ilvl w:val="0"/>
          <w:numId w:val="0"/>
        </w:numPr>
        <w:ind w:left="1021"/>
        <w:rPr>
          <w:rFonts w:ascii="Huawei Sans" w:hAnsi="Huawei Sans" w:cs="Huawei Sans"/>
        </w:rPr>
      </w:pPr>
    </w:p>
    <w:p w14:paraId="4BEE7392" w14:textId="2ACD63E3" w:rsidR="00E7453E" w:rsidRPr="00E7453E" w:rsidRDefault="00E7453E" w:rsidP="00E7453E">
      <w:pPr>
        <w:pStyle w:val="renwu"/>
        <w:numPr>
          <w:ilvl w:val="0"/>
          <w:numId w:val="0"/>
        </w:numPr>
        <w:ind w:left="1021"/>
        <w:rPr>
          <w:rFonts w:ascii="Huawei Sans" w:hAnsi="Huawei Sans" w:cs="Huawei Sans" w:hint="eastAsia"/>
          <w:b/>
          <w:sz w:val="30"/>
          <w:szCs w:val="30"/>
        </w:rPr>
      </w:pPr>
      <w:r w:rsidRPr="00E7453E">
        <w:rPr>
          <w:rFonts w:ascii="Huawei Sans" w:hAnsi="Huawei Sans" w:cs="Huawei Sans" w:hint="eastAsia"/>
          <w:b/>
          <w:sz w:val="30"/>
          <w:szCs w:val="30"/>
        </w:rPr>
        <w:t>说明：请先自行绘制</w:t>
      </w:r>
      <w:r w:rsidRPr="00E7453E">
        <w:rPr>
          <w:rFonts w:ascii="Huawei Sans" w:hAnsi="Huawei Sans" w:cs="Huawei Sans" w:hint="eastAsia"/>
          <w:b/>
          <w:sz w:val="30"/>
          <w:szCs w:val="30"/>
        </w:rPr>
        <w:t>E</w:t>
      </w:r>
      <w:r w:rsidRPr="00E7453E">
        <w:rPr>
          <w:rFonts w:ascii="Huawei Sans" w:hAnsi="Huawei Sans" w:cs="Huawei Sans"/>
          <w:b/>
          <w:sz w:val="30"/>
          <w:szCs w:val="30"/>
        </w:rPr>
        <w:t>R</w:t>
      </w:r>
      <w:r w:rsidRPr="00E7453E">
        <w:rPr>
          <w:rFonts w:ascii="Huawei Sans" w:hAnsi="Huawei Sans" w:cs="Huawei Sans" w:hint="eastAsia"/>
          <w:b/>
          <w:sz w:val="30"/>
          <w:szCs w:val="30"/>
        </w:rPr>
        <w:t>图，再和给出的</w:t>
      </w:r>
      <w:r w:rsidRPr="00E7453E">
        <w:rPr>
          <w:rFonts w:ascii="Huawei Sans" w:hAnsi="Huawei Sans" w:cs="Huawei Sans" w:hint="eastAsia"/>
          <w:b/>
          <w:sz w:val="30"/>
          <w:szCs w:val="30"/>
        </w:rPr>
        <w:t>E</w:t>
      </w:r>
      <w:r w:rsidRPr="00E7453E">
        <w:rPr>
          <w:rFonts w:ascii="Huawei Sans" w:hAnsi="Huawei Sans" w:cs="Huawei Sans"/>
          <w:b/>
          <w:sz w:val="30"/>
          <w:szCs w:val="30"/>
        </w:rPr>
        <w:t>R</w:t>
      </w:r>
      <w:r w:rsidRPr="00E7453E">
        <w:rPr>
          <w:rFonts w:ascii="Huawei Sans" w:hAnsi="Huawei Sans" w:cs="Huawei Sans" w:hint="eastAsia"/>
          <w:b/>
          <w:sz w:val="30"/>
          <w:szCs w:val="30"/>
        </w:rPr>
        <w:t>图进行参考对照。</w:t>
      </w:r>
      <w:r w:rsidR="00A43ECB">
        <w:rPr>
          <w:rFonts w:ascii="Huawei Sans" w:hAnsi="Huawei Sans" w:cs="Huawei Sans" w:hint="eastAsia"/>
          <w:b/>
          <w:sz w:val="30"/>
          <w:szCs w:val="30"/>
        </w:rPr>
        <w:t>请将自行绘制的</w:t>
      </w:r>
      <w:r w:rsidR="00A43ECB">
        <w:rPr>
          <w:rFonts w:ascii="Huawei Sans" w:hAnsi="Huawei Sans" w:cs="Huawei Sans" w:hint="eastAsia"/>
          <w:b/>
          <w:sz w:val="30"/>
          <w:szCs w:val="30"/>
        </w:rPr>
        <w:t>E</w:t>
      </w:r>
      <w:r w:rsidR="00A43ECB">
        <w:rPr>
          <w:rFonts w:ascii="Huawei Sans" w:hAnsi="Huawei Sans" w:cs="Huawei Sans"/>
          <w:b/>
          <w:sz w:val="30"/>
          <w:szCs w:val="30"/>
        </w:rPr>
        <w:t>R</w:t>
      </w:r>
      <w:r w:rsidR="00A43ECB">
        <w:rPr>
          <w:rFonts w:ascii="Huawei Sans" w:hAnsi="Huawei Sans" w:cs="Huawei Sans" w:hint="eastAsia"/>
          <w:b/>
          <w:sz w:val="30"/>
          <w:szCs w:val="30"/>
        </w:rPr>
        <w:t>图填写在实验报告中。</w:t>
      </w:r>
    </w:p>
    <w:p w14:paraId="63EAA54A" w14:textId="77EB0159" w:rsidR="00E7453E" w:rsidRDefault="00E7453E" w:rsidP="00E7453E">
      <w:pPr>
        <w:pStyle w:val="renwu"/>
        <w:numPr>
          <w:ilvl w:val="0"/>
          <w:numId w:val="0"/>
        </w:numPr>
        <w:ind w:left="1021"/>
        <w:rPr>
          <w:rFonts w:ascii="Huawei Sans" w:hAnsi="Huawei Sans" w:cs="Huawei Sans"/>
        </w:rPr>
      </w:pPr>
    </w:p>
    <w:p w14:paraId="0D9F98CA" w14:textId="079AC0AC" w:rsidR="00E7453E" w:rsidRDefault="00E7453E" w:rsidP="00E7453E">
      <w:pPr>
        <w:pStyle w:val="renwu"/>
        <w:numPr>
          <w:ilvl w:val="0"/>
          <w:numId w:val="0"/>
        </w:numPr>
        <w:ind w:left="1021"/>
        <w:rPr>
          <w:rFonts w:ascii="Huawei Sans" w:hAnsi="Huawei Sans" w:cs="Huawei Sans"/>
        </w:rPr>
      </w:pPr>
    </w:p>
    <w:p w14:paraId="56DE4A38" w14:textId="3F3E8968" w:rsidR="00E7453E" w:rsidRDefault="00E7453E" w:rsidP="00E7453E">
      <w:pPr>
        <w:pStyle w:val="renwu"/>
        <w:numPr>
          <w:ilvl w:val="0"/>
          <w:numId w:val="0"/>
        </w:numPr>
        <w:ind w:left="1021"/>
        <w:rPr>
          <w:rFonts w:ascii="Huawei Sans" w:hAnsi="Huawei Sans" w:cs="Huawei Sans"/>
        </w:rPr>
      </w:pPr>
    </w:p>
    <w:p w14:paraId="5D2A299B" w14:textId="0F576CE7" w:rsidR="00E7453E" w:rsidRDefault="00E7453E" w:rsidP="00E7453E">
      <w:pPr>
        <w:pStyle w:val="renwu"/>
        <w:numPr>
          <w:ilvl w:val="0"/>
          <w:numId w:val="0"/>
        </w:numPr>
        <w:ind w:left="1021"/>
        <w:rPr>
          <w:rFonts w:ascii="Huawei Sans" w:hAnsi="Huawei Sans" w:cs="Huawei Sans"/>
        </w:rPr>
      </w:pPr>
    </w:p>
    <w:p w14:paraId="27F99244" w14:textId="312343C1" w:rsidR="00E7453E" w:rsidRDefault="00E7453E" w:rsidP="00E7453E">
      <w:pPr>
        <w:pStyle w:val="renwu"/>
        <w:numPr>
          <w:ilvl w:val="0"/>
          <w:numId w:val="0"/>
        </w:numPr>
        <w:ind w:left="1021"/>
        <w:rPr>
          <w:rFonts w:ascii="Huawei Sans" w:hAnsi="Huawei Sans" w:cs="Huawei Sans"/>
        </w:rPr>
      </w:pPr>
    </w:p>
    <w:p w14:paraId="30EB1037" w14:textId="15D229E6" w:rsidR="00E7453E" w:rsidRDefault="00E7453E" w:rsidP="00E7453E">
      <w:pPr>
        <w:pStyle w:val="renwu"/>
        <w:numPr>
          <w:ilvl w:val="0"/>
          <w:numId w:val="0"/>
        </w:numPr>
        <w:ind w:left="1021"/>
        <w:rPr>
          <w:rFonts w:ascii="Huawei Sans" w:hAnsi="Huawei Sans" w:cs="Huawei Sans"/>
        </w:rPr>
      </w:pPr>
    </w:p>
    <w:p w14:paraId="3A9E1952" w14:textId="2758A4E7" w:rsidR="00E7453E" w:rsidRDefault="00E7453E" w:rsidP="00E7453E">
      <w:pPr>
        <w:pStyle w:val="renwu"/>
        <w:numPr>
          <w:ilvl w:val="0"/>
          <w:numId w:val="0"/>
        </w:numPr>
        <w:ind w:left="1021"/>
        <w:rPr>
          <w:rFonts w:ascii="Huawei Sans" w:hAnsi="Huawei Sans" w:cs="Huawei Sans"/>
        </w:rPr>
      </w:pPr>
    </w:p>
    <w:p w14:paraId="0EBAEEFD" w14:textId="1771B888" w:rsidR="00E7453E" w:rsidRDefault="00E7453E" w:rsidP="00E7453E">
      <w:pPr>
        <w:pStyle w:val="renwu"/>
        <w:numPr>
          <w:ilvl w:val="0"/>
          <w:numId w:val="0"/>
        </w:numPr>
        <w:ind w:left="1021"/>
        <w:rPr>
          <w:rFonts w:ascii="Huawei Sans" w:hAnsi="Huawei Sans" w:cs="Huawei Sans"/>
        </w:rPr>
      </w:pPr>
    </w:p>
    <w:p w14:paraId="00C0E864" w14:textId="2365AB59" w:rsidR="00E7453E" w:rsidRDefault="00E7453E" w:rsidP="00E7453E">
      <w:pPr>
        <w:pStyle w:val="renwu"/>
        <w:numPr>
          <w:ilvl w:val="0"/>
          <w:numId w:val="0"/>
        </w:numPr>
        <w:ind w:left="1021"/>
        <w:rPr>
          <w:rFonts w:ascii="Huawei Sans" w:hAnsi="Huawei Sans" w:cs="Huawei Sans"/>
        </w:rPr>
      </w:pPr>
    </w:p>
    <w:p w14:paraId="0E6B3536" w14:textId="0E99993E" w:rsidR="00E7453E" w:rsidRDefault="00E7453E" w:rsidP="00E7453E">
      <w:pPr>
        <w:pStyle w:val="renwu"/>
        <w:numPr>
          <w:ilvl w:val="0"/>
          <w:numId w:val="0"/>
        </w:numPr>
        <w:ind w:left="1021"/>
        <w:rPr>
          <w:rFonts w:ascii="Huawei Sans" w:hAnsi="Huawei Sans" w:cs="Huawei Sans"/>
        </w:rPr>
      </w:pPr>
    </w:p>
    <w:p w14:paraId="35989433" w14:textId="72C51DD7" w:rsidR="00E7453E" w:rsidRDefault="00E7453E" w:rsidP="00E7453E">
      <w:pPr>
        <w:pStyle w:val="renwu"/>
        <w:numPr>
          <w:ilvl w:val="0"/>
          <w:numId w:val="0"/>
        </w:numPr>
        <w:ind w:left="1021"/>
        <w:rPr>
          <w:rFonts w:ascii="Huawei Sans" w:hAnsi="Huawei Sans" w:cs="Huawei Sans"/>
        </w:rPr>
      </w:pPr>
    </w:p>
    <w:p w14:paraId="0F16C79B" w14:textId="74127537" w:rsidR="00E7453E" w:rsidRDefault="00E7453E" w:rsidP="00E7453E">
      <w:pPr>
        <w:pStyle w:val="renwu"/>
        <w:numPr>
          <w:ilvl w:val="0"/>
          <w:numId w:val="0"/>
        </w:numPr>
        <w:ind w:left="1021"/>
        <w:rPr>
          <w:rFonts w:ascii="Huawei Sans" w:hAnsi="Huawei Sans" w:cs="Huawei Sans"/>
        </w:rPr>
      </w:pPr>
    </w:p>
    <w:p w14:paraId="0327A436" w14:textId="0603676B" w:rsidR="00E7453E" w:rsidRDefault="00E7453E" w:rsidP="00E7453E">
      <w:pPr>
        <w:pStyle w:val="renwu"/>
        <w:numPr>
          <w:ilvl w:val="0"/>
          <w:numId w:val="0"/>
        </w:numPr>
        <w:ind w:left="1021"/>
        <w:rPr>
          <w:rFonts w:ascii="Huawei Sans" w:hAnsi="Huawei Sans" w:cs="Huawei Sans"/>
        </w:rPr>
      </w:pPr>
    </w:p>
    <w:p w14:paraId="4BA338BB" w14:textId="5E9E3761" w:rsidR="00E7453E" w:rsidRDefault="00E7453E" w:rsidP="00E7453E">
      <w:pPr>
        <w:pStyle w:val="renwu"/>
        <w:numPr>
          <w:ilvl w:val="0"/>
          <w:numId w:val="0"/>
        </w:numPr>
        <w:ind w:left="1021"/>
        <w:rPr>
          <w:rFonts w:ascii="Huawei Sans" w:hAnsi="Huawei Sans" w:cs="Huawei Sans"/>
        </w:rPr>
      </w:pPr>
    </w:p>
    <w:p w14:paraId="76BF6AF6" w14:textId="5B31549B" w:rsidR="00E7453E" w:rsidRDefault="00E7453E" w:rsidP="00E7453E">
      <w:pPr>
        <w:pStyle w:val="renwu"/>
        <w:numPr>
          <w:ilvl w:val="0"/>
          <w:numId w:val="0"/>
        </w:numPr>
        <w:ind w:left="1021"/>
        <w:rPr>
          <w:rFonts w:ascii="Huawei Sans" w:hAnsi="Huawei Sans" w:cs="Huawei Sans"/>
        </w:rPr>
      </w:pPr>
    </w:p>
    <w:p w14:paraId="0E87B047" w14:textId="62FFC5A2" w:rsidR="00E7453E" w:rsidRDefault="00E7453E" w:rsidP="00E7453E">
      <w:pPr>
        <w:pStyle w:val="renwu"/>
        <w:numPr>
          <w:ilvl w:val="0"/>
          <w:numId w:val="0"/>
        </w:numPr>
        <w:ind w:left="1021"/>
        <w:rPr>
          <w:rFonts w:ascii="Huawei Sans" w:hAnsi="Huawei Sans" w:cs="Huawei Sans"/>
        </w:rPr>
      </w:pPr>
    </w:p>
    <w:p w14:paraId="094DB48B" w14:textId="75BAE3C2" w:rsidR="00E7453E" w:rsidRDefault="00E7453E" w:rsidP="00E7453E">
      <w:pPr>
        <w:pStyle w:val="renwu"/>
        <w:numPr>
          <w:ilvl w:val="0"/>
          <w:numId w:val="0"/>
        </w:numPr>
        <w:ind w:left="1021"/>
        <w:rPr>
          <w:rFonts w:ascii="Huawei Sans" w:hAnsi="Huawei Sans" w:cs="Huawei Sans"/>
        </w:rPr>
      </w:pPr>
    </w:p>
    <w:p w14:paraId="1DC08F3A" w14:textId="5B3F74E5" w:rsidR="00E7453E" w:rsidRDefault="00E7453E" w:rsidP="00E7453E">
      <w:pPr>
        <w:pStyle w:val="renwu"/>
        <w:numPr>
          <w:ilvl w:val="0"/>
          <w:numId w:val="0"/>
        </w:numPr>
        <w:ind w:left="1021"/>
        <w:rPr>
          <w:rFonts w:ascii="Huawei Sans" w:hAnsi="Huawei Sans" w:cs="Huawei Sans"/>
        </w:rPr>
      </w:pPr>
    </w:p>
    <w:p w14:paraId="2C744943" w14:textId="17D4E725" w:rsidR="00E7453E" w:rsidRDefault="00E7453E" w:rsidP="00E7453E">
      <w:pPr>
        <w:pStyle w:val="renwu"/>
        <w:numPr>
          <w:ilvl w:val="0"/>
          <w:numId w:val="0"/>
        </w:numPr>
        <w:ind w:left="1021"/>
        <w:rPr>
          <w:rFonts w:ascii="Huawei Sans" w:hAnsi="Huawei Sans" w:cs="Huawei Sans"/>
        </w:rPr>
      </w:pPr>
    </w:p>
    <w:p w14:paraId="5DB444D1" w14:textId="1C271DFC" w:rsidR="00E7453E" w:rsidRDefault="00E7453E" w:rsidP="00E7453E">
      <w:pPr>
        <w:pStyle w:val="renwu"/>
        <w:numPr>
          <w:ilvl w:val="0"/>
          <w:numId w:val="0"/>
        </w:numPr>
        <w:ind w:left="1021"/>
        <w:rPr>
          <w:rFonts w:ascii="Huawei Sans" w:hAnsi="Huawei Sans" w:cs="Huawei Sans"/>
        </w:rPr>
      </w:pPr>
    </w:p>
    <w:p w14:paraId="23B61A1A" w14:textId="016EF249" w:rsidR="00E7453E" w:rsidRDefault="00E7453E" w:rsidP="00E7453E">
      <w:pPr>
        <w:pStyle w:val="renwu"/>
        <w:numPr>
          <w:ilvl w:val="0"/>
          <w:numId w:val="0"/>
        </w:numPr>
        <w:ind w:left="1021"/>
        <w:rPr>
          <w:rFonts w:ascii="Huawei Sans" w:hAnsi="Huawei Sans" w:cs="Huawei Sans"/>
        </w:rPr>
      </w:pPr>
    </w:p>
    <w:p w14:paraId="18518202" w14:textId="75E85549" w:rsidR="00E7453E" w:rsidRDefault="00E7453E" w:rsidP="00E7453E">
      <w:pPr>
        <w:pStyle w:val="renwu"/>
        <w:numPr>
          <w:ilvl w:val="0"/>
          <w:numId w:val="0"/>
        </w:numPr>
        <w:ind w:left="1021"/>
        <w:rPr>
          <w:rFonts w:ascii="Huawei Sans" w:hAnsi="Huawei Sans" w:cs="Huawei Sans"/>
        </w:rPr>
      </w:pPr>
    </w:p>
    <w:p w14:paraId="6D1CB80E" w14:textId="7EE40D79" w:rsidR="00E7453E" w:rsidRDefault="00E7453E" w:rsidP="00E7453E">
      <w:pPr>
        <w:pStyle w:val="renwu"/>
        <w:numPr>
          <w:ilvl w:val="0"/>
          <w:numId w:val="0"/>
        </w:numPr>
        <w:ind w:left="1021"/>
        <w:rPr>
          <w:rFonts w:ascii="Huawei Sans" w:hAnsi="Huawei Sans" w:cs="Huawei Sans"/>
        </w:rPr>
      </w:pPr>
    </w:p>
    <w:p w14:paraId="0DE5CB0E" w14:textId="78962FCE" w:rsidR="00E7453E" w:rsidRDefault="00E7453E" w:rsidP="00E7453E">
      <w:pPr>
        <w:pStyle w:val="renwu"/>
        <w:numPr>
          <w:ilvl w:val="0"/>
          <w:numId w:val="0"/>
        </w:numPr>
        <w:ind w:left="1021"/>
        <w:rPr>
          <w:rFonts w:ascii="Huawei Sans" w:hAnsi="Huawei Sans" w:cs="Huawei Sans"/>
        </w:rPr>
      </w:pPr>
    </w:p>
    <w:p w14:paraId="34B4D9D6" w14:textId="07C2944E" w:rsidR="00E7453E" w:rsidRDefault="00E7453E" w:rsidP="00E7453E">
      <w:pPr>
        <w:pStyle w:val="renwu"/>
        <w:numPr>
          <w:ilvl w:val="0"/>
          <w:numId w:val="0"/>
        </w:numPr>
        <w:ind w:left="1021"/>
        <w:rPr>
          <w:rFonts w:ascii="Huawei Sans" w:hAnsi="Huawei Sans" w:cs="Huawei Sans"/>
        </w:rPr>
      </w:pPr>
    </w:p>
    <w:p w14:paraId="4EC032C0" w14:textId="70FE4044" w:rsidR="00E7453E" w:rsidRDefault="00E7453E" w:rsidP="00E7453E">
      <w:pPr>
        <w:pStyle w:val="renwu"/>
        <w:numPr>
          <w:ilvl w:val="0"/>
          <w:numId w:val="0"/>
        </w:numPr>
        <w:ind w:left="1021"/>
        <w:rPr>
          <w:rFonts w:ascii="Huawei Sans" w:hAnsi="Huawei Sans" w:cs="Huawei Sans"/>
        </w:rPr>
      </w:pPr>
    </w:p>
    <w:p w14:paraId="64F45362" w14:textId="1133AA23" w:rsidR="00E7453E" w:rsidRDefault="00E7453E" w:rsidP="00E7453E">
      <w:pPr>
        <w:pStyle w:val="renwu"/>
        <w:numPr>
          <w:ilvl w:val="0"/>
          <w:numId w:val="0"/>
        </w:numPr>
        <w:ind w:left="1021"/>
        <w:rPr>
          <w:rFonts w:ascii="Huawei Sans" w:hAnsi="Huawei Sans" w:cs="Huawei Sans"/>
        </w:rPr>
      </w:pPr>
    </w:p>
    <w:p w14:paraId="0612ACED" w14:textId="21C9A4E4" w:rsidR="00E7453E" w:rsidRDefault="00E7453E" w:rsidP="00E7453E">
      <w:pPr>
        <w:pStyle w:val="renwu"/>
        <w:numPr>
          <w:ilvl w:val="0"/>
          <w:numId w:val="0"/>
        </w:numPr>
        <w:ind w:left="1021"/>
        <w:rPr>
          <w:rFonts w:ascii="Huawei Sans" w:hAnsi="Huawei Sans" w:cs="Huawei Sans"/>
        </w:rPr>
      </w:pPr>
    </w:p>
    <w:p w14:paraId="4FC786E9" w14:textId="1FA38EE3" w:rsidR="00E7453E" w:rsidRDefault="00E7453E" w:rsidP="00E7453E">
      <w:pPr>
        <w:pStyle w:val="renwu"/>
        <w:numPr>
          <w:ilvl w:val="0"/>
          <w:numId w:val="0"/>
        </w:numPr>
        <w:ind w:left="1021"/>
        <w:rPr>
          <w:rFonts w:ascii="Huawei Sans" w:hAnsi="Huawei Sans" w:cs="Huawei Sans"/>
        </w:rPr>
      </w:pPr>
    </w:p>
    <w:p w14:paraId="60AD5CED" w14:textId="3BB5B1F0" w:rsidR="00E7453E" w:rsidRDefault="00E7453E" w:rsidP="00E7453E">
      <w:pPr>
        <w:pStyle w:val="renwu"/>
        <w:numPr>
          <w:ilvl w:val="0"/>
          <w:numId w:val="0"/>
        </w:numPr>
        <w:ind w:left="1021"/>
        <w:rPr>
          <w:rFonts w:ascii="Huawei Sans" w:hAnsi="Huawei Sans" w:cs="Huawei Sans"/>
        </w:rPr>
      </w:pPr>
    </w:p>
    <w:p w14:paraId="4478091F" w14:textId="7F94E129" w:rsidR="00E7453E" w:rsidRDefault="00E7453E" w:rsidP="00E7453E">
      <w:pPr>
        <w:pStyle w:val="renwu"/>
        <w:numPr>
          <w:ilvl w:val="0"/>
          <w:numId w:val="0"/>
        </w:numPr>
        <w:ind w:left="1021"/>
        <w:rPr>
          <w:rFonts w:ascii="Huawei Sans" w:hAnsi="Huawei Sans" w:cs="Huawei Sans"/>
        </w:rPr>
      </w:pPr>
    </w:p>
    <w:p w14:paraId="0D8EEB77" w14:textId="5D79576F" w:rsidR="00E7453E" w:rsidRDefault="00E7453E" w:rsidP="00E7453E">
      <w:pPr>
        <w:pStyle w:val="renwu"/>
        <w:numPr>
          <w:ilvl w:val="0"/>
          <w:numId w:val="0"/>
        </w:numPr>
        <w:ind w:left="1021"/>
        <w:rPr>
          <w:rFonts w:ascii="Huawei Sans" w:hAnsi="Huawei Sans" w:cs="Huawei Sans"/>
        </w:rPr>
      </w:pPr>
    </w:p>
    <w:p w14:paraId="131C1D4F" w14:textId="45E2300C" w:rsidR="00E7453E" w:rsidRDefault="00E7453E" w:rsidP="00E7453E">
      <w:pPr>
        <w:pStyle w:val="renwu"/>
        <w:numPr>
          <w:ilvl w:val="0"/>
          <w:numId w:val="0"/>
        </w:numPr>
        <w:ind w:left="1021"/>
        <w:rPr>
          <w:rFonts w:ascii="Huawei Sans" w:hAnsi="Huawei Sans" w:cs="Huawei Sans"/>
        </w:rPr>
      </w:pPr>
    </w:p>
    <w:p w14:paraId="115A1A40" w14:textId="587EB6D1" w:rsidR="00E7453E" w:rsidRDefault="00E7453E" w:rsidP="00E7453E">
      <w:pPr>
        <w:pStyle w:val="renwu"/>
        <w:numPr>
          <w:ilvl w:val="0"/>
          <w:numId w:val="0"/>
        </w:numPr>
        <w:ind w:left="1021"/>
        <w:rPr>
          <w:rFonts w:ascii="Huawei Sans" w:hAnsi="Huawei Sans" w:cs="Huawei Sans"/>
        </w:rPr>
      </w:pPr>
    </w:p>
    <w:p w14:paraId="10385049" w14:textId="3C630E12" w:rsidR="00E7453E" w:rsidRDefault="00E7453E" w:rsidP="00E7453E">
      <w:pPr>
        <w:pStyle w:val="renwu"/>
        <w:numPr>
          <w:ilvl w:val="0"/>
          <w:numId w:val="0"/>
        </w:numPr>
        <w:ind w:left="1021"/>
        <w:rPr>
          <w:rFonts w:ascii="Huawei Sans" w:hAnsi="Huawei Sans" w:cs="Huawei Sans"/>
        </w:rPr>
      </w:pPr>
    </w:p>
    <w:p w14:paraId="3F1F94E4" w14:textId="58F1CAFF" w:rsidR="00E7453E" w:rsidRDefault="00E7453E" w:rsidP="00E7453E">
      <w:pPr>
        <w:pStyle w:val="renwu"/>
        <w:numPr>
          <w:ilvl w:val="0"/>
          <w:numId w:val="0"/>
        </w:numPr>
        <w:ind w:left="1021"/>
        <w:rPr>
          <w:rFonts w:ascii="Huawei Sans" w:hAnsi="Huawei Sans" w:cs="Huawei Sans"/>
        </w:rPr>
      </w:pPr>
    </w:p>
    <w:p w14:paraId="4F057878" w14:textId="3D1ED834" w:rsidR="00E7453E" w:rsidRDefault="00E7453E" w:rsidP="00E7453E">
      <w:pPr>
        <w:pStyle w:val="renwu"/>
        <w:numPr>
          <w:ilvl w:val="0"/>
          <w:numId w:val="0"/>
        </w:numPr>
        <w:ind w:left="1021"/>
        <w:rPr>
          <w:rFonts w:ascii="Huawei Sans" w:hAnsi="Huawei Sans" w:cs="Huawei Sans"/>
        </w:rPr>
      </w:pPr>
    </w:p>
    <w:p w14:paraId="635927D1" w14:textId="3F9C4156" w:rsidR="00E7453E" w:rsidRDefault="00E7453E" w:rsidP="00E7453E">
      <w:pPr>
        <w:pStyle w:val="renwu"/>
        <w:numPr>
          <w:ilvl w:val="0"/>
          <w:numId w:val="0"/>
        </w:numPr>
        <w:ind w:left="1021"/>
        <w:rPr>
          <w:rFonts w:ascii="Huawei Sans" w:hAnsi="Huawei Sans" w:cs="Huawei Sans"/>
        </w:rPr>
      </w:pPr>
    </w:p>
    <w:p w14:paraId="688362EC" w14:textId="3F9A5DF0" w:rsidR="00E7453E" w:rsidRDefault="00E7453E" w:rsidP="00E7453E">
      <w:pPr>
        <w:pStyle w:val="renwu"/>
        <w:numPr>
          <w:ilvl w:val="0"/>
          <w:numId w:val="0"/>
        </w:numPr>
        <w:ind w:left="1021"/>
        <w:rPr>
          <w:rFonts w:ascii="Huawei Sans" w:hAnsi="Huawei Sans" w:cs="Huawei Sans"/>
        </w:rPr>
      </w:pPr>
    </w:p>
    <w:p w14:paraId="20129263" w14:textId="763CC10D" w:rsidR="00E7453E" w:rsidRDefault="00E7453E" w:rsidP="00E7453E">
      <w:pPr>
        <w:pStyle w:val="renwu"/>
        <w:numPr>
          <w:ilvl w:val="0"/>
          <w:numId w:val="0"/>
        </w:numPr>
        <w:ind w:left="1021"/>
        <w:rPr>
          <w:rFonts w:ascii="Huawei Sans" w:hAnsi="Huawei Sans" w:cs="Huawei Sans"/>
        </w:rPr>
      </w:pPr>
    </w:p>
    <w:p w14:paraId="13C70FC7" w14:textId="61867CB6" w:rsidR="00E7453E" w:rsidRDefault="00E7453E" w:rsidP="00E7453E">
      <w:pPr>
        <w:pStyle w:val="renwu"/>
        <w:numPr>
          <w:ilvl w:val="0"/>
          <w:numId w:val="0"/>
        </w:numPr>
        <w:ind w:left="1021"/>
        <w:rPr>
          <w:rFonts w:ascii="Huawei Sans" w:hAnsi="Huawei Sans" w:cs="Huawei Sans"/>
        </w:rPr>
      </w:pPr>
    </w:p>
    <w:p w14:paraId="7F6B4BB9" w14:textId="3AF6151A" w:rsidR="00E7453E" w:rsidRDefault="00E7453E" w:rsidP="00E7453E">
      <w:pPr>
        <w:pStyle w:val="renwu"/>
        <w:numPr>
          <w:ilvl w:val="0"/>
          <w:numId w:val="0"/>
        </w:numPr>
        <w:ind w:left="1021"/>
        <w:rPr>
          <w:rFonts w:ascii="Huawei Sans" w:hAnsi="Huawei Sans" w:cs="Huawei Sans"/>
        </w:rPr>
      </w:pPr>
    </w:p>
    <w:p w14:paraId="0D944CF5" w14:textId="7A8E50B5" w:rsidR="00E7453E" w:rsidRDefault="00E7453E" w:rsidP="00E7453E">
      <w:pPr>
        <w:pStyle w:val="renwu"/>
        <w:numPr>
          <w:ilvl w:val="0"/>
          <w:numId w:val="0"/>
        </w:numPr>
        <w:ind w:left="1021"/>
        <w:rPr>
          <w:rFonts w:ascii="Huawei Sans" w:hAnsi="Huawei Sans" w:cs="Huawei Sans"/>
        </w:rPr>
      </w:pPr>
    </w:p>
    <w:p w14:paraId="40BB3C18" w14:textId="77777777" w:rsidR="00E7453E" w:rsidRPr="00525181" w:rsidRDefault="00E7453E" w:rsidP="00E7453E">
      <w:pPr>
        <w:pStyle w:val="renwu"/>
        <w:numPr>
          <w:ilvl w:val="0"/>
          <w:numId w:val="0"/>
        </w:numPr>
        <w:ind w:left="1021"/>
        <w:rPr>
          <w:rFonts w:ascii="Huawei Sans" w:hAnsi="Huawei Sans" w:cs="Huawei Sans" w:hint="eastAsia"/>
        </w:rPr>
      </w:pPr>
    </w:p>
    <w:p w14:paraId="28825F42" w14:textId="58A9CA05" w:rsidR="00F9409E" w:rsidRPr="00525181" w:rsidRDefault="00F9409E" w:rsidP="00F9409E">
      <w:pPr>
        <w:pStyle w:val="3"/>
        <w:rPr>
          <w:rFonts w:ascii="Huawei Sans" w:hAnsi="Huawei Sans" w:cs="Huawei Sans"/>
        </w:rPr>
      </w:pPr>
      <w:bookmarkStart w:id="51" w:name="_Toc81318145"/>
      <w:r w:rsidRPr="00525181">
        <w:rPr>
          <w:rFonts w:ascii="Huawei Sans" w:hAnsi="Huawei Sans" w:cs="Huawei Sans"/>
        </w:rPr>
        <w:lastRenderedPageBreak/>
        <w:t>E-R</w:t>
      </w:r>
      <w:r w:rsidRPr="00525181">
        <w:rPr>
          <w:rFonts w:ascii="Huawei Sans" w:hAnsi="Huawei Sans" w:cs="Huawei Sans"/>
        </w:rPr>
        <w:t>图</w:t>
      </w:r>
      <w:bookmarkEnd w:id="51"/>
    </w:p>
    <w:p w14:paraId="2809011D" w14:textId="3000F34A" w:rsidR="0049632C" w:rsidRDefault="00ED1505" w:rsidP="00ED1505">
      <w:pPr>
        <w:pStyle w:val="1e"/>
        <w:rPr>
          <w:rFonts w:hint="eastAsia"/>
        </w:rPr>
      </w:pPr>
      <w:r>
        <w:rPr>
          <w:noProof/>
        </w:rPr>
        <mc:AlternateContent>
          <mc:Choice Requires="wps">
            <w:drawing>
              <wp:anchor distT="0" distB="0" distL="114300" distR="114300" simplePos="0" relativeHeight="251659264" behindDoc="0" locked="0" layoutInCell="1" allowOverlap="1" wp14:anchorId="4CF567D8" wp14:editId="14DBEF23">
                <wp:simplePos x="0" y="0"/>
                <wp:positionH relativeFrom="column">
                  <wp:posOffset>3165914</wp:posOffset>
                </wp:positionH>
                <wp:positionV relativeFrom="paragraph">
                  <wp:posOffset>1147006</wp:posOffset>
                </wp:positionV>
                <wp:extent cx="914400" cy="31066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14400" cy="310662"/>
                        </a:xfrm>
                        <a:prstGeom prst="rect">
                          <a:avLst/>
                        </a:prstGeom>
                        <a:noFill/>
                        <a:ln w="6350">
                          <a:noFill/>
                        </a:ln>
                      </wps:spPr>
                      <wps:txbx>
                        <w:txbxContent>
                          <w:p w14:paraId="56E1FCC5" w14:textId="63754EC6" w:rsidR="00AD4721" w:rsidRPr="00712D27" w:rsidRDefault="00AD4721">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F567D8" id="_x0000_t202" coordsize="21600,21600" o:spt="202" path="m,l,21600r21600,l21600,xe">
                <v:stroke joinstyle="miter"/>
                <v:path gradientshapeok="t" o:connecttype="rect"/>
              </v:shapetype>
              <v:shape id="文本框 1" o:spid="_x0000_s1026" type="#_x0000_t202" style="position:absolute;left:0;text-align:left;margin-left:249.3pt;margin-top:90.3pt;width:1in;height:24.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" filled="f" stroked="f" strokeweight=".5pt">
                <v:textbox>
                  <w:txbxContent>
                    <w:p w14:paraId="56E1FCC5" w14:textId="63754EC6" w:rsidR="00AD4721" w:rsidRPr="00712D27" w:rsidRDefault="00AD4721">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v:textbox>
              </v:shape>
            </w:pict>
          </mc:Fallback>
        </mc:AlternateContent>
      </w:r>
      <w:r w:rsidR="00762499" w:rsidRPr="00525181">
        <w:object w:dxaOrig="12391" w:dyaOrig="14656" w14:anchorId="13F66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88.5pt" o:ole="">
            <v:imagedata r:id="rId14" o:title=""/>
          </v:shape>
          <o:OLEObject Type="Embed" ProgID="Visio.Drawing.15" ShapeID="_x0000_i1025" DrawAspect="Content" ObjectID="_1710156053" r:id="rId15"/>
        </w:object>
      </w:r>
    </w:p>
    <w:p w14:paraId="335EEEFB" w14:textId="5F07CF7E" w:rsidR="005B400E" w:rsidRPr="00525181" w:rsidRDefault="005B400E" w:rsidP="005B400E">
      <w:pPr>
        <w:pStyle w:val="9"/>
        <w:rPr>
          <w:rFonts w:hint="eastAsia"/>
        </w:rPr>
      </w:pPr>
      <w:r>
        <w:t>E</w:t>
      </w:r>
      <w:r>
        <w:rPr>
          <w:rFonts w:hint="eastAsia"/>
        </w:rPr>
        <w:t>-</w:t>
      </w:r>
      <w:r>
        <w:t>R</w:t>
      </w:r>
      <w:r>
        <w:t>图</w:t>
      </w:r>
    </w:p>
    <w:p w14:paraId="432A9B0A" w14:textId="77777777" w:rsidR="00D754BE" w:rsidRPr="00D90A89" w:rsidRDefault="00D754BE" w:rsidP="003966C3">
      <w:pPr>
        <w:pStyle w:val="2"/>
      </w:pPr>
      <w:bookmarkStart w:id="52" w:name="_Toc19795475"/>
      <w:bookmarkStart w:id="53" w:name="_Toc20474467"/>
      <w:bookmarkStart w:id="54" w:name="_Toc81318146"/>
      <w:bookmarkEnd w:id="11"/>
      <w:r w:rsidRPr="00D90A89">
        <w:t>学校数据模型表操作</w:t>
      </w:r>
      <w:bookmarkEnd w:id="52"/>
      <w:bookmarkEnd w:id="53"/>
      <w:bookmarkEnd w:id="54"/>
    </w:p>
    <w:p w14:paraId="548AB0CA" w14:textId="229756BE" w:rsidR="00D754BE" w:rsidRPr="00525181" w:rsidRDefault="00D754BE" w:rsidP="00DD6AE2">
      <w:pPr>
        <w:pStyle w:val="3"/>
        <w:rPr>
          <w:rFonts w:hint="eastAsia"/>
        </w:rPr>
      </w:pPr>
      <w:bookmarkStart w:id="55" w:name="_Toc19795476"/>
      <w:bookmarkStart w:id="56" w:name="_Toc20474468"/>
      <w:bookmarkStart w:id="57" w:name="_Toc81318147"/>
      <w:r w:rsidRPr="00525181">
        <w:t>创建</w:t>
      </w:r>
      <w:bookmarkEnd w:id="55"/>
      <w:bookmarkEnd w:id="56"/>
      <w:r w:rsidR="00762499">
        <w:t>表</w:t>
      </w:r>
      <w:bookmarkEnd w:id="57"/>
    </w:p>
    <w:p w14:paraId="1519190E" w14:textId="67AD0D46" w:rsidR="006B08AB" w:rsidRPr="00525181" w:rsidRDefault="00D754BE" w:rsidP="00ED1505">
      <w:pPr>
        <w:pStyle w:val="1e"/>
        <w:rPr>
          <w:rFonts w:hint="eastAsia"/>
        </w:rPr>
      </w:pPr>
      <w:r w:rsidRPr="00525181">
        <w:t>根据</w:t>
      </w:r>
      <w:r w:rsidRPr="00525181">
        <w:t>B</w:t>
      </w:r>
      <w:r w:rsidRPr="00525181">
        <w:t>学校的场景描述，本实验分别针对学生（</w:t>
      </w:r>
      <w:r w:rsidRPr="00525181">
        <w:t>student</w:t>
      </w:r>
      <w:r w:rsidRPr="00525181">
        <w:t>），教师（</w:t>
      </w:r>
      <w:r w:rsidRPr="00525181">
        <w:t>teacher</w:t>
      </w:r>
      <w:r w:rsidRPr="00525181">
        <w:t>），班级（</w:t>
      </w:r>
      <w:r w:rsidRPr="00525181">
        <w:t>class</w:t>
      </w:r>
      <w:r w:rsidRPr="00525181">
        <w:t>），院系（</w:t>
      </w:r>
      <w:r w:rsidRPr="00525181">
        <w:t>school_department</w:t>
      </w:r>
      <w:r w:rsidRPr="00525181">
        <w:t>）和课程（</w:t>
      </w:r>
      <w:r w:rsidRPr="00525181">
        <w:t>course</w:t>
      </w:r>
      <w:r w:rsidRPr="00525181">
        <w:t>）创建相应的表。具体的实验步骤如下所示：</w:t>
      </w:r>
    </w:p>
    <w:p w14:paraId="5562873F" w14:textId="2E42BFA4" w:rsidR="00D754BE" w:rsidRPr="00525181" w:rsidRDefault="0066732A" w:rsidP="00ED1505">
      <w:pPr>
        <w:pStyle w:val="30"/>
        <w:rPr>
          <w:rFonts w:hint="eastAsia"/>
        </w:rPr>
      </w:pPr>
      <w:r w:rsidRPr="00525181">
        <w:t>创建学生信息表。</w:t>
      </w:r>
    </w:p>
    <w:p w14:paraId="2BB38ED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student;</w:t>
      </w:r>
    </w:p>
    <w:p w14:paraId="227C67C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student</w:t>
      </w:r>
    </w:p>
    <w:p w14:paraId="19A5758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B99FBF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std_id INT PRIMARY KEY,</w:t>
      </w:r>
    </w:p>
    <w:p w14:paraId="5D649A6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std_name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 NOT NULL,</w:t>
      </w:r>
    </w:p>
    <w:p w14:paraId="778479E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std_sex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6),</w:t>
      </w:r>
    </w:p>
    <w:p w14:paraId="3045388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std_birth DATE,</w:t>
      </w:r>
    </w:p>
    <w:p w14:paraId="6A969A7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std_in DATE NOT NULL,</w:t>
      </w:r>
    </w:p>
    <w:p w14:paraId="2EAF9D2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std_address </w:t>
      </w:r>
      <w:proofErr w:type="gramStart"/>
      <w:r w:rsidRPr="0061737C">
        <w:rPr>
          <w:rFonts w:eastAsia="微软雅黑"/>
          <w:b/>
          <w:color w:val="C7000B"/>
          <w:spacing w:val="-4"/>
          <w:kern w:val="2"/>
          <w:shd w:val="pct15" w:color="auto" w:fill="FFFFFF"/>
          <w:lang w:eastAsia="en-US"/>
        </w:rPr>
        <w:t>VARCHAR(</w:t>
      </w:r>
      <w:proofErr w:type="gramEnd"/>
      <w:r w:rsidRPr="0061737C">
        <w:rPr>
          <w:rFonts w:eastAsia="微软雅黑"/>
          <w:b/>
          <w:color w:val="C7000B"/>
          <w:spacing w:val="-4"/>
          <w:kern w:val="2"/>
          <w:shd w:val="pct15" w:color="auto" w:fill="FFFFFF"/>
          <w:lang w:eastAsia="en-US"/>
        </w:rPr>
        <w:t>100)</w:t>
      </w:r>
    </w:p>
    <w:p w14:paraId="6E535572" w14:textId="222C61D8"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6C1B8B30" w14:textId="3E807302" w:rsidR="00D754BE" w:rsidRPr="00525181" w:rsidRDefault="0066732A" w:rsidP="00ED1505">
      <w:pPr>
        <w:pStyle w:val="30"/>
        <w:rPr>
          <w:rFonts w:hint="eastAsia"/>
        </w:rPr>
      </w:pPr>
      <w:r w:rsidRPr="00525181">
        <w:t>创建教师信息表。</w:t>
      </w:r>
    </w:p>
    <w:p w14:paraId="16FC5CDE"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teacher;</w:t>
      </w:r>
    </w:p>
    <w:p w14:paraId="6A83687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teacher</w:t>
      </w:r>
    </w:p>
    <w:p w14:paraId="4E4BA9C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7BDC7A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tec_id INT PRIMARY KEY,</w:t>
      </w:r>
    </w:p>
    <w:p w14:paraId="56A15BF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0752B83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tec_job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15),</w:t>
      </w:r>
    </w:p>
    <w:p w14:paraId="0B724F3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tec_sex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6),</w:t>
      </w:r>
    </w:p>
    <w:p w14:paraId="3B55585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tec_age INT,</w:t>
      </w:r>
    </w:p>
    <w:p w14:paraId="542A719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tec_in DATE NOT NULL</w:t>
      </w:r>
    </w:p>
    <w:p w14:paraId="47817A91" w14:textId="7B53CCD2"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2CA13732" w14:textId="1AF834E8" w:rsidR="00D754BE" w:rsidRPr="00525181" w:rsidRDefault="0066732A" w:rsidP="00ED1505">
      <w:pPr>
        <w:pStyle w:val="30"/>
        <w:rPr>
          <w:rFonts w:hint="eastAsia"/>
        </w:rPr>
      </w:pPr>
      <w:r w:rsidRPr="00525181">
        <w:t>创建班级信息表。</w:t>
      </w:r>
    </w:p>
    <w:p w14:paraId="6FABFD7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class;</w:t>
      </w:r>
    </w:p>
    <w:p w14:paraId="342808FD"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class</w:t>
      </w:r>
    </w:p>
    <w:p w14:paraId="7EED9977"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2555F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cla_id INT PRIMARY KEY,</w:t>
      </w:r>
    </w:p>
    <w:p w14:paraId="3F60397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6988E4B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cla_teacher INT NOT NULL</w:t>
      </w:r>
    </w:p>
    <w:p w14:paraId="4EAE66D4" w14:textId="43BA3411"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B1A676E" w14:textId="66E7B3EC" w:rsidR="00D754BE" w:rsidRPr="00525181" w:rsidRDefault="0066732A" w:rsidP="00ED1505">
      <w:pPr>
        <w:pStyle w:val="30"/>
        <w:rPr>
          <w:rFonts w:hint="eastAsia"/>
        </w:rPr>
      </w:pPr>
      <w:r w:rsidRPr="00525181">
        <w:t>创建院系信息表。</w:t>
      </w:r>
    </w:p>
    <w:p w14:paraId="762C66D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school_department;</w:t>
      </w:r>
    </w:p>
    <w:p w14:paraId="2072B48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school_department</w:t>
      </w:r>
    </w:p>
    <w:p w14:paraId="6B84784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540748CF"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depart_id INT PRIMARY KEY,</w:t>
      </w:r>
    </w:p>
    <w:p w14:paraId="3681015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E1D66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depart_teacher INT NOT NULL</w:t>
      </w:r>
    </w:p>
    <w:p w14:paraId="3EB8BEF4" w14:textId="18E4060A"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52ACF4" w14:textId="5F763BE5" w:rsidR="00D754BE" w:rsidRPr="00525181" w:rsidRDefault="0066732A" w:rsidP="00ED1505">
      <w:pPr>
        <w:pStyle w:val="30"/>
        <w:rPr>
          <w:rFonts w:hint="eastAsia"/>
        </w:rPr>
      </w:pPr>
      <w:r w:rsidRPr="00525181">
        <w:t>创建课程信息表。</w:t>
      </w:r>
    </w:p>
    <w:p w14:paraId="0BF0BB9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course;</w:t>
      </w:r>
    </w:p>
    <w:p w14:paraId="6528655F"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course</w:t>
      </w:r>
    </w:p>
    <w:p w14:paraId="59C5D5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58E819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cor_id INT PRIMARY KEY,</w:t>
      </w:r>
    </w:p>
    <w:p w14:paraId="170DA06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0D015A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cor_type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w:t>
      </w:r>
    </w:p>
    <w:p w14:paraId="49DC111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credit numeric</w:t>
      </w:r>
    </w:p>
    <w:p w14:paraId="06B2B6FB" w14:textId="1A87B21D"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13DA374" w14:textId="70B1AAB7" w:rsidR="00D754BE" w:rsidRPr="00525181" w:rsidRDefault="00D754BE" w:rsidP="00D754BE">
      <w:pPr>
        <w:pStyle w:val="3"/>
        <w:rPr>
          <w:rFonts w:ascii="Huawei Sans" w:hAnsi="Huawei Sans" w:cs="Huawei Sans"/>
        </w:rPr>
      </w:pPr>
      <w:bookmarkStart w:id="58" w:name="_Toc81318148"/>
      <w:r w:rsidRPr="00525181">
        <w:rPr>
          <w:rFonts w:ascii="Huawei Sans" w:hAnsi="Huawei Sans" w:cs="Huawei Sans"/>
        </w:rPr>
        <w:lastRenderedPageBreak/>
        <w:t>插入</w:t>
      </w:r>
      <w:r w:rsidR="009B51FE" w:rsidRPr="00525181">
        <w:rPr>
          <w:rFonts w:ascii="Huawei Sans" w:hAnsi="Huawei Sans" w:cs="Huawei Sans"/>
        </w:rPr>
        <w:t>表数据</w:t>
      </w:r>
      <w:bookmarkEnd w:id="58"/>
    </w:p>
    <w:p w14:paraId="6772C39B" w14:textId="4C932BF7" w:rsidR="00D754BE" w:rsidRPr="00525181" w:rsidRDefault="0066732A" w:rsidP="00ED1505">
      <w:pPr>
        <w:pStyle w:val="30"/>
        <w:rPr>
          <w:rFonts w:hint="eastAsia"/>
        </w:rPr>
      </w:pPr>
      <w:r w:rsidRPr="00525181">
        <w:t>向</w:t>
      </w:r>
      <w:r w:rsidRPr="00525181">
        <w:t>student</w:t>
      </w:r>
      <w:r w:rsidRPr="00525181">
        <w:t>表中插入数据。</w:t>
      </w:r>
    </w:p>
    <w:p w14:paraId="5F41FA23" w14:textId="77777777" w:rsidR="009202E1" w:rsidRPr="00525181" w:rsidRDefault="009202E1" w:rsidP="00ED1505">
      <w:pPr>
        <w:pStyle w:val="afffff4"/>
      </w:pPr>
      <w:r w:rsidRPr="00525181">
        <w:t>INSERT INTO student(std_id,std_name,std_sex,std_birth,std_in,std_address) VALUES (1,'</w:t>
      </w:r>
      <w:r w:rsidRPr="00525181">
        <w:rPr>
          <w:rFonts w:eastAsia="宋体"/>
        </w:rPr>
        <w:t>张一</w:t>
      </w:r>
      <w:r w:rsidRPr="00525181">
        <w:t>','</w:t>
      </w:r>
      <w:r w:rsidRPr="00525181">
        <w:rPr>
          <w:rFonts w:eastAsia="宋体"/>
        </w:rPr>
        <w:t>男</w:t>
      </w:r>
      <w:r w:rsidRPr="00525181">
        <w:t>','1993-01-01','2011-09-01','</w:t>
      </w:r>
      <w:r w:rsidRPr="00525181">
        <w:rPr>
          <w:rFonts w:eastAsia="宋体"/>
        </w:rPr>
        <w:t>江苏省南京市雨花台区</w:t>
      </w:r>
      <w:r w:rsidRPr="00525181">
        <w:t>');</w:t>
      </w:r>
    </w:p>
    <w:p w14:paraId="0125FE30" w14:textId="77777777" w:rsidR="009202E1" w:rsidRPr="00525181" w:rsidRDefault="009202E1" w:rsidP="00ED1505">
      <w:pPr>
        <w:pStyle w:val="afffff4"/>
      </w:pPr>
      <w:r w:rsidRPr="00525181">
        <w:t>INSERT INTO student(std_id,std_name,std_sex,std_birth,std_in,std_address) VALUES (2,'</w:t>
      </w:r>
      <w:r w:rsidRPr="00525181">
        <w:rPr>
          <w:rFonts w:eastAsia="宋体"/>
        </w:rPr>
        <w:t>张二</w:t>
      </w:r>
      <w:r w:rsidRPr="00525181">
        <w:t>','</w:t>
      </w:r>
      <w:r w:rsidRPr="00525181">
        <w:rPr>
          <w:rFonts w:eastAsia="宋体"/>
        </w:rPr>
        <w:t>男</w:t>
      </w:r>
      <w:r w:rsidRPr="00525181">
        <w:t>','1993-01-02','2011-09-01','</w:t>
      </w:r>
      <w:r w:rsidRPr="00525181">
        <w:rPr>
          <w:rFonts w:eastAsia="宋体"/>
        </w:rPr>
        <w:t>江苏省南京市雨花台区</w:t>
      </w:r>
      <w:r w:rsidRPr="00525181">
        <w:t>');</w:t>
      </w:r>
    </w:p>
    <w:p w14:paraId="29953960" w14:textId="77777777" w:rsidR="009202E1" w:rsidRPr="00525181" w:rsidRDefault="009202E1" w:rsidP="00ED1505">
      <w:pPr>
        <w:pStyle w:val="afffff4"/>
      </w:pPr>
      <w:r w:rsidRPr="00525181">
        <w:t>INSERT INTO student(std_id,std_name,std_sex,std_birth,std_in,std_address) VALUES (3,'</w:t>
      </w:r>
      <w:r w:rsidRPr="00525181">
        <w:rPr>
          <w:rFonts w:eastAsia="宋体"/>
        </w:rPr>
        <w:t>张三</w:t>
      </w:r>
      <w:r w:rsidRPr="00525181">
        <w:t>','</w:t>
      </w:r>
      <w:r w:rsidRPr="00525181">
        <w:rPr>
          <w:rFonts w:eastAsia="宋体"/>
        </w:rPr>
        <w:t>男</w:t>
      </w:r>
      <w:r w:rsidRPr="00525181">
        <w:t>','1993-01-03','2011-09-01','</w:t>
      </w:r>
      <w:r w:rsidRPr="00525181">
        <w:rPr>
          <w:rFonts w:eastAsia="宋体"/>
        </w:rPr>
        <w:t>江苏省南京市雨花台区</w:t>
      </w:r>
      <w:r w:rsidRPr="00525181">
        <w:t>');</w:t>
      </w:r>
    </w:p>
    <w:p w14:paraId="5CC6EBB8" w14:textId="77777777" w:rsidR="009202E1" w:rsidRPr="00525181" w:rsidRDefault="009202E1" w:rsidP="00ED1505">
      <w:pPr>
        <w:pStyle w:val="afffff4"/>
      </w:pPr>
      <w:r w:rsidRPr="00525181">
        <w:t>INSERT INTO student(std_id,std_name,std_sex,std_birth,std_in,std_address) VALUES (4,'</w:t>
      </w:r>
      <w:r w:rsidRPr="00525181">
        <w:rPr>
          <w:rFonts w:eastAsia="宋体"/>
        </w:rPr>
        <w:t>张四</w:t>
      </w:r>
      <w:r w:rsidRPr="00525181">
        <w:t>','</w:t>
      </w:r>
      <w:r w:rsidRPr="00525181">
        <w:rPr>
          <w:rFonts w:eastAsia="宋体"/>
        </w:rPr>
        <w:t>男</w:t>
      </w:r>
      <w:r w:rsidRPr="00525181">
        <w:t>','1993-01-04','2011-09-01','</w:t>
      </w:r>
      <w:r w:rsidRPr="00525181">
        <w:rPr>
          <w:rFonts w:eastAsia="宋体"/>
        </w:rPr>
        <w:t>江苏省南京市雨花台区</w:t>
      </w:r>
      <w:r w:rsidRPr="00525181">
        <w:t>');</w:t>
      </w:r>
    </w:p>
    <w:p w14:paraId="564DE100" w14:textId="77777777" w:rsidR="009202E1" w:rsidRPr="00525181" w:rsidRDefault="009202E1" w:rsidP="00ED1505">
      <w:pPr>
        <w:pStyle w:val="afffff4"/>
      </w:pPr>
      <w:r w:rsidRPr="00525181">
        <w:t>INSERT INTO student(std_id,std_name,std_sex,std_birth,std_in,std_address) VALUES (5,'</w:t>
      </w:r>
      <w:r w:rsidRPr="00525181">
        <w:rPr>
          <w:rFonts w:eastAsia="宋体"/>
        </w:rPr>
        <w:t>张五</w:t>
      </w:r>
      <w:r w:rsidRPr="00525181">
        <w:t>','</w:t>
      </w:r>
      <w:r w:rsidRPr="00525181">
        <w:rPr>
          <w:rFonts w:eastAsia="宋体"/>
        </w:rPr>
        <w:t>男</w:t>
      </w:r>
      <w:r w:rsidRPr="00525181">
        <w:t>','1993-01-05','2011-09-01','</w:t>
      </w:r>
      <w:r w:rsidRPr="00525181">
        <w:rPr>
          <w:rFonts w:eastAsia="宋体"/>
        </w:rPr>
        <w:t>江苏省南京市雨花台区</w:t>
      </w:r>
      <w:r w:rsidRPr="00525181">
        <w:t>');</w:t>
      </w:r>
    </w:p>
    <w:p w14:paraId="04BD956B" w14:textId="77777777" w:rsidR="009202E1" w:rsidRPr="00525181" w:rsidRDefault="009202E1" w:rsidP="00ED1505">
      <w:pPr>
        <w:pStyle w:val="afffff4"/>
      </w:pPr>
      <w:r w:rsidRPr="00525181">
        <w:t>INSERT INTO student(std_id,std_name,std_sex,std_birth,std_in,std_address) VALUES (6,'</w:t>
      </w:r>
      <w:r w:rsidRPr="00525181">
        <w:rPr>
          <w:rFonts w:eastAsia="宋体"/>
        </w:rPr>
        <w:t>张六</w:t>
      </w:r>
      <w:r w:rsidRPr="00525181">
        <w:t>','</w:t>
      </w:r>
      <w:r w:rsidRPr="00525181">
        <w:rPr>
          <w:rFonts w:eastAsia="宋体"/>
        </w:rPr>
        <w:t>男</w:t>
      </w:r>
      <w:r w:rsidRPr="00525181">
        <w:t>','1993-01-06','2011-09-01','</w:t>
      </w:r>
      <w:r w:rsidRPr="00525181">
        <w:rPr>
          <w:rFonts w:eastAsia="宋体"/>
        </w:rPr>
        <w:t>江苏省南京市雨花台区</w:t>
      </w:r>
      <w:r w:rsidRPr="00525181">
        <w:t>');</w:t>
      </w:r>
    </w:p>
    <w:p w14:paraId="7819EA3B" w14:textId="77777777" w:rsidR="009202E1" w:rsidRPr="00525181" w:rsidRDefault="009202E1" w:rsidP="00ED1505">
      <w:pPr>
        <w:pStyle w:val="afffff4"/>
      </w:pPr>
      <w:r w:rsidRPr="00525181">
        <w:t>INSERT INTO student(std_id,std_name,std_sex,std_birth,std_in,std_address) VALUES (7,'</w:t>
      </w:r>
      <w:r w:rsidRPr="00525181">
        <w:rPr>
          <w:rFonts w:eastAsia="宋体"/>
        </w:rPr>
        <w:t>张七</w:t>
      </w:r>
      <w:r w:rsidRPr="00525181">
        <w:t>','</w:t>
      </w:r>
      <w:r w:rsidRPr="00525181">
        <w:rPr>
          <w:rFonts w:eastAsia="宋体"/>
        </w:rPr>
        <w:t>男</w:t>
      </w:r>
      <w:r w:rsidRPr="00525181">
        <w:t>','1993-01-07','2011-09-01','</w:t>
      </w:r>
      <w:r w:rsidRPr="00525181">
        <w:rPr>
          <w:rFonts w:eastAsia="宋体"/>
        </w:rPr>
        <w:t>江苏省南京市雨花台区</w:t>
      </w:r>
      <w:r w:rsidRPr="00525181">
        <w:t>');</w:t>
      </w:r>
    </w:p>
    <w:p w14:paraId="153BDAC3" w14:textId="77777777" w:rsidR="009202E1" w:rsidRPr="00525181" w:rsidRDefault="009202E1" w:rsidP="00ED1505">
      <w:pPr>
        <w:pStyle w:val="afffff4"/>
      </w:pPr>
      <w:r w:rsidRPr="00525181">
        <w:t>INSERT INTO student(std_id,std_name,std_sex,std_birth,std_in,std_address) VALUES (8,'</w:t>
      </w:r>
      <w:r w:rsidRPr="00525181">
        <w:rPr>
          <w:rFonts w:eastAsia="宋体"/>
        </w:rPr>
        <w:t>张八</w:t>
      </w:r>
      <w:r w:rsidRPr="00525181">
        <w:t>','</w:t>
      </w:r>
      <w:r w:rsidRPr="00525181">
        <w:rPr>
          <w:rFonts w:eastAsia="宋体"/>
        </w:rPr>
        <w:t>男</w:t>
      </w:r>
      <w:r w:rsidRPr="00525181">
        <w:t>','1993-01-08','2011-09-01','</w:t>
      </w:r>
      <w:r w:rsidRPr="00525181">
        <w:rPr>
          <w:rFonts w:eastAsia="宋体"/>
        </w:rPr>
        <w:t>江苏省南京市雨花台区</w:t>
      </w:r>
      <w:r w:rsidRPr="00525181">
        <w:t>');</w:t>
      </w:r>
    </w:p>
    <w:p w14:paraId="34443219" w14:textId="77777777" w:rsidR="009202E1" w:rsidRPr="00525181" w:rsidRDefault="009202E1" w:rsidP="00ED1505">
      <w:pPr>
        <w:pStyle w:val="afffff4"/>
      </w:pPr>
      <w:r w:rsidRPr="00525181">
        <w:t>INSERT INTO student(std_id,std_name,std_sex,std_birth,std_in,std_address) VALUES (9,'</w:t>
      </w:r>
      <w:r w:rsidRPr="00525181">
        <w:rPr>
          <w:rFonts w:eastAsia="宋体"/>
        </w:rPr>
        <w:t>张九</w:t>
      </w:r>
      <w:r w:rsidRPr="00525181">
        <w:t>','</w:t>
      </w:r>
      <w:r w:rsidRPr="00525181">
        <w:rPr>
          <w:rFonts w:eastAsia="宋体"/>
        </w:rPr>
        <w:t>男</w:t>
      </w:r>
      <w:r w:rsidRPr="00525181">
        <w:t>','1993-01-09','2011-09-01','</w:t>
      </w:r>
      <w:r w:rsidRPr="00525181">
        <w:rPr>
          <w:rFonts w:eastAsia="宋体"/>
        </w:rPr>
        <w:t>江苏省南京市雨花台区</w:t>
      </w:r>
      <w:r w:rsidRPr="00525181">
        <w:t>');</w:t>
      </w:r>
    </w:p>
    <w:p w14:paraId="3742B8F5" w14:textId="77777777" w:rsidR="009202E1" w:rsidRPr="00525181" w:rsidRDefault="009202E1" w:rsidP="00ED1505">
      <w:pPr>
        <w:pStyle w:val="afffff4"/>
      </w:pPr>
      <w:r w:rsidRPr="00525181">
        <w:t>INSERT INTO student(std_id,std_name,std_sex,std_birth,std_in,std_address) VALUES (10,'</w:t>
      </w:r>
      <w:r w:rsidRPr="00525181">
        <w:rPr>
          <w:rFonts w:eastAsia="宋体"/>
        </w:rPr>
        <w:t>李一</w:t>
      </w:r>
      <w:r w:rsidRPr="00525181">
        <w:t>','</w:t>
      </w:r>
      <w:r w:rsidRPr="00525181">
        <w:rPr>
          <w:rFonts w:eastAsia="宋体"/>
        </w:rPr>
        <w:t>男</w:t>
      </w:r>
      <w:r w:rsidRPr="00525181">
        <w:t>','1993-01-10','2011-09-01','</w:t>
      </w:r>
      <w:r w:rsidRPr="00525181">
        <w:rPr>
          <w:rFonts w:eastAsia="宋体"/>
        </w:rPr>
        <w:t>江苏省南京市雨花台区</w:t>
      </w:r>
      <w:r w:rsidRPr="00525181">
        <w:t>');</w:t>
      </w:r>
    </w:p>
    <w:p w14:paraId="15BE5A9C" w14:textId="77777777" w:rsidR="009202E1" w:rsidRPr="00525181" w:rsidRDefault="009202E1" w:rsidP="00ED1505">
      <w:pPr>
        <w:pStyle w:val="afffff4"/>
      </w:pPr>
      <w:r w:rsidRPr="00525181">
        <w:t>INSERT INTO student(std_id,std_name,std_sex,std_birth,std_in,std_address) VALUES (11,'</w:t>
      </w:r>
      <w:r w:rsidRPr="00525181">
        <w:rPr>
          <w:rFonts w:eastAsia="宋体"/>
        </w:rPr>
        <w:t>李二</w:t>
      </w:r>
      <w:r w:rsidRPr="00525181">
        <w:t>','</w:t>
      </w:r>
      <w:r w:rsidRPr="00525181">
        <w:rPr>
          <w:rFonts w:eastAsia="宋体"/>
        </w:rPr>
        <w:t>男</w:t>
      </w:r>
      <w:r w:rsidRPr="00525181">
        <w:t>','1993-01-11','2011-09-01','</w:t>
      </w:r>
      <w:r w:rsidRPr="00525181">
        <w:rPr>
          <w:rFonts w:eastAsia="宋体"/>
        </w:rPr>
        <w:t>江苏省南京市雨花台区</w:t>
      </w:r>
      <w:r w:rsidRPr="00525181">
        <w:t>');</w:t>
      </w:r>
    </w:p>
    <w:p w14:paraId="42A6D0B6" w14:textId="77777777" w:rsidR="009202E1" w:rsidRPr="00525181" w:rsidRDefault="009202E1" w:rsidP="00ED1505">
      <w:pPr>
        <w:pStyle w:val="afffff4"/>
      </w:pPr>
      <w:r w:rsidRPr="00525181">
        <w:t>INSERT INTO student(std_id,std_name,std_sex,std_birth,std_in,std_address) VALUES (12,'</w:t>
      </w:r>
      <w:r w:rsidRPr="00525181">
        <w:rPr>
          <w:rFonts w:eastAsia="宋体"/>
        </w:rPr>
        <w:t>李三</w:t>
      </w:r>
      <w:r w:rsidRPr="00525181">
        <w:t>','</w:t>
      </w:r>
      <w:r w:rsidRPr="00525181">
        <w:rPr>
          <w:rFonts w:eastAsia="宋体"/>
        </w:rPr>
        <w:t>男</w:t>
      </w:r>
      <w:r w:rsidRPr="00525181">
        <w:t>','1993-01-12','2011-09-01','</w:t>
      </w:r>
      <w:r w:rsidRPr="00525181">
        <w:rPr>
          <w:rFonts w:eastAsia="宋体"/>
        </w:rPr>
        <w:t>江苏省南京市雨花台区</w:t>
      </w:r>
      <w:r w:rsidRPr="00525181">
        <w:t>');</w:t>
      </w:r>
    </w:p>
    <w:p w14:paraId="14A1BF3F" w14:textId="77777777" w:rsidR="009202E1" w:rsidRPr="00525181" w:rsidRDefault="009202E1" w:rsidP="00ED1505">
      <w:pPr>
        <w:pStyle w:val="afffff4"/>
      </w:pPr>
      <w:r w:rsidRPr="00525181">
        <w:t>INSERT INTO student(std_id,std_name,std_sex,std_birth,std_in,std_address) VALUES (13,'</w:t>
      </w:r>
      <w:r w:rsidRPr="00525181">
        <w:rPr>
          <w:rFonts w:eastAsia="宋体"/>
        </w:rPr>
        <w:t>李四</w:t>
      </w:r>
      <w:r w:rsidRPr="00525181">
        <w:t>','</w:t>
      </w:r>
      <w:r w:rsidRPr="00525181">
        <w:rPr>
          <w:rFonts w:eastAsia="宋体"/>
        </w:rPr>
        <w:t>男</w:t>
      </w:r>
      <w:r w:rsidRPr="00525181">
        <w:t>','1993-01-13','2011-09-01','</w:t>
      </w:r>
      <w:r w:rsidRPr="00525181">
        <w:rPr>
          <w:rFonts w:eastAsia="宋体"/>
        </w:rPr>
        <w:t>江苏省南京市雨花台区</w:t>
      </w:r>
      <w:r w:rsidRPr="00525181">
        <w:t>');</w:t>
      </w:r>
    </w:p>
    <w:p w14:paraId="1C32814C" w14:textId="77777777" w:rsidR="009202E1" w:rsidRPr="00525181" w:rsidRDefault="009202E1" w:rsidP="00ED1505">
      <w:pPr>
        <w:pStyle w:val="afffff4"/>
      </w:pPr>
      <w:r w:rsidRPr="00525181">
        <w:t>INSERT INTO student(std_id,std_name,std_sex,std_birth,std_in,std_address) VALUES (14,'</w:t>
      </w:r>
      <w:r w:rsidRPr="00525181">
        <w:rPr>
          <w:rFonts w:eastAsia="宋体"/>
        </w:rPr>
        <w:t>李五</w:t>
      </w:r>
      <w:r w:rsidRPr="00525181">
        <w:t>','</w:t>
      </w:r>
      <w:r w:rsidRPr="00525181">
        <w:rPr>
          <w:rFonts w:eastAsia="宋体"/>
        </w:rPr>
        <w:t>男</w:t>
      </w:r>
      <w:r w:rsidRPr="00525181">
        <w:t>','1993-01-14','2011-09-01','</w:t>
      </w:r>
      <w:r w:rsidRPr="00525181">
        <w:rPr>
          <w:rFonts w:eastAsia="宋体"/>
        </w:rPr>
        <w:t>江苏省南京市雨花台区</w:t>
      </w:r>
      <w:r w:rsidRPr="00525181">
        <w:t>');</w:t>
      </w:r>
    </w:p>
    <w:p w14:paraId="5896F6EE" w14:textId="77777777" w:rsidR="009202E1" w:rsidRPr="00525181" w:rsidRDefault="009202E1" w:rsidP="00ED1505">
      <w:pPr>
        <w:pStyle w:val="afffff4"/>
      </w:pPr>
      <w:r w:rsidRPr="00525181">
        <w:t>INSERT INTO student(std_id,std_name,std_sex,std_birth,std_in,std_address) VALUES (15,'</w:t>
      </w:r>
      <w:r w:rsidRPr="00525181">
        <w:rPr>
          <w:rFonts w:eastAsia="宋体"/>
        </w:rPr>
        <w:t>李六</w:t>
      </w:r>
      <w:r w:rsidRPr="00525181">
        <w:t>','</w:t>
      </w:r>
      <w:r w:rsidRPr="00525181">
        <w:rPr>
          <w:rFonts w:eastAsia="宋体"/>
        </w:rPr>
        <w:t>男</w:t>
      </w:r>
      <w:r w:rsidRPr="00525181">
        <w:t>','1993-01-15','2011-09-01','</w:t>
      </w:r>
      <w:r w:rsidRPr="00525181">
        <w:rPr>
          <w:rFonts w:eastAsia="宋体"/>
        </w:rPr>
        <w:t>江苏省南京市雨花台区</w:t>
      </w:r>
      <w:r w:rsidRPr="00525181">
        <w:t>');</w:t>
      </w:r>
    </w:p>
    <w:p w14:paraId="328BFCC0" w14:textId="77777777" w:rsidR="009202E1" w:rsidRPr="00525181" w:rsidRDefault="009202E1" w:rsidP="00ED1505">
      <w:pPr>
        <w:pStyle w:val="afffff4"/>
      </w:pPr>
      <w:r w:rsidRPr="00525181">
        <w:t>INSERT INTO student(std_id,std_name,std_sex,std_birth,std_in,std_address) VALUES (16,'</w:t>
      </w:r>
      <w:r w:rsidRPr="00525181">
        <w:rPr>
          <w:rFonts w:eastAsia="宋体"/>
        </w:rPr>
        <w:t>李七</w:t>
      </w:r>
      <w:r w:rsidRPr="00525181">
        <w:t>','</w:t>
      </w:r>
      <w:r w:rsidRPr="00525181">
        <w:rPr>
          <w:rFonts w:eastAsia="宋体"/>
        </w:rPr>
        <w:t>男</w:t>
      </w:r>
      <w:r w:rsidRPr="00525181">
        <w:t>','1993-01-16','2011-09-01','</w:t>
      </w:r>
      <w:r w:rsidRPr="00525181">
        <w:rPr>
          <w:rFonts w:eastAsia="宋体"/>
        </w:rPr>
        <w:t>江苏省南京市雨花台区</w:t>
      </w:r>
      <w:r w:rsidRPr="00525181">
        <w:t>');</w:t>
      </w:r>
    </w:p>
    <w:p w14:paraId="3F6C27FE" w14:textId="77777777" w:rsidR="009202E1" w:rsidRPr="00525181" w:rsidRDefault="009202E1" w:rsidP="00ED1505">
      <w:pPr>
        <w:pStyle w:val="afffff4"/>
      </w:pPr>
      <w:r w:rsidRPr="00525181">
        <w:t>INSERT INTO student(std_id,std_name,std_sex,std_birth,std_in,std_address) VALUES (17,'</w:t>
      </w:r>
      <w:r w:rsidRPr="00525181">
        <w:rPr>
          <w:rFonts w:eastAsia="宋体"/>
        </w:rPr>
        <w:t>李八</w:t>
      </w:r>
      <w:r w:rsidRPr="00525181">
        <w:t>','</w:t>
      </w:r>
      <w:r w:rsidRPr="00525181">
        <w:rPr>
          <w:rFonts w:eastAsia="宋体"/>
        </w:rPr>
        <w:t>男</w:t>
      </w:r>
      <w:r w:rsidRPr="00525181">
        <w:t>','1993-01-17','2011-09-01','</w:t>
      </w:r>
      <w:r w:rsidRPr="00525181">
        <w:rPr>
          <w:rFonts w:eastAsia="宋体"/>
        </w:rPr>
        <w:t>江苏省南京市雨花台区</w:t>
      </w:r>
      <w:r w:rsidRPr="00525181">
        <w:t>');</w:t>
      </w:r>
    </w:p>
    <w:p w14:paraId="334717BC" w14:textId="77777777" w:rsidR="009202E1" w:rsidRPr="00525181" w:rsidRDefault="009202E1" w:rsidP="00ED1505">
      <w:pPr>
        <w:pStyle w:val="afffff4"/>
      </w:pPr>
      <w:r w:rsidRPr="00525181">
        <w:t>INSERT INTO student(std_id,std_name,std_sex,std_birth,std_in,std_address) VALUES (18,'</w:t>
      </w:r>
      <w:r w:rsidRPr="00525181">
        <w:rPr>
          <w:rFonts w:eastAsia="宋体"/>
        </w:rPr>
        <w:t>李九</w:t>
      </w:r>
      <w:r w:rsidRPr="00525181">
        <w:t>','</w:t>
      </w:r>
      <w:r w:rsidRPr="00525181">
        <w:rPr>
          <w:rFonts w:eastAsia="宋体"/>
        </w:rPr>
        <w:t>男</w:t>
      </w:r>
      <w:r w:rsidRPr="00525181">
        <w:t>','1993-01-18','2011-09-01','</w:t>
      </w:r>
      <w:r w:rsidRPr="00525181">
        <w:rPr>
          <w:rFonts w:eastAsia="宋体"/>
        </w:rPr>
        <w:t>江苏省南京市雨花台区</w:t>
      </w:r>
      <w:r w:rsidRPr="00525181">
        <w:t>');</w:t>
      </w:r>
    </w:p>
    <w:p w14:paraId="496666AE" w14:textId="77777777" w:rsidR="009202E1" w:rsidRPr="00525181" w:rsidRDefault="009202E1" w:rsidP="00ED1505">
      <w:pPr>
        <w:pStyle w:val="afffff4"/>
      </w:pPr>
      <w:r w:rsidRPr="00525181">
        <w:t>INSERT INTO student(std_id,std_name,std_sex,std_birth,std_in,std_address) VALUES (19,'</w:t>
      </w:r>
      <w:r w:rsidRPr="00525181">
        <w:rPr>
          <w:rFonts w:eastAsia="宋体"/>
        </w:rPr>
        <w:t>王一</w:t>
      </w:r>
      <w:r w:rsidRPr="00525181">
        <w:t>','</w:t>
      </w:r>
      <w:r w:rsidRPr="00525181">
        <w:rPr>
          <w:rFonts w:eastAsia="宋体"/>
        </w:rPr>
        <w:t>男</w:t>
      </w:r>
      <w:r w:rsidRPr="00525181">
        <w:t>','1993-01-19','2011-09-01','</w:t>
      </w:r>
      <w:r w:rsidRPr="00525181">
        <w:rPr>
          <w:rFonts w:eastAsia="宋体"/>
        </w:rPr>
        <w:t>江苏省南京市雨花台区</w:t>
      </w:r>
      <w:r w:rsidRPr="00525181">
        <w:t>');</w:t>
      </w:r>
    </w:p>
    <w:p w14:paraId="787E03D0" w14:textId="77777777" w:rsidR="009202E1" w:rsidRPr="00525181" w:rsidRDefault="009202E1" w:rsidP="00ED1505">
      <w:pPr>
        <w:pStyle w:val="afffff4"/>
      </w:pPr>
      <w:r w:rsidRPr="00525181">
        <w:t>INSERT INTO student(std_id,std_name,std_sex,std_birth,std_in,std_address) VALUES (20,'</w:t>
      </w:r>
      <w:r w:rsidRPr="00525181">
        <w:rPr>
          <w:rFonts w:eastAsia="宋体"/>
        </w:rPr>
        <w:t>王二</w:t>
      </w:r>
      <w:r w:rsidRPr="00525181">
        <w:t>','</w:t>
      </w:r>
      <w:r w:rsidRPr="00525181">
        <w:rPr>
          <w:rFonts w:eastAsia="宋体"/>
        </w:rPr>
        <w:t>男</w:t>
      </w:r>
      <w:r w:rsidRPr="00525181">
        <w:t>','1993-01-20','2011-09-01','</w:t>
      </w:r>
      <w:r w:rsidRPr="00525181">
        <w:rPr>
          <w:rFonts w:eastAsia="宋体"/>
        </w:rPr>
        <w:t>江苏省南京市雨花台区</w:t>
      </w:r>
      <w:r w:rsidRPr="00525181">
        <w:t>');</w:t>
      </w:r>
    </w:p>
    <w:p w14:paraId="15654444" w14:textId="77777777" w:rsidR="009202E1" w:rsidRPr="00525181" w:rsidRDefault="009202E1" w:rsidP="00ED1505">
      <w:pPr>
        <w:pStyle w:val="afffff4"/>
      </w:pPr>
      <w:r w:rsidRPr="00525181">
        <w:t>INSERT INTO student(std_id,std_name,std_sex,std_birth,std_in,std_address) VALUES (21,'</w:t>
      </w:r>
      <w:r w:rsidRPr="00525181">
        <w:rPr>
          <w:rFonts w:eastAsia="宋体"/>
        </w:rPr>
        <w:t>王三</w:t>
      </w:r>
      <w:r w:rsidRPr="00525181">
        <w:t>','</w:t>
      </w:r>
      <w:r w:rsidRPr="00525181">
        <w:rPr>
          <w:rFonts w:eastAsia="宋体"/>
        </w:rPr>
        <w:t>男</w:t>
      </w:r>
      <w:r w:rsidRPr="00525181">
        <w:t>','1993-01-21','2011-09-01','</w:t>
      </w:r>
      <w:r w:rsidRPr="00525181">
        <w:rPr>
          <w:rFonts w:eastAsia="宋体"/>
        </w:rPr>
        <w:t>江苏省南京市雨花台区</w:t>
      </w:r>
      <w:r w:rsidRPr="00525181">
        <w:t>');</w:t>
      </w:r>
    </w:p>
    <w:p w14:paraId="68F8A85C" w14:textId="77777777" w:rsidR="009202E1" w:rsidRPr="00525181" w:rsidRDefault="009202E1" w:rsidP="00ED1505">
      <w:pPr>
        <w:pStyle w:val="afffff4"/>
      </w:pPr>
      <w:r w:rsidRPr="00525181">
        <w:t>INSERT INTO student(std_id,std_name,std_sex,std_birth,std_in,std_address) VALUES (22,'</w:t>
      </w:r>
      <w:r w:rsidRPr="00525181">
        <w:rPr>
          <w:rFonts w:eastAsia="宋体"/>
        </w:rPr>
        <w:t>王四</w:t>
      </w:r>
      <w:r w:rsidRPr="00525181">
        <w:t>','</w:t>
      </w:r>
      <w:r w:rsidRPr="00525181">
        <w:rPr>
          <w:rFonts w:eastAsia="宋体"/>
        </w:rPr>
        <w:t>男</w:t>
      </w:r>
      <w:r w:rsidRPr="00525181">
        <w:t>','1993-01-22','2011-09-01','</w:t>
      </w:r>
      <w:r w:rsidRPr="00525181">
        <w:rPr>
          <w:rFonts w:eastAsia="宋体"/>
        </w:rPr>
        <w:t>江苏省南京市雨花台区</w:t>
      </w:r>
      <w:r w:rsidRPr="00525181">
        <w:t>');</w:t>
      </w:r>
    </w:p>
    <w:p w14:paraId="265FD273" w14:textId="77777777" w:rsidR="009202E1" w:rsidRPr="00525181" w:rsidRDefault="009202E1" w:rsidP="00ED1505">
      <w:pPr>
        <w:pStyle w:val="afffff4"/>
      </w:pPr>
      <w:r w:rsidRPr="00525181">
        <w:t>INSERT INTO student(std_id,std_name,std_sex,std_birth,std_in,std_address) VALUES (23,'</w:t>
      </w:r>
      <w:r w:rsidRPr="00525181">
        <w:rPr>
          <w:rFonts w:eastAsia="宋体"/>
        </w:rPr>
        <w:t>王五</w:t>
      </w:r>
      <w:r w:rsidRPr="00525181">
        <w:t>','</w:t>
      </w:r>
      <w:r w:rsidRPr="00525181">
        <w:rPr>
          <w:rFonts w:eastAsia="宋体"/>
        </w:rPr>
        <w:t>男</w:t>
      </w:r>
      <w:r w:rsidRPr="00525181">
        <w:t>','1993-01-23','2011-09-01','</w:t>
      </w:r>
      <w:r w:rsidRPr="00525181">
        <w:rPr>
          <w:rFonts w:eastAsia="宋体"/>
        </w:rPr>
        <w:t>江苏省南京市雨花台区</w:t>
      </w:r>
      <w:r w:rsidRPr="00525181">
        <w:t>');</w:t>
      </w:r>
    </w:p>
    <w:p w14:paraId="45195760" w14:textId="77777777" w:rsidR="009202E1" w:rsidRPr="00525181" w:rsidRDefault="009202E1" w:rsidP="00ED1505">
      <w:pPr>
        <w:pStyle w:val="afffff4"/>
      </w:pPr>
      <w:r w:rsidRPr="00525181">
        <w:t>INSERT INTO student(std_id,std_name,std_sex,std_birth,std_in,std_address) VALUES (24,'</w:t>
      </w:r>
      <w:r w:rsidRPr="00525181">
        <w:rPr>
          <w:rFonts w:eastAsia="宋体"/>
        </w:rPr>
        <w:t>王六</w:t>
      </w:r>
      <w:r w:rsidRPr="00525181">
        <w:t>','</w:t>
      </w:r>
      <w:r w:rsidRPr="00525181">
        <w:rPr>
          <w:rFonts w:eastAsia="宋体"/>
        </w:rPr>
        <w:t>男</w:t>
      </w:r>
      <w:r w:rsidRPr="00525181">
        <w:t>','1993-01-24','2011-09-01','</w:t>
      </w:r>
      <w:r w:rsidRPr="00525181">
        <w:rPr>
          <w:rFonts w:eastAsia="宋体"/>
        </w:rPr>
        <w:t>江苏省南京市雨花台区</w:t>
      </w:r>
      <w:r w:rsidRPr="00525181">
        <w:t>');</w:t>
      </w:r>
    </w:p>
    <w:p w14:paraId="7839D04B" w14:textId="77777777" w:rsidR="009202E1" w:rsidRPr="00525181" w:rsidRDefault="009202E1" w:rsidP="00ED1505">
      <w:pPr>
        <w:pStyle w:val="afffff4"/>
      </w:pPr>
      <w:r w:rsidRPr="00525181">
        <w:lastRenderedPageBreak/>
        <w:t>INSERT INTO student(std_id,std_name,std_sex,std_birth,std_in,std_address) VALUES (25,'</w:t>
      </w:r>
      <w:r w:rsidRPr="00525181">
        <w:rPr>
          <w:rFonts w:eastAsia="宋体"/>
        </w:rPr>
        <w:t>王七</w:t>
      </w:r>
      <w:r w:rsidRPr="00525181">
        <w:t>','</w:t>
      </w:r>
      <w:r w:rsidRPr="00525181">
        <w:rPr>
          <w:rFonts w:eastAsia="宋体"/>
        </w:rPr>
        <w:t>男</w:t>
      </w:r>
      <w:r w:rsidRPr="00525181">
        <w:t>','1993-01-25','2011-09-01','</w:t>
      </w:r>
      <w:r w:rsidRPr="00525181">
        <w:rPr>
          <w:rFonts w:eastAsia="宋体"/>
        </w:rPr>
        <w:t>江苏省南京市雨花台区</w:t>
      </w:r>
      <w:r w:rsidRPr="00525181">
        <w:t>');</w:t>
      </w:r>
    </w:p>
    <w:p w14:paraId="5CF8C5F4" w14:textId="77777777" w:rsidR="009202E1" w:rsidRPr="00525181" w:rsidRDefault="009202E1" w:rsidP="00ED1505">
      <w:pPr>
        <w:pStyle w:val="afffff4"/>
      </w:pPr>
      <w:r w:rsidRPr="00525181">
        <w:t>INSERT INTO student(std_id,std_name,std_sex,std_birth,std_in,std_address) VALUES (26,'</w:t>
      </w:r>
      <w:r w:rsidRPr="00525181">
        <w:rPr>
          <w:rFonts w:eastAsia="宋体"/>
        </w:rPr>
        <w:t>王八</w:t>
      </w:r>
      <w:r w:rsidRPr="00525181">
        <w:t>','</w:t>
      </w:r>
      <w:r w:rsidRPr="00525181">
        <w:rPr>
          <w:rFonts w:eastAsia="宋体"/>
        </w:rPr>
        <w:t>男</w:t>
      </w:r>
      <w:r w:rsidRPr="00525181">
        <w:t>','1993-01-26','2011-09-01','</w:t>
      </w:r>
      <w:r w:rsidRPr="00525181">
        <w:rPr>
          <w:rFonts w:eastAsia="宋体"/>
        </w:rPr>
        <w:t>江苏省南京市雨花台区</w:t>
      </w:r>
      <w:r w:rsidRPr="00525181">
        <w:t>');</w:t>
      </w:r>
    </w:p>
    <w:p w14:paraId="4ECF1375" w14:textId="77777777" w:rsidR="009202E1" w:rsidRPr="00525181" w:rsidRDefault="009202E1" w:rsidP="00ED1505">
      <w:pPr>
        <w:pStyle w:val="afffff4"/>
      </w:pPr>
      <w:r w:rsidRPr="00525181">
        <w:t>INSERT INTO student(std_id,std_name,std_sex,std_birth,std_in,std_address) VALUES (27,'</w:t>
      </w:r>
      <w:r w:rsidRPr="00525181">
        <w:rPr>
          <w:rFonts w:eastAsia="宋体"/>
        </w:rPr>
        <w:t>王九</w:t>
      </w:r>
      <w:r w:rsidRPr="00525181">
        <w:t>','</w:t>
      </w:r>
      <w:r w:rsidRPr="00525181">
        <w:rPr>
          <w:rFonts w:eastAsia="宋体"/>
        </w:rPr>
        <w:t>男</w:t>
      </w:r>
      <w:r w:rsidRPr="00525181">
        <w:t>','1993-01-27','2011-09-01','</w:t>
      </w:r>
      <w:r w:rsidRPr="00525181">
        <w:rPr>
          <w:rFonts w:eastAsia="宋体"/>
        </w:rPr>
        <w:t>江苏省南京市雨花台区</w:t>
      </w:r>
      <w:r w:rsidRPr="00525181">
        <w:t>');</w:t>
      </w:r>
    </w:p>
    <w:p w14:paraId="792A45F8" w14:textId="77777777" w:rsidR="009202E1" w:rsidRPr="00525181" w:rsidRDefault="009202E1" w:rsidP="00ED1505">
      <w:pPr>
        <w:pStyle w:val="afffff4"/>
      </w:pPr>
      <w:r w:rsidRPr="00525181">
        <w:t>INSERT INTO student(std_id,std_name,std_sex,std_birth,std_in,std_address) VALUES (28,'</w:t>
      </w:r>
      <w:r w:rsidRPr="00525181">
        <w:rPr>
          <w:rFonts w:eastAsia="宋体"/>
        </w:rPr>
        <w:t>钱一</w:t>
      </w:r>
      <w:r w:rsidRPr="00525181">
        <w:t>','</w:t>
      </w:r>
      <w:r w:rsidRPr="00525181">
        <w:rPr>
          <w:rFonts w:eastAsia="宋体"/>
        </w:rPr>
        <w:t>男</w:t>
      </w:r>
      <w:r w:rsidRPr="00525181">
        <w:t>','1993-01-28','2011-09-01','</w:t>
      </w:r>
      <w:r w:rsidRPr="00525181">
        <w:rPr>
          <w:rFonts w:eastAsia="宋体"/>
        </w:rPr>
        <w:t>江苏省南京市雨花台区</w:t>
      </w:r>
      <w:r w:rsidRPr="00525181">
        <w:t>');</w:t>
      </w:r>
    </w:p>
    <w:p w14:paraId="65CB2C75" w14:textId="77777777" w:rsidR="009202E1" w:rsidRPr="00525181" w:rsidRDefault="009202E1" w:rsidP="00ED1505">
      <w:pPr>
        <w:pStyle w:val="afffff4"/>
      </w:pPr>
      <w:r w:rsidRPr="00525181">
        <w:t>INSERT INTO student(std_id,std_name,std_sex,std_birth,std_in,std_address) VALUES (29,'</w:t>
      </w:r>
      <w:r w:rsidRPr="00525181">
        <w:rPr>
          <w:rFonts w:eastAsia="宋体"/>
        </w:rPr>
        <w:t>钱二</w:t>
      </w:r>
      <w:r w:rsidRPr="00525181">
        <w:t>','</w:t>
      </w:r>
      <w:r w:rsidRPr="00525181">
        <w:rPr>
          <w:rFonts w:eastAsia="宋体"/>
        </w:rPr>
        <w:t>男</w:t>
      </w:r>
      <w:r w:rsidRPr="00525181">
        <w:t>','1993-01-29','2011-09-01','</w:t>
      </w:r>
      <w:r w:rsidRPr="00525181">
        <w:rPr>
          <w:rFonts w:eastAsia="宋体"/>
        </w:rPr>
        <w:t>江苏省南京市雨花台区</w:t>
      </w:r>
      <w:r w:rsidRPr="00525181">
        <w:t>');</w:t>
      </w:r>
    </w:p>
    <w:p w14:paraId="3E757DF7" w14:textId="77777777" w:rsidR="009202E1" w:rsidRPr="00525181" w:rsidRDefault="009202E1" w:rsidP="00ED1505">
      <w:pPr>
        <w:pStyle w:val="afffff4"/>
      </w:pPr>
      <w:r w:rsidRPr="00525181">
        <w:t>INSERT INTO student(std_id,std_name,std_sex,std_birth,std_in,std_address) VALUES (30,'</w:t>
      </w:r>
      <w:r w:rsidRPr="00525181">
        <w:rPr>
          <w:rFonts w:eastAsia="宋体"/>
        </w:rPr>
        <w:t>钱三</w:t>
      </w:r>
      <w:r w:rsidRPr="00525181">
        <w:t>','</w:t>
      </w:r>
      <w:r w:rsidRPr="00525181">
        <w:rPr>
          <w:rFonts w:eastAsia="宋体"/>
        </w:rPr>
        <w:t>男</w:t>
      </w:r>
      <w:r w:rsidRPr="00525181">
        <w:t>','1993-01-30','2011-09-01','</w:t>
      </w:r>
      <w:r w:rsidRPr="00525181">
        <w:rPr>
          <w:rFonts w:eastAsia="宋体"/>
        </w:rPr>
        <w:t>江苏省南京市雨花台区</w:t>
      </w:r>
      <w:r w:rsidRPr="00525181">
        <w:t>');</w:t>
      </w:r>
    </w:p>
    <w:p w14:paraId="3C6E3111" w14:textId="77777777" w:rsidR="009202E1" w:rsidRPr="00525181" w:rsidRDefault="009202E1" w:rsidP="00ED1505">
      <w:pPr>
        <w:pStyle w:val="afffff4"/>
      </w:pPr>
      <w:r w:rsidRPr="00525181">
        <w:t>INSERT INTO student(std_id,std_name,std_sex,std_birth,std_in,std_address) VALUES (31,'</w:t>
      </w:r>
      <w:r w:rsidRPr="00525181">
        <w:rPr>
          <w:rFonts w:eastAsia="宋体"/>
        </w:rPr>
        <w:t>钱四</w:t>
      </w:r>
      <w:r w:rsidRPr="00525181">
        <w:t>','</w:t>
      </w:r>
      <w:r w:rsidRPr="00525181">
        <w:rPr>
          <w:rFonts w:eastAsia="宋体"/>
        </w:rPr>
        <w:t>男</w:t>
      </w:r>
      <w:r w:rsidRPr="00525181">
        <w:t>','1993-02-01','2011-09-01','</w:t>
      </w:r>
      <w:r w:rsidRPr="00525181">
        <w:rPr>
          <w:rFonts w:eastAsia="宋体"/>
        </w:rPr>
        <w:t>江苏省南京市雨花台区</w:t>
      </w:r>
      <w:r w:rsidRPr="00525181">
        <w:t>');</w:t>
      </w:r>
    </w:p>
    <w:p w14:paraId="6A5D25D3" w14:textId="77777777" w:rsidR="009202E1" w:rsidRPr="00525181" w:rsidRDefault="009202E1" w:rsidP="00ED1505">
      <w:pPr>
        <w:pStyle w:val="afffff4"/>
      </w:pPr>
      <w:r w:rsidRPr="00525181">
        <w:t>INSERT INTO student(std_id,std_name,std_sex,std_birth,std_in,std_address) VALUES (32,'</w:t>
      </w:r>
      <w:r w:rsidRPr="00525181">
        <w:rPr>
          <w:rFonts w:eastAsia="宋体"/>
        </w:rPr>
        <w:t>钱五</w:t>
      </w:r>
      <w:r w:rsidRPr="00525181">
        <w:t>','</w:t>
      </w:r>
      <w:r w:rsidRPr="00525181">
        <w:rPr>
          <w:rFonts w:eastAsia="宋体"/>
        </w:rPr>
        <w:t>男</w:t>
      </w:r>
      <w:r w:rsidRPr="00525181">
        <w:t>','1993-02-02','2011-09-01','</w:t>
      </w:r>
      <w:r w:rsidRPr="00525181">
        <w:rPr>
          <w:rFonts w:eastAsia="宋体"/>
        </w:rPr>
        <w:t>江苏省南京市雨花台区</w:t>
      </w:r>
      <w:r w:rsidRPr="00525181">
        <w:t>');</w:t>
      </w:r>
    </w:p>
    <w:p w14:paraId="128108E4" w14:textId="77777777" w:rsidR="009202E1" w:rsidRPr="00525181" w:rsidRDefault="009202E1" w:rsidP="00ED1505">
      <w:pPr>
        <w:pStyle w:val="afffff4"/>
      </w:pPr>
      <w:r w:rsidRPr="00525181">
        <w:t>INSERT INTO student(std_id,std_name,std_sex,std_birth,std_in,std_address) VALUES (33,'</w:t>
      </w:r>
      <w:r w:rsidRPr="00525181">
        <w:rPr>
          <w:rFonts w:eastAsia="宋体"/>
        </w:rPr>
        <w:t>钱六</w:t>
      </w:r>
      <w:r w:rsidRPr="00525181">
        <w:t>','</w:t>
      </w:r>
      <w:r w:rsidRPr="00525181">
        <w:rPr>
          <w:rFonts w:eastAsia="宋体"/>
        </w:rPr>
        <w:t>男</w:t>
      </w:r>
      <w:r w:rsidRPr="00525181">
        <w:t>','1993-02-03','2011-09-01','</w:t>
      </w:r>
      <w:r w:rsidRPr="00525181">
        <w:rPr>
          <w:rFonts w:eastAsia="宋体"/>
        </w:rPr>
        <w:t>江苏省南京市雨花台区</w:t>
      </w:r>
      <w:r w:rsidRPr="00525181">
        <w:t>');</w:t>
      </w:r>
    </w:p>
    <w:p w14:paraId="7B3EC241" w14:textId="77777777" w:rsidR="009202E1" w:rsidRPr="00525181" w:rsidRDefault="009202E1" w:rsidP="00ED1505">
      <w:pPr>
        <w:pStyle w:val="afffff4"/>
      </w:pPr>
      <w:r w:rsidRPr="00525181">
        <w:t>INSERT INTO student(std_id,std_name,std_sex,std_birth,std_in,std_address) VALUES (34,'</w:t>
      </w:r>
      <w:r w:rsidRPr="00525181">
        <w:rPr>
          <w:rFonts w:eastAsia="宋体"/>
        </w:rPr>
        <w:t>钱七</w:t>
      </w:r>
      <w:r w:rsidRPr="00525181">
        <w:t>','</w:t>
      </w:r>
      <w:r w:rsidRPr="00525181">
        <w:rPr>
          <w:rFonts w:eastAsia="宋体"/>
        </w:rPr>
        <w:t>男</w:t>
      </w:r>
      <w:r w:rsidRPr="00525181">
        <w:t>','1993-02-04','2011-09-01','</w:t>
      </w:r>
      <w:r w:rsidRPr="00525181">
        <w:rPr>
          <w:rFonts w:eastAsia="宋体"/>
        </w:rPr>
        <w:t>江苏省南京市雨花台区</w:t>
      </w:r>
      <w:r w:rsidRPr="00525181">
        <w:t>');</w:t>
      </w:r>
    </w:p>
    <w:p w14:paraId="31AF36FE" w14:textId="77777777" w:rsidR="009202E1" w:rsidRPr="00525181" w:rsidRDefault="009202E1" w:rsidP="00ED1505">
      <w:pPr>
        <w:pStyle w:val="afffff4"/>
      </w:pPr>
      <w:r w:rsidRPr="00525181">
        <w:t>INSERT INTO student(std_id,std_name,std_sex,std_birth,std_in,std_address) VALUES (35,'</w:t>
      </w:r>
      <w:r w:rsidRPr="00525181">
        <w:rPr>
          <w:rFonts w:eastAsia="宋体"/>
        </w:rPr>
        <w:t>钱八</w:t>
      </w:r>
      <w:r w:rsidRPr="00525181">
        <w:t>','</w:t>
      </w:r>
      <w:r w:rsidRPr="00525181">
        <w:rPr>
          <w:rFonts w:eastAsia="宋体"/>
        </w:rPr>
        <w:t>男</w:t>
      </w:r>
      <w:r w:rsidRPr="00525181">
        <w:t>','1993-02-05','2011-09-01','</w:t>
      </w:r>
      <w:r w:rsidRPr="00525181">
        <w:rPr>
          <w:rFonts w:eastAsia="宋体"/>
        </w:rPr>
        <w:t>江苏省南京市雨花台区</w:t>
      </w:r>
      <w:r w:rsidRPr="00525181">
        <w:t>');</w:t>
      </w:r>
    </w:p>
    <w:p w14:paraId="29DD8006" w14:textId="77777777" w:rsidR="009202E1" w:rsidRPr="00525181" w:rsidRDefault="009202E1" w:rsidP="00ED1505">
      <w:pPr>
        <w:pStyle w:val="afffff4"/>
      </w:pPr>
      <w:r w:rsidRPr="00525181">
        <w:t>INSERT INTO student(std_id,std_name,std_sex,std_birth,std_in,std_address) VALUES (36,'</w:t>
      </w:r>
      <w:r w:rsidRPr="00525181">
        <w:rPr>
          <w:rFonts w:eastAsia="宋体"/>
        </w:rPr>
        <w:t>钱九</w:t>
      </w:r>
      <w:r w:rsidRPr="00525181">
        <w:t>','</w:t>
      </w:r>
      <w:r w:rsidRPr="00525181">
        <w:rPr>
          <w:rFonts w:eastAsia="宋体"/>
        </w:rPr>
        <w:t>男</w:t>
      </w:r>
      <w:r w:rsidRPr="00525181">
        <w:t>','1993-02-06','2011-09-01','</w:t>
      </w:r>
      <w:r w:rsidRPr="00525181">
        <w:rPr>
          <w:rFonts w:eastAsia="宋体"/>
        </w:rPr>
        <w:t>江苏省南京市雨花台区</w:t>
      </w:r>
      <w:r w:rsidRPr="00525181">
        <w:t>');</w:t>
      </w:r>
    </w:p>
    <w:p w14:paraId="3185202D" w14:textId="77777777" w:rsidR="009202E1" w:rsidRPr="00525181" w:rsidRDefault="009202E1" w:rsidP="00ED1505">
      <w:pPr>
        <w:pStyle w:val="afffff4"/>
      </w:pPr>
      <w:r w:rsidRPr="00525181">
        <w:t>INSERT INTO student(std_id,std_name,std_sex,std_birth,std_in,std_address) VALUES (37,'</w:t>
      </w:r>
      <w:r w:rsidRPr="00525181">
        <w:rPr>
          <w:rFonts w:eastAsia="宋体"/>
        </w:rPr>
        <w:t>吴一</w:t>
      </w:r>
      <w:r w:rsidRPr="00525181">
        <w:t>','</w:t>
      </w:r>
      <w:r w:rsidRPr="00525181">
        <w:rPr>
          <w:rFonts w:eastAsia="宋体"/>
        </w:rPr>
        <w:t>男</w:t>
      </w:r>
      <w:r w:rsidRPr="00525181">
        <w:t>','1993-02-07','2011-09-01','</w:t>
      </w:r>
      <w:r w:rsidRPr="00525181">
        <w:rPr>
          <w:rFonts w:eastAsia="宋体"/>
        </w:rPr>
        <w:t>江苏省南京市雨花台区</w:t>
      </w:r>
      <w:r w:rsidRPr="00525181">
        <w:t>');</w:t>
      </w:r>
    </w:p>
    <w:p w14:paraId="5B302873" w14:textId="77777777" w:rsidR="009202E1" w:rsidRPr="00525181" w:rsidRDefault="009202E1" w:rsidP="00ED1505">
      <w:pPr>
        <w:pStyle w:val="afffff4"/>
      </w:pPr>
      <w:r w:rsidRPr="00525181">
        <w:t>INSERT INTO student(std_id,std_name,std_sex,std_birth,std_in,std_address) VALUES (38,'</w:t>
      </w:r>
      <w:r w:rsidRPr="00525181">
        <w:rPr>
          <w:rFonts w:eastAsia="宋体"/>
        </w:rPr>
        <w:t>吴二</w:t>
      </w:r>
      <w:r w:rsidRPr="00525181">
        <w:t>','</w:t>
      </w:r>
      <w:r w:rsidRPr="00525181">
        <w:rPr>
          <w:rFonts w:eastAsia="宋体"/>
        </w:rPr>
        <w:t>男</w:t>
      </w:r>
      <w:r w:rsidRPr="00525181">
        <w:t>','1993-02-08','2011-09-01','</w:t>
      </w:r>
      <w:r w:rsidRPr="00525181">
        <w:rPr>
          <w:rFonts w:eastAsia="宋体"/>
        </w:rPr>
        <w:t>江苏省南京市雨花台区</w:t>
      </w:r>
      <w:r w:rsidRPr="00525181">
        <w:t>');</w:t>
      </w:r>
    </w:p>
    <w:p w14:paraId="618CB644" w14:textId="77777777" w:rsidR="009202E1" w:rsidRPr="00525181" w:rsidRDefault="009202E1" w:rsidP="00ED1505">
      <w:pPr>
        <w:pStyle w:val="afffff4"/>
      </w:pPr>
      <w:r w:rsidRPr="00525181">
        <w:t>INSERT INTO student(std_id,std_name,std_sex,std_birth,std_in,std_address) VALUES (39,'</w:t>
      </w:r>
      <w:r w:rsidRPr="00525181">
        <w:rPr>
          <w:rFonts w:eastAsia="宋体"/>
        </w:rPr>
        <w:t>吴三</w:t>
      </w:r>
      <w:r w:rsidRPr="00525181">
        <w:t>','</w:t>
      </w:r>
      <w:r w:rsidRPr="00525181">
        <w:rPr>
          <w:rFonts w:eastAsia="宋体"/>
        </w:rPr>
        <w:t>男</w:t>
      </w:r>
      <w:r w:rsidRPr="00525181">
        <w:t>','1993-02-09','2011-09-01','</w:t>
      </w:r>
      <w:r w:rsidRPr="00525181">
        <w:rPr>
          <w:rFonts w:eastAsia="宋体"/>
        </w:rPr>
        <w:t>江苏省南京市雨花台区</w:t>
      </w:r>
      <w:r w:rsidRPr="00525181">
        <w:t>');</w:t>
      </w:r>
    </w:p>
    <w:p w14:paraId="6E393D85" w14:textId="77777777" w:rsidR="009202E1" w:rsidRPr="00525181" w:rsidRDefault="009202E1" w:rsidP="00ED1505">
      <w:pPr>
        <w:pStyle w:val="afffff4"/>
      </w:pPr>
      <w:r w:rsidRPr="00525181">
        <w:t>INSERT INTO student(std_id,std_name,std_sex,std_birth,std_in,std_address) VALUES (40,'</w:t>
      </w:r>
      <w:r w:rsidRPr="00525181">
        <w:rPr>
          <w:rFonts w:eastAsia="宋体"/>
        </w:rPr>
        <w:t>吴四</w:t>
      </w:r>
      <w:r w:rsidRPr="00525181">
        <w:t>','</w:t>
      </w:r>
      <w:r w:rsidRPr="00525181">
        <w:rPr>
          <w:rFonts w:eastAsia="宋体"/>
        </w:rPr>
        <w:t>男</w:t>
      </w:r>
      <w:r w:rsidRPr="00525181">
        <w:t>','1993-02-10','2011-09-01','</w:t>
      </w:r>
      <w:r w:rsidRPr="00525181">
        <w:rPr>
          <w:rFonts w:eastAsia="宋体"/>
        </w:rPr>
        <w:t>江苏省南京市雨花台区</w:t>
      </w:r>
      <w:r w:rsidRPr="00525181">
        <w:t>');</w:t>
      </w:r>
    </w:p>
    <w:p w14:paraId="24FA09F5" w14:textId="77777777" w:rsidR="009202E1" w:rsidRPr="00525181" w:rsidRDefault="009202E1" w:rsidP="00ED1505">
      <w:pPr>
        <w:pStyle w:val="afffff4"/>
      </w:pPr>
      <w:r w:rsidRPr="00525181">
        <w:t>INSERT INTO student(std_id,std_name,std_sex,std_birth,std_in,std_address) VALUES (41,'</w:t>
      </w:r>
      <w:r w:rsidRPr="00525181">
        <w:rPr>
          <w:rFonts w:eastAsia="宋体"/>
        </w:rPr>
        <w:t>吴五</w:t>
      </w:r>
      <w:r w:rsidRPr="00525181">
        <w:t>','</w:t>
      </w:r>
      <w:r w:rsidRPr="00525181">
        <w:rPr>
          <w:rFonts w:eastAsia="宋体"/>
        </w:rPr>
        <w:t>男</w:t>
      </w:r>
      <w:r w:rsidRPr="00525181">
        <w:t>','1993-02-11','2011-09-01','</w:t>
      </w:r>
      <w:r w:rsidRPr="00525181">
        <w:rPr>
          <w:rFonts w:eastAsia="宋体"/>
        </w:rPr>
        <w:t>江苏省南京市雨花台区</w:t>
      </w:r>
      <w:r w:rsidRPr="00525181">
        <w:t>');</w:t>
      </w:r>
    </w:p>
    <w:p w14:paraId="275CD28C" w14:textId="77777777" w:rsidR="009202E1" w:rsidRPr="00525181" w:rsidRDefault="009202E1" w:rsidP="00ED1505">
      <w:pPr>
        <w:pStyle w:val="afffff4"/>
      </w:pPr>
      <w:r w:rsidRPr="00525181">
        <w:t>INSERT INTO student(std_id,std_name,std_sex,std_birth,std_in,std_address) VALUES (42,'</w:t>
      </w:r>
      <w:r w:rsidRPr="00525181">
        <w:rPr>
          <w:rFonts w:eastAsia="宋体"/>
        </w:rPr>
        <w:t>吴六</w:t>
      </w:r>
      <w:r w:rsidRPr="00525181">
        <w:t>','</w:t>
      </w:r>
      <w:r w:rsidRPr="00525181">
        <w:rPr>
          <w:rFonts w:eastAsia="宋体"/>
        </w:rPr>
        <w:t>男</w:t>
      </w:r>
      <w:r w:rsidRPr="00525181">
        <w:t>','1993-02-12','2011-09-01','</w:t>
      </w:r>
      <w:r w:rsidRPr="00525181">
        <w:rPr>
          <w:rFonts w:eastAsia="宋体"/>
        </w:rPr>
        <w:t>江苏省南京市雨花台区</w:t>
      </w:r>
      <w:r w:rsidRPr="00525181">
        <w:t>');</w:t>
      </w:r>
    </w:p>
    <w:p w14:paraId="2F0616D5" w14:textId="77777777" w:rsidR="009202E1" w:rsidRPr="00525181" w:rsidRDefault="009202E1" w:rsidP="00ED1505">
      <w:pPr>
        <w:pStyle w:val="afffff4"/>
      </w:pPr>
      <w:r w:rsidRPr="00525181">
        <w:t>INSERT INTO student(std_id,std_name,std_sex,std_birth,std_in,std_address) VALUES (43,'</w:t>
      </w:r>
      <w:r w:rsidRPr="00525181">
        <w:rPr>
          <w:rFonts w:eastAsia="宋体"/>
        </w:rPr>
        <w:t>吴七</w:t>
      </w:r>
      <w:r w:rsidRPr="00525181">
        <w:t>','</w:t>
      </w:r>
      <w:r w:rsidRPr="00525181">
        <w:rPr>
          <w:rFonts w:eastAsia="宋体"/>
        </w:rPr>
        <w:t>男</w:t>
      </w:r>
      <w:r w:rsidRPr="00525181">
        <w:t>','1993-02-13','2011-09-01','</w:t>
      </w:r>
      <w:r w:rsidRPr="00525181">
        <w:rPr>
          <w:rFonts w:eastAsia="宋体"/>
        </w:rPr>
        <w:t>江苏省南京市雨花台区</w:t>
      </w:r>
      <w:r w:rsidRPr="00525181">
        <w:t>');</w:t>
      </w:r>
    </w:p>
    <w:p w14:paraId="17A6B848" w14:textId="77777777" w:rsidR="009202E1" w:rsidRPr="00525181" w:rsidRDefault="009202E1" w:rsidP="00ED1505">
      <w:pPr>
        <w:pStyle w:val="afffff4"/>
      </w:pPr>
      <w:r w:rsidRPr="00525181">
        <w:t>INSERT INTO student(std_id,std_name,std_sex,std_birth,std_in,std_address) VALUES (44,'</w:t>
      </w:r>
      <w:r w:rsidRPr="00525181">
        <w:rPr>
          <w:rFonts w:eastAsia="宋体"/>
        </w:rPr>
        <w:t>吴八</w:t>
      </w:r>
      <w:r w:rsidRPr="00525181">
        <w:t>','</w:t>
      </w:r>
      <w:r w:rsidRPr="00525181">
        <w:rPr>
          <w:rFonts w:eastAsia="宋体"/>
        </w:rPr>
        <w:t>男</w:t>
      </w:r>
      <w:r w:rsidRPr="00525181">
        <w:t>','1993-02-14','2011-09-01','</w:t>
      </w:r>
      <w:r w:rsidRPr="00525181">
        <w:rPr>
          <w:rFonts w:eastAsia="宋体"/>
        </w:rPr>
        <w:t>江苏省南京市雨花台区</w:t>
      </w:r>
      <w:r w:rsidRPr="00525181">
        <w:t>');</w:t>
      </w:r>
    </w:p>
    <w:p w14:paraId="71F85FE5" w14:textId="77777777" w:rsidR="009202E1" w:rsidRPr="00525181" w:rsidRDefault="009202E1" w:rsidP="00ED1505">
      <w:pPr>
        <w:pStyle w:val="afffff4"/>
      </w:pPr>
      <w:r w:rsidRPr="00525181">
        <w:t>INSERT INTO student(std_id,std_name,std_sex,std_birth,std_in,std_address) VALUES (45,'</w:t>
      </w:r>
      <w:r w:rsidRPr="00525181">
        <w:rPr>
          <w:rFonts w:eastAsia="宋体"/>
        </w:rPr>
        <w:t>吴九</w:t>
      </w:r>
      <w:r w:rsidRPr="00525181">
        <w:t>','</w:t>
      </w:r>
      <w:r w:rsidRPr="00525181">
        <w:rPr>
          <w:rFonts w:eastAsia="宋体"/>
        </w:rPr>
        <w:t>男</w:t>
      </w:r>
      <w:r w:rsidRPr="00525181">
        <w:t>','1993-02-15','2011-09-01','</w:t>
      </w:r>
      <w:r w:rsidRPr="00525181">
        <w:rPr>
          <w:rFonts w:eastAsia="宋体"/>
        </w:rPr>
        <w:t>江苏省南京市雨花台区</w:t>
      </w:r>
      <w:r w:rsidRPr="00525181">
        <w:t>');</w:t>
      </w:r>
    </w:p>
    <w:p w14:paraId="6083C7CE" w14:textId="77777777" w:rsidR="009202E1" w:rsidRPr="00525181" w:rsidRDefault="009202E1" w:rsidP="00ED1505">
      <w:pPr>
        <w:pStyle w:val="afffff4"/>
      </w:pPr>
      <w:r w:rsidRPr="00525181">
        <w:t>INSERT INTO student(std_id,std_name,std_sex,std_birth,std_in,std_address) VALUES (46,'</w:t>
      </w:r>
      <w:r w:rsidRPr="00525181">
        <w:rPr>
          <w:rFonts w:eastAsia="宋体"/>
        </w:rPr>
        <w:t>柳一</w:t>
      </w:r>
      <w:r w:rsidRPr="00525181">
        <w:t>','</w:t>
      </w:r>
      <w:r w:rsidRPr="00525181">
        <w:rPr>
          <w:rFonts w:eastAsia="宋体"/>
        </w:rPr>
        <w:t>男</w:t>
      </w:r>
      <w:r w:rsidRPr="00525181">
        <w:t>','1993-02-16','2011-09-01','</w:t>
      </w:r>
      <w:r w:rsidRPr="00525181">
        <w:rPr>
          <w:rFonts w:eastAsia="宋体"/>
        </w:rPr>
        <w:t>江苏省南京市雨花台区</w:t>
      </w:r>
      <w:r w:rsidRPr="00525181">
        <w:t>');</w:t>
      </w:r>
    </w:p>
    <w:p w14:paraId="3A950E2A" w14:textId="77777777" w:rsidR="009202E1" w:rsidRPr="00525181" w:rsidRDefault="009202E1" w:rsidP="00ED1505">
      <w:pPr>
        <w:pStyle w:val="afffff4"/>
      </w:pPr>
      <w:r w:rsidRPr="00525181">
        <w:t>INSERT INTO student(std_id,std_name,std_sex,std_birth,std_in,std_address) VALUES (47,'</w:t>
      </w:r>
      <w:r w:rsidRPr="00525181">
        <w:rPr>
          <w:rFonts w:eastAsia="宋体"/>
        </w:rPr>
        <w:t>柳二</w:t>
      </w:r>
      <w:r w:rsidRPr="00525181">
        <w:t>','</w:t>
      </w:r>
      <w:r w:rsidRPr="00525181">
        <w:rPr>
          <w:rFonts w:eastAsia="宋体"/>
        </w:rPr>
        <w:t>男</w:t>
      </w:r>
      <w:r w:rsidRPr="00525181">
        <w:t>','1993-02-17','2011-09-01','</w:t>
      </w:r>
      <w:r w:rsidRPr="00525181">
        <w:rPr>
          <w:rFonts w:eastAsia="宋体"/>
        </w:rPr>
        <w:t>江苏省南京市雨花台区</w:t>
      </w:r>
      <w:r w:rsidRPr="00525181">
        <w:t>');</w:t>
      </w:r>
    </w:p>
    <w:p w14:paraId="034D436B" w14:textId="77777777" w:rsidR="009202E1" w:rsidRPr="00525181" w:rsidRDefault="009202E1" w:rsidP="00ED1505">
      <w:pPr>
        <w:pStyle w:val="afffff4"/>
      </w:pPr>
      <w:r w:rsidRPr="00525181">
        <w:t>INSERT INTO student(std_id,std_name,std_sex,std_birth,std_in,std_address) VALUES (48,'</w:t>
      </w:r>
      <w:r w:rsidRPr="00525181">
        <w:rPr>
          <w:rFonts w:eastAsia="宋体"/>
        </w:rPr>
        <w:t>柳三</w:t>
      </w:r>
      <w:r w:rsidRPr="00525181">
        <w:t>','</w:t>
      </w:r>
      <w:r w:rsidRPr="00525181">
        <w:rPr>
          <w:rFonts w:eastAsia="宋体"/>
        </w:rPr>
        <w:t>男</w:t>
      </w:r>
      <w:r w:rsidRPr="00525181">
        <w:t>','1993-02-18','2011-09-01','</w:t>
      </w:r>
      <w:r w:rsidRPr="00525181">
        <w:rPr>
          <w:rFonts w:eastAsia="宋体"/>
        </w:rPr>
        <w:t>江苏省南京市雨花台区</w:t>
      </w:r>
      <w:r w:rsidRPr="00525181">
        <w:t>');</w:t>
      </w:r>
    </w:p>
    <w:p w14:paraId="46201166" w14:textId="77777777" w:rsidR="009202E1" w:rsidRPr="00525181" w:rsidRDefault="009202E1" w:rsidP="00ED1505">
      <w:pPr>
        <w:pStyle w:val="afffff4"/>
      </w:pPr>
      <w:r w:rsidRPr="00525181">
        <w:t>INSERT INTO student(std_id,std_name,std_sex,std_birth,std_in,std_address) VALUES (49,'</w:t>
      </w:r>
      <w:r w:rsidRPr="00525181">
        <w:rPr>
          <w:rFonts w:eastAsia="宋体"/>
        </w:rPr>
        <w:t>柳四</w:t>
      </w:r>
      <w:r w:rsidRPr="00525181">
        <w:t>','</w:t>
      </w:r>
      <w:r w:rsidRPr="00525181">
        <w:rPr>
          <w:rFonts w:eastAsia="宋体"/>
        </w:rPr>
        <w:t>男</w:t>
      </w:r>
      <w:r w:rsidRPr="00525181">
        <w:t>','1993-02-19','2011-09-01','</w:t>
      </w:r>
      <w:r w:rsidRPr="00525181">
        <w:rPr>
          <w:rFonts w:eastAsia="宋体"/>
        </w:rPr>
        <w:t>江苏省南京市雨花台区</w:t>
      </w:r>
      <w:r w:rsidRPr="00525181">
        <w:t>');</w:t>
      </w:r>
    </w:p>
    <w:p w14:paraId="0E95EE2D" w14:textId="5748525E" w:rsidR="009202E1" w:rsidRPr="00525181" w:rsidRDefault="009202E1" w:rsidP="00ED1505">
      <w:pPr>
        <w:pStyle w:val="afffff4"/>
      </w:pPr>
      <w:r w:rsidRPr="00525181">
        <w:t>INSERT INTO student(std_id,std_name,std_sex,std_birth,std_in,std_address) VALUES (50,'</w:t>
      </w:r>
      <w:r w:rsidRPr="00525181">
        <w:rPr>
          <w:rFonts w:eastAsia="宋体"/>
        </w:rPr>
        <w:t>柳五</w:t>
      </w:r>
      <w:r w:rsidRPr="00525181">
        <w:t>','</w:t>
      </w:r>
      <w:r w:rsidRPr="00525181">
        <w:rPr>
          <w:rFonts w:eastAsia="宋体"/>
        </w:rPr>
        <w:t>男</w:t>
      </w:r>
      <w:r w:rsidRPr="00525181">
        <w:t>','1993-02-20','2011-09-01','</w:t>
      </w:r>
      <w:r w:rsidRPr="00525181">
        <w:rPr>
          <w:rFonts w:eastAsia="宋体"/>
        </w:rPr>
        <w:t>江苏省南京市雨花台区</w:t>
      </w:r>
      <w:r w:rsidRPr="00525181">
        <w:t>');</w:t>
      </w:r>
    </w:p>
    <w:p w14:paraId="39EE2013" w14:textId="3BBC9454" w:rsidR="009202E1" w:rsidRPr="00525181" w:rsidRDefault="0066732A" w:rsidP="00ED1505">
      <w:pPr>
        <w:pStyle w:val="30"/>
        <w:rPr>
          <w:rFonts w:hint="eastAsia"/>
        </w:rPr>
      </w:pPr>
      <w:r w:rsidRPr="00525181">
        <w:lastRenderedPageBreak/>
        <w:t>向</w:t>
      </w:r>
      <w:r w:rsidR="009202E1" w:rsidRPr="00525181">
        <w:t>teacher</w:t>
      </w:r>
      <w:r w:rsidR="009202E1" w:rsidRPr="00525181">
        <w:t>表</w:t>
      </w:r>
      <w:r w:rsidRPr="00525181">
        <w:t>中插入数据。</w:t>
      </w:r>
    </w:p>
    <w:p w14:paraId="7C3B779F" w14:textId="77777777" w:rsidR="009202E1" w:rsidRPr="00525181" w:rsidRDefault="009202E1" w:rsidP="00ED1505">
      <w:pPr>
        <w:pStyle w:val="afffff4"/>
      </w:pPr>
      <w:r w:rsidRPr="00525181">
        <w:t>INSERT INTO teacher(tec_id,tec_name,tec_job,tec_sex,tec_age,tec_in) VALUES (1,'</w:t>
      </w:r>
      <w:r w:rsidRPr="00525181">
        <w:rPr>
          <w:rFonts w:eastAsia="宋体"/>
        </w:rPr>
        <w:t>张一</w:t>
      </w:r>
      <w:r w:rsidRPr="00525181">
        <w:t>','</w:t>
      </w:r>
      <w:r w:rsidRPr="00525181">
        <w:rPr>
          <w:rFonts w:eastAsia="宋体"/>
        </w:rPr>
        <w:t>讲师</w:t>
      </w:r>
      <w:r w:rsidRPr="00525181">
        <w:t>','</w:t>
      </w:r>
      <w:r w:rsidRPr="00525181">
        <w:rPr>
          <w:rFonts w:eastAsia="宋体"/>
        </w:rPr>
        <w:t>男</w:t>
      </w:r>
      <w:r w:rsidRPr="00525181">
        <w:t>',35,'2009-07-01');</w:t>
      </w:r>
    </w:p>
    <w:p w14:paraId="106918EF" w14:textId="77777777" w:rsidR="009202E1" w:rsidRPr="00525181" w:rsidRDefault="009202E1" w:rsidP="00ED1505">
      <w:pPr>
        <w:pStyle w:val="afffff4"/>
      </w:pPr>
      <w:r w:rsidRPr="00525181">
        <w:t>INSERT INTO teacher(tec_id,tec_name,tec_job,tec_sex,tec_age,tec_in) VALUES (2,'</w:t>
      </w:r>
      <w:r w:rsidRPr="00525181">
        <w:rPr>
          <w:rFonts w:eastAsia="宋体"/>
        </w:rPr>
        <w:t>张二</w:t>
      </w:r>
      <w:r w:rsidRPr="00525181">
        <w:t>','</w:t>
      </w:r>
      <w:r w:rsidRPr="00525181">
        <w:rPr>
          <w:rFonts w:eastAsia="宋体"/>
        </w:rPr>
        <w:t>讲师</w:t>
      </w:r>
      <w:r w:rsidRPr="00525181">
        <w:t>','</w:t>
      </w:r>
      <w:r w:rsidRPr="00525181">
        <w:rPr>
          <w:rFonts w:eastAsia="宋体"/>
        </w:rPr>
        <w:t>男</w:t>
      </w:r>
      <w:r w:rsidRPr="00525181">
        <w:t>',35,'2009-07-01');</w:t>
      </w:r>
    </w:p>
    <w:p w14:paraId="2AEE3A34" w14:textId="77777777" w:rsidR="009202E1" w:rsidRPr="00525181" w:rsidRDefault="009202E1" w:rsidP="00ED1505">
      <w:pPr>
        <w:pStyle w:val="afffff4"/>
      </w:pPr>
      <w:r w:rsidRPr="00525181">
        <w:t>INSERT INTO teacher(tec_id,tec_name,tec_job,tec_sex,tec_age,tec_in) VALUES (3,'</w:t>
      </w:r>
      <w:r w:rsidRPr="00525181">
        <w:rPr>
          <w:rFonts w:eastAsia="宋体"/>
        </w:rPr>
        <w:t>张三</w:t>
      </w:r>
      <w:r w:rsidRPr="00525181">
        <w:t>','</w:t>
      </w:r>
      <w:r w:rsidRPr="00525181">
        <w:rPr>
          <w:rFonts w:eastAsia="宋体"/>
        </w:rPr>
        <w:t>讲师</w:t>
      </w:r>
      <w:r w:rsidRPr="00525181">
        <w:t>','</w:t>
      </w:r>
      <w:r w:rsidRPr="00525181">
        <w:rPr>
          <w:rFonts w:eastAsia="宋体"/>
        </w:rPr>
        <w:t>男</w:t>
      </w:r>
      <w:r w:rsidRPr="00525181">
        <w:t>',35,'2009-07-01');</w:t>
      </w:r>
    </w:p>
    <w:p w14:paraId="103BAB45" w14:textId="77777777" w:rsidR="009202E1" w:rsidRPr="00525181" w:rsidRDefault="009202E1" w:rsidP="00ED1505">
      <w:pPr>
        <w:pStyle w:val="afffff4"/>
      </w:pPr>
      <w:r w:rsidRPr="00525181">
        <w:t>INSERT INTO teacher(tec_id,tec_name,tec_job,tec_sex,tec_age,tec_in) VALUES (4,'</w:t>
      </w:r>
      <w:r w:rsidRPr="00525181">
        <w:rPr>
          <w:rFonts w:eastAsia="宋体"/>
        </w:rPr>
        <w:t>张四</w:t>
      </w:r>
      <w:r w:rsidRPr="00525181">
        <w:t>','</w:t>
      </w:r>
      <w:r w:rsidRPr="00525181">
        <w:rPr>
          <w:rFonts w:eastAsia="宋体"/>
        </w:rPr>
        <w:t>讲师</w:t>
      </w:r>
      <w:r w:rsidRPr="00525181">
        <w:t>','</w:t>
      </w:r>
      <w:r w:rsidRPr="00525181">
        <w:rPr>
          <w:rFonts w:eastAsia="宋体"/>
        </w:rPr>
        <w:t>男</w:t>
      </w:r>
      <w:r w:rsidRPr="00525181">
        <w:t>',35,'2009-07-01');</w:t>
      </w:r>
    </w:p>
    <w:p w14:paraId="5C262964" w14:textId="77777777" w:rsidR="009202E1" w:rsidRPr="00525181" w:rsidRDefault="009202E1" w:rsidP="00ED1505">
      <w:pPr>
        <w:pStyle w:val="afffff4"/>
      </w:pPr>
      <w:r w:rsidRPr="00525181">
        <w:t>INSERT INTO teacher(tec_id,tec_name,tec_job,tec_sex,tec_age,tec_in) VALUES (5,'</w:t>
      </w:r>
      <w:r w:rsidRPr="00525181">
        <w:rPr>
          <w:rFonts w:eastAsia="宋体"/>
        </w:rPr>
        <w:t>张五</w:t>
      </w:r>
      <w:r w:rsidRPr="00525181">
        <w:t>','</w:t>
      </w:r>
      <w:r w:rsidRPr="00525181">
        <w:rPr>
          <w:rFonts w:eastAsia="宋体"/>
        </w:rPr>
        <w:t>讲师</w:t>
      </w:r>
      <w:r w:rsidRPr="00525181">
        <w:t>','</w:t>
      </w:r>
      <w:r w:rsidRPr="00525181">
        <w:rPr>
          <w:rFonts w:eastAsia="宋体"/>
        </w:rPr>
        <w:t>男</w:t>
      </w:r>
      <w:r w:rsidRPr="00525181">
        <w:t>',35,'2009-07-01');</w:t>
      </w:r>
    </w:p>
    <w:p w14:paraId="3F0ECB6D" w14:textId="77777777" w:rsidR="009202E1" w:rsidRPr="00525181" w:rsidRDefault="009202E1" w:rsidP="00ED1505">
      <w:pPr>
        <w:pStyle w:val="afffff4"/>
      </w:pPr>
      <w:r w:rsidRPr="00525181">
        <w:t>INSERT INTO teacher(tec_id,tec_name,tec_job,tec_sex,tec_age,tec_in) VALUES (6,'</w:t>
      </w:r>
      <w:r w:rsidRPr="00525181">
        <w:rPr>
          <w:rFonts w:eastAsia="宋体"/>
        </w:rPr>
        <w:t>张六</w:t>
      </w:r>
      <w:r w:rsidRPr="00525181">
        <w:t>','</w:t>
      </w:r>
      <w:r w:rsidRPr="00525181">
        <w:rPr>
          <w:rFonts w:eastAsia="宋体"/>
        </w:rPr>
        <w:t>讲师</w:t>
      </w:r>
      <w:r w:rsidRPr="00525181">
        <w:t>','</w:t>
      </w:r>
      <w:r w:rsidRPr="00525181">
        <w:rPr>
          <w:rFonts w:eastAsia="宋体"/>
        </w:rPr>
        <w:t>男</w:t>
      </w:r>
      <w:r w:rsidRPr="00525181">
        <w:t>',35,'2009-07-01');</w:t>
      </w:r>
    </w:p>
    <w:p w14:paraId="359EF63B" w14:textId="77777777" w:rsidR="009202E1" w:rsidRPr="00525181" w:rsidRDefault="009202E1" w:rsidP="00ED1505">
      <w:pPr>
        <w:pStyle w:val="afffff4"/>
      </w:pPr>
      <w:r w:rsidRPr="00525181">
        <w:t>INSERT INTO teacher(tec_id,tec_name,tec_job,tec_sex,tec_age,tec_in) VALUES (7,'</w:t>
      </w:r>
      <w:r w:rsidRPr="00525181">
        <w:rPr>
          <w:rFonts w:eastAsia="宋体"/>
        </w:rPr>
        <w:t>张七</w:t>
      </w:r>
      <w:r w:rsidRPr="00525181">
        <w:t>','</w:t>
      </w:r>
      <w:r w:rsidRPr="00525181">
        <w:rPr>
          <w:rFonts w:eastAsia="宋体"/>
        </w:rPr>
        <w:t>讲师</w:t>
      </w:r>
      <w:r w:rsidRPr="00525181">
        <w:t>','</w:t>
      </w:r>
      <w:r w:rsidRPr="00525181">
        <w:rPr>
          <w:rFonts w:eastAsia="宋体"/>
        </w:rPr>
        <w:t>男</w:t>
      </w:r>
      <w:r w:rsidRPr="00525181">
        <w:t>',35,'2009-07-01');</w:t>
      </w:r>
    </w:p>
    <w:p w14:paraId="2E5902E9" w14:textId="77777777" w:rsidR="009202E1" w:rsidRPr="00525181" w:rsidRDefault="009202E1" w:rsidP="00ED1505">
      <w:pPr>
        <w:pStyle w:val="afffff4"/>
      </w:pPr>
      <w:r w:rsidRPr="00525181">
        <w:t>INSERT INTO teacher(tec_id,tec_name,tec_job,tec_sex,tec_age,tec_in) VALUES (8,'</w:t>
      </w:r>
      <w:r w:rsidRPr="00525181">
        <w:rPr>
          <w:rFonts w:eastAsia="宋体"/>
        </w:rPr>
        <w:t>张八</w:t>
      </w:r>
      <w:r w:rsidRPr="00525181">
        <w:t>','</w:t>
      </w:r>
      <w:r w:rsidRPr="00525181">
        <w:rPr>
          <w:rFonts w:eastAsia="宋体"/>
        </w:rPr>
        <w:t>讲师</w:t>
      </w:r>
      <w:r w:rsidRPr="00525181">
        <w:t>','</w:t>
      </w:r>
      <w:r w:rsidRPr="00525181">
        <w:rPr>
          <w:rFonts w:eastAsia="宋体"/>
        </w:rPr>
        <w:t>男</w:t>
      </w:r>
      <w:r w:rsidRPr="00525181">
        <w:t>',35,'2009-07-01');</w:t>
      </w:r>
    </w:p>
    <w:p w14:paraId="27D17771" w14:textId="77777777" w:rsidR="009202E1" w:rsidRPr="00525181" w:rsidRDefault="009202E1" w:rsidP="00ED1505">
      <w:pPr>
        <w:pStyle w:val="afffff4"/>
      </w:pPr>
      <w:r w:rsidRPr="00525181">
        <w:t>INSERT INTO teacher(tec_id,tec_name,tec_job,tec_sex,tec_age,tec_in) VALUES (9,'</w:t>
      </w:r>
      <w:r w:rsidRPr="00525181">
        <w:rPr>
          <w:rFonts w:eastAsia="宋体"/>
        </w:rPr>
        <w:t>张九</w:t>
      </w:r>
      <w:r w:rsidRPr="00525181">
        <w:t>','</w:t>
      </w:r>
      <w:r w:rsidRPr="00525181">
        <w:rPr>
          <w:rFonts w:eastAsia="宋体"/>
        </w:rPr>
        <w:t>讲师</w:t>
      </w:r>
      <w:r w:rsidRPr="00525181">
        <w:t>','</w:t>
      </w:r>
      <w:r w:rsidRPr="00525181">
        <w:rPr>
          <w:rFonts w:eastAsia="宋体"/>
        </w:rPr>
        <w:t>男</w:t>
      </w:r>
      <w:r w:rsidRPr="00525181">
        <w:t>',35,'2009-07-01');</w:t>
      </w:r>
    </w:p>
    <w:p w14:paraId="29DFF8E1" w14:textId="77777777" w:rsidR="009202E1" w:rsidRPr="00525181" w:rsidRDefault="009202E1" w:rsidP="00ED1505">
      <w:pPr>
        <w:pStyle w:val="afffff4"/>
      </w:pPr>
      <w:r w:rsidRPr="00525181">
        <w:t>INSERT INTO teacher(tec_id,tec_name,tec_job,tec_sex,tec_age,tec_in) VALUES (10,'</w:t>
      </w:r>
      <w:r w:rsidRPr="00525181">
        <w:rPr>
          <w:rFonts w:eastAsia="宋体"/>
        </w:rPr>
        <w:t>李一</w:t>
      </w:r>
      <w:r w:rsidRPr="00525181">
        <w:t>','</w:t>
      </w:r>
      <w:r w:rsidRPr="00525181">
        <w:rPr>
          <w:rFonts w:eastAsia="宋体"/>
        </w:rPr>
        <w:t>讲师</w:t>
      </w:r>
      <w:r w:rsidRPr="00525181">
        <w:t>','</w:t>
      </w:r>
      <w:r w:rsidRPr="00525181">
        <w:rPr>
          <w:rFonts w:eastAsia="宋体"/>
        </w:rPr>
        <w:t>男</w:t>
      </w:r>
      <w:r w:rsidRPr="00525181">
        <w:t>',35,'2009-07-01');</w:t>
      </w:r>
    </w:p>
    <w:p w14:paraId="105B8684" w14:textId="77777777" w:rsidR="009202E1" w:rsidRPr="00525181" w:rsidRDefault="009202E1" w:rsidP="00ED1505">
      <w:pPr>
        <w:pStyle w:val="afffff4"/>
      </w:pPr>
      <w:r w:rsidRPr="00525181">
        <w:t>INSERT INTO teacher(tec_id,tec_name,tec_job,tec_sex,tec_age,tec_in) VALUES (11,'</w:t>
      </w:r>
      <w:r w:rsidRPr="00525181">
        <w:rPr>
          <w:rFonts w:eastAsia="宋体"/>
        </w:rPr>
        <w:t>李二</w:t>
      </w:r>
      <w:r w:rsidRPr="00525181">
        <w:t>','</w:t>
      </w:r>
      <w:r w:rsidRPr="00525181">
        <w:rPr>
          <w:rFonts w:eastAsia="宋体"/>
        </w:rPr>
        <w:t>讲师</w:t>
      </w:r>
      <w:r w:rsidRPr="00525181">
        <w:t>','</w:t>
      </w:r>
      <w:r w:rsidRPr="00525181">
        <w:rPr>
          <w:rFonts w:eastAsia="宋体"/>
        </w:rPr>
        <w:t>男</w:t>
      </w:r>
      <w:r w:rsidRPr="00525181">
        <w:t>',35,'2009-07-01');</w:t>
      </w:r>
    </w:p>
    <w:p w14:paraId="224420F7" w14:textId="77777777" w:rsidR="009202E1" w:rsidRPr="00525181" w:rsidRDefault="009202E1" w:rsidP="00ED1505">
      <w:pPr>
        <w:pStyle w:val="afffff4"/>
      </w:pPr>
      <w:r w:rsidRPr="00525181">
        <w:t>INSERT INTO teacher(tec_id,tec_name,tec_job,tec_sex,tec_age,tec_in) VALUES (12,'</w:t>
      </w:r>
      <w:r w:rsidRPr="00525181">
        <w:rPr>
          <w:rFonts w:eastAsia="宋体"/>
        </w:rPr>
        <w:t>李三</w:t>
      </w:r>
      <w:r w:rsidRPr="00525181">
        <w:t>','</w:t>
      </w:r>
      <w:r w:rsidRPr="00525181">
        <w:rPr>
          <w:rFonts w:eastAsia="宋体"/>
        </w:rPr>
        <w:t>讲师</w:t>
      </w:r>
      <w:r w:rsidRPr="00525181">
        <w:t>','</w:t>
      </w:r>
      <w:r w:rsidRPr="00525181">
        <w:rPr>
          <w:rFonts w:eastAsia="宋体"/>
        </w:rPr>
        <w:t>男</w:t>
      </w:r>
      <w:r w:rsidRPr="00525181">
        <w:t>',35,'2009-07-01');</w:t>
      </w:r>
    </w:p>
    <w:p w14:paraId="2AB16140" w14:textId="77777777" w:rsidR="009202E1" w:rsidRPr="00525181" w:rsidRDefault="009202E1" w:rsidP="00ED1505">
      <w:pPr>
        <w:pStyle w:val="afffff4"/>
      </w:pPr>
      <w:r w:rsidRPr="00525181">
        <w:t>INSERT INTO teacher(tec_id,tec_name,tec_job,tec_sex,tec_age,tec_in) VALUES (13,'</w:t>
      </w:r>
      <w:r w:rsidRPr="00525181">
        <w:rPr>
          <w:rFonts w:eastAsia="宋体"/>
        </w:rPr>
        <w:t>李四</w:t>
      </w:r>
      <w:r w:rsidRPr="00525181">
        <w:t>','</w:t>
      </w:r>
      <w:r w:rsidRPr="00525181">
        <w:rPr>
          <w:rFonts w:eastAsia="宋体"/>
        </w:rPr>
        <w:t>讲师</w:t>
      </w:r>
      <w:r w:rsidRPr="00525181">
        <w:t>','</w:t>
      </w:r>
      <w:r w:rsidRPr="00525181">
        <w:rPr>
          <w:rFonts w:eastAsia="宋体"/>
        </w:rPr>
        <w:t>男</w:t>
      </w:r>
      <w:r w:rsidRPr="00525181">
        <w:t>',35,'2009-07-01');</w:t>
      </w:r>
    </w:p>
    <w:p w14:paraId="71EC8C98" w14:textId="77777777" w:rsidR="009202E1" w:rsidRPr="00525181" w:rsidRDefault="009202E1" w:rsidP="00ED1505">
      <w:pPr>
        <w:pStyle w:val="afffff4"/>
      </w:pPr>
      <w:r w:rsidRPr="00525181">
        <w:t>INSERT INTO teacher(tec_id,tec_name,tec_job,tec_sex,tec_age,tec_in) VALUES (14,'</w:t>
      </w:r>
      <w:r w:rsidRPr="00525181">
        <w:rPr>
          <w:rFonts w:eastAsia="宋体"/>
        </w:rPr>
        <w:t>李五</w:t>
      </w:r>
      <w:r w:rsidRPr="00525181">
        <w:t>','</w:t>
      </w:r>
      <w:r w:rsidRPr="00525181">
        <w:rPr>
          <w:rFonts w:eastAsia="宋体"/>
        </w:rPr>
        <w:t>讲师</w:t>
      </w:r>
      <w:r w:rsidRPr="00525181">
        <w:t>','</w:t>
      </w:r>
      <w:r w:rsidRPr="00525181">
        <w:rPr>
          <w:rFonts w:eastAsia="宋体"/>
        </w:rPr>
        <w:t>男</w:t>
      </w:r>
      <w:r w:rsidRPr="00525181">
        <w:t>',35,'2009-07-01');</w:t>
      </w:r>
    </w:p>
    <w:p w14:paraId="1ADA93D7" w14:textId="77777777" w:rsidR="009202E1" w:rsidRPr="00525181" w:rsidRDefault="009202E1" w:rsidP="00ED1505">
      <w:pPr>
        <w:pStyle w:val="afffff4"/>
      </w:pPr>
      <w:r w:rsidRPr="00525181">
        <w:t>INSERT INTO teacher(tec_id,tec_name,tec_job,tec_sex,tec_age,tec_in) VALUES (15,'</w:t>
      </w:r>
      <w:r w:rsidRPr="00525181">
        <w:rPr>
          <w:rFonts w:eastAsia="宋体"/>
        </w:rPr>
        <w:t>李六</w:t>
      </w:r>
      <w:r w:rsidRPr="00525181">
        <w:t>','</w:t>
      </w:r>
      <w:r w:rsidRPr="00525181">
        <w:rPr>
          <w:rFonts w:eastAsia="宋体"/>
        </w:rPr>
        <w:t>讲师</w:t>
      </w:r>
      <w:r w:rsidRPr="00525181">
        <w:t>','</w:t>
      </w:r>
      <w:r w:rsidRPr="00525181">
        <w:rPr>
          <w:rFonts w:eastAsia="宋体"/>
        </w:rPr>
        <w:t>男</w:t>
      </w:r>
      <w:r w:rsidRPr="00525181">
        <w:t>',35,'2009-07-01');</w:t>
      </w:r>
    </w:p>
    <w:p w14:paraId="4E6652E1" w14:textId="77777777" w:rsidR="009202E1" w:rsidRPr="00525181" w:rsidRDefault="009202E1" w:rsidP="00ED1505">
      <w:pPr>
        <w:pStyle w:val="afffff4"/>
      </w:pPr>
      <w:r w:rsidRPr="00525181">
        <w:t>INSERT INTO teacher(tec_id,tec_name,tec_job,tec_sex,tec_age,tec_in) VALUES (16,'</w:t>
      </w:r>
      <w:r w:rsidRPr="00525181">
        <w:rPr>
          <w:rFonts w:eastAsia="宋体"/>
        </w:rPr>
        <w:t>李七</w:t>
      </w:r>
      <w:r w:rsidRPr="00525181">
        <w:t>','</w:t>
      </w:r>
      <w:r w:rsidRPr="00525181">
        <w:rPr>
          <w:rFonts w:eastAsia="宋体"/>
        </w:rPr>
        <w:t>讲师</w:t>
      </w:r>
      <w:r w:rsidRPr="00525181">
        <w:t>','</w:t>
      </w:r>
      <w:r w:rsidRPr="00525181">
        <w:rPr>
          <w:rFonts w:eastAsia="宋体"/>
        </w:rPr>
        <w:t>男</w:t>
      </w:r>
      <w:r w:rsidRPr="00525181">
        <w:t>',35,'2009-07-01');</w:t>
      </w:r>
    </w:p>
    <w:p w14:paraId="46866F49" w14:textId="77777777" w:rsidR="009202E1" w:rsidRPr="00525181" w:rsidRDefault="009202E1" w:rsidP="00ED1505">
      <w:pPr>
        <w:pStyle w:val="afffff4"/>
      </w:pPr>
      <w:r w:rsidRPr="00525181">
        <w:t>INSERT INTO teacher(tec_id,tec_name,tec_job,tec_sex,tec_age,tec_in) VALUES (17,'</w:t>
      </w:r>
      <w:r w:rsidRPr="00525181">
        <w:rPr>
          <w:rFonts w:eastAsia="宋体"/>
        </w:rPr>
        <w:t>李八</w:t>
      </w:r>
      <w:r w:rsidRPr="00525181">
        <w:t>','</w:t>
      </w:r>
      <w:r w:rsidRPr="00525181">
        <w:rPr>
          <w:rFonts w:eastAsia="宋体"/>
        </w:rPr>
        <w:t>讲师</w:t>
      </w:r>
      <w:r w:rsidRPr="00525181">
        <w:t>','</w:t>
      </w:r>
      <w:r w:rsidRPr="00525181">
        <w:rPr>
          <w:rFonts w:eastAsia="宋体"/>
        </w:rPr>
        <w:t>男</w:t>
      </w:r>
      <w:r w:rsidRPr="00525181">
        <w:t>',35,'2009-07-01');</w:t>
      </w:r>
    </w:p>
    <w:p w14:paraId="2E680C6D" w14:textId="77777777" w:rsidR="009202E1" w:rsidRPr="00525181" w:rsidRDefault="009202E1" w:rsidP="00ED1505">
      <w:pPr>
        <w:pStyle w:val="afffff4"/>
      </w:pPr>
      <w:r w:rsidRPr="00525181">
        <w:t>INSERT INTO teacher(tec_id,tec_name,tec_job,tec_sex,tec_age,tec_in) VALUES (18,'</w:t>
      </w:r>
      <w:r w:rsidRPr="00525181">
        <w:rPr>
          <w:rFonts w:eastAsia="宋体"/>
        </w:rPr>
        <w:t>李九</w:t>
      </w:r>
      <w:r w:rsidRPr="00525181">
        <w:t>','</w:t>
      </w:r>
      <w:r w:rsidRPr="00525181">
        <w:rPr>
          <w:rFonts w:eastAsia="宋体"/>
        </w:rPr>
        <w:t>讲师</w:t>
      </w:r>
      <w:r w:rsidRPr="00525181">
        <w:t>','</w:t>
      </w:r>
      <w:r w:rsidRPr="00525181">
        <w:rPr>
          <w:rFonts w:eastAsia="宋体"/>
        </w:rPr>
        <w:t>男</w:t>
      </w:r>
      <w:r w:rsidRPr="00525181">
        <w:t>',35,'2009-07-01');</w:t>
      </w:r>
    </w:p>
    <w:p w14:paraId="68B18152" w14:textId="77777777" w:rsidR="009202E1" w:rsidRPr="00525181" w:rsidRDefault="009202E1" w:rsidP="00ED1505">
      <w:pPr>
        <w:pStyle w:val="afffff4"/>
      </w:pPr>
      <w:r w:rsidRPr="00525181">
        <w:t>INSERT INTO teacher(tec_id,tec_name,tec_job,tec_sex,tec_age,tec_in) VALUES (19,'</w:t>
      </w:r>
      <w:r w:rsidRPr="00525181">
        <w:rPr>
          <w:rFonts w:eastAsia="宋体"/>
        </w:rPr>
        <w:t>王一</w:t>
      </w:r>
      <w:r w:rsidRPr="00525181">
        <w:t>','</w:t>
      </w:r>
      <w:r w:rsidRPr="00525181">
        <w:rPr>
          <w:rFonts w:eastAsia="宋体"/>
        </w:rPr>
        <w:t>讲师</w:t>
      </w:r>
      <w:r w:rsidRPr="00525181">
        <w:t>','</w:t>
      </w:r>
      <w:r w:rsidRPr="00525181">
        <w:rPr>
          <w:rFonts w:eastAsia="宋体"/>
        </w:rPr>
        <w:t>男</w:t>
      </w:r>
      <w:r w:rsidRPr="00525181">
        <w:t>',35,'2009-07-01');</w:t>
      </w:r>
    </w:p>
    <w:p w14:paraId="7CBB0AD1" w14:textId="77777777" w:rsidR="009202E1" w:rsidRPr="00525181" w:rsidRDefault="009202E1" w:rsidP="00ED1505">
      <w:pPr>
        <w:pStyle w:val="afffff4"/>
      </w:pPr>
      <w:r w:rsidRPr="00525181">
        <w:t>INSERT INTO teacher(tec_id,tec_name,tec_job,tec_sex,tec_age,tec_in) VALUES (20,'</w:t>
      </w:r>
      <w:r w:rsidRPr="00525181">
        <w:rPr>
          <w:rFonts w:eastAsia="宋体"/>
        </w:rPr>
        <w:t>王二</w:t>
      </w:r>
      <w:r w:rsidRPr="00525181">
        <w:t>','</w:t>
      </w:r>
      <w:r w:rsidRPr="00525181">
        <w:rPr>
          <w:rFonts w:eastAsia="宋体"/>
        </w:rPr>
        <w:t>讲师</w:t>
      </w:r>
      <w:r w:rsidRPr="00525181">
        <w:t>','</w:t>
      </w:r>
      <w:r w:rsidRPr="00525181">
        <w:rPr>
          <w:rFonts w:eastAsia="宋体"/>
        </w:rPr>
        <w:t>男</w:t>
      </w:r>
      <w:r w:rsidRPr="00525181">
        <w:t>',35,'2009-07-01');</w:t>
      </w:r>
    </w:p>
    <w:p w14:paraId="2E9AE093" w14:textId="77777777" w:rsidR="009202E1" w:rsidRPr="00525181" w:rsidRDefault="009202E1" w:rsidP="00ED1505">
      <w:pPr>
        <w:pStyle w:val="afffff4"/>
      </w:pPr>
      <w:r w:rsidRPr="00525181">
        <w:t>INSERT INTO teacher(tec_id,tec_name,tec_job,tec_sex,tec_age,tec_in) VALUES (21,'</w:t>
      </w:r>
      <w:r w:rsidRPr="00525181">
        <w:rPr>
          <w:rFonts w:eastAsia="宋体"/>
        </w:rPr>
        <w:t>王三</w:t>
      </w:r>
      <w:r w:rsidRPr="00525181">
        <w:t>','</w:t>
      </w:r>
      <w:r w:rsidRPr="00525181">
        <w:rPr>
          <w:rFonts w:eastAsia="宋体"/>
        </w:rPr>
        <w:t>讲师</w:t>
      </w:r>
      <w:r w:rsidRPr="00525181">
        <w:t>','</w:t>
      </w:r>
      <w:r w:rsidRPr="00525181">
        <w:rPr>
          <w:rFonts w:eastAsia="宋体"/>
        </w:rPr>
        <w:t>男</w:t>
      </w:r>
      <w:r w:rsidRPr="00525181">
        <w:t>',35,'2009-07-01');</w:t>
      </w:r>
    </w:p>
    <w:p w14:paraId="06A62991" w14:textId="77777777" w:rsidR="009202E1" w:rsidRPr="00525181" w:rsidRDefault="009202E1" w:rsidP="00ED1505">
      <w:pPr>
        <w:pStyle w:val="afffff4"/>
      </w:pPr>
      <w:r w:rsidRPr="00525181">
        <w:t>INSERT INTO teacher(tec_id,tec_name,tec_job,tec_sex,tec_age,tec_in) VALUES (22,'</w:t>
      </w:r>
      <w:r w:rsidRPr="00525181">
        <w:rPr>
          <w:rFonts w:eastAsia="宋体"/>
        </w:rPr>
        <w:t>王四</w:t>
      </w:r>
      <w:r w:rsidRPr="00525181">
        <w:t>','</w:t>
      </w:r>
      <w:r w:rsidRPr="00525181">
        <w:rPr>
          <w:rFonts w:eastAsia="宋体"/>
        </w:rPr>
        <w:t>讲师</w:t>
      </w:r>
      <w:r w:rsidRPr="00525181">
        <w:t>','</w:t>
      </w:r>
      <w:r w:rsidRPr="00525181">
        <w:rPr>
          <w:rFonts w:eastAsia="宋体"/>
        </w:rPr>
        <w:t>男</w:t>
      </w:r>
      <w:r w:rsidRPr="00525181">
        <w:t>',35,'2009-07-01');</w:t>
      </w:r>
    </w:p>
    <w:p w14:paraId="2F956210" w14:textId="77777777" w:rsidR="009202E1" w:rsidRPr="00525181" w:rsidRDefault="009202E1" w:rsidP="00ED1505">
      <w:pPr>
        <w:pStyle w:val="afffff4"/>
      </w:pPr>
      <w:r w:rsidRPr="00525181">
        <w:t>INSERT INTO teacher(tec_id,tec_name,tec_job,tec_sex,tec_age,tec_in) VALUES (23,'</w:t>
      </w:r>
      <w:r w:rsidRPr="00525181">
        <w:rPr>
          <w:rFonts w:eastAsia="宋体"/>
        </w:rPr>
        <w:t>王五</w:t>
      </w:r>
      <w:r w:rsidRPr="00525181">
        <w:t>','</w:t>
      </w:r>
      <w:r w:rsidRPr="00525181">
        <w:rPr>
          <w:rFonts w:eastAsia="宋体"/>
        </w:rPr>
        <w:t>讲师</w:t>
      </w:r>
      <w:r w:rsidRPr="00525181">
        <w:t>','</w:t>
      </w:r>
      <w:r w:rsidRPr="00525181">
        <w:rPr>
          <w:rFonts w:eastAsia="宋体"/>
        </w:rPr>
        <w:t>男</w:t>
      </w:r>
      <w:r w:rsidRPr="00525181">
        <w:t>',35,'2009-07-01');</w:t>
      </w:r>
    </w:p>
    <w:p w14:paraId="10DFD71B" w14:textId="77777777" w:rsidR="009202E1" w:rsidRPr="00525181" w:rsidRDefault="009202E1" w:rsidP="00ED1505">
      <w:pPr>
        <w:pStyle w:val="afffff4"/>
      </w:pPr>
      <w:r w:rsidRPr="00525181">
        <w:t>INSERT INTO teacher(tec_id,tec_name,tec_job,tec_sex,tec_age,tec_in) VALUES (24,'</w:t>
      </w:r>
      <w:r w:rsidRPr="00525181">
        <w:rPr>
          <w:rFonts w:eastAsia="宋体"/>
        </w:rPr>
        <w:t>王六</w:t>
      </w:r>
      <w:r w:rsidRPr="00525181">
        <w:t>','</w:t>
      </w:r>
      <w:r w:rsidRPr="00525181">
        <w:rPr>
          <w:rFonts w:eastAsia="宋体"/>
        </w:rPr>
        <w:t>讲师</w:t>
      </w:r>
      <w:r w:rsidRPr="00525181">
        <w:t>','</w:t>
      </w:r>
      <w:r w:rsidRPr="00525181">
        <w:rPr>
          <w:rFonts w:eastAsia="宋体"/>
        </w:rPr>
        <w:t>男</w:t>
      </w:r>
      <w:r w:rsidRPr="00525181">
        <w:t>',35,'2009-07-01');</w:t>
      </w:r>
    </w:p>
    <w:p w14:paraId="764BF1BC" w14:textId="77777777" w:rsidR="009202E1" w:rsidRPr="00525181" w:rsidRDefault="009202E1" w:rsidP="00ED1505">
      <w:pPr>
        <w:pStyle w:val="afffff4"/>
      </w:pPr>
      <w:r w:rsidRPr="00525181">
        <w:t>INSERT INTO teacher(tec_id,tec_name,tec_job,tec_sex,tec_age,tec_in) VALUES (25,'</w:t>
      </w:r>
      <w:r w:rsidRPr="00525181">
        <w:rPr>
          <w:rFonts w:eastAsia="宋体"/>
        </w:rPr>
        <w:t>王七</w:t>
      </w:r>
      <w:r w:rsidRPr="00525181">
        <w:t>','</w:t>
      </w:r>
      <w:r w:rsidRPr="00525181">
        <w:rPr>
          <w:rFonts w:eastAsia="宋体"/>
        </w:rPr>
        <w:t>讲师</w:t>
      </w:r>
      <w:r w:rsidRPr="00525181">
        <w:t>','</w:t>
      </w:r>
      <w:r w:rsidRPr="00525181">
        <w:rPr>
          <w:rFonts w:eastAsia="宋体"/>
        </w:rPr>
        <w:t>男</w:t>
      </w:r>
      <w:r w:rsidRPr="00525181">
        <w:t>',35,'2009-07-01');</w:t>
      </w:r>
    </w:p>
    <w:p w14:paraId="5A85ABB6" w14:textId="77777777" w:rsidR="009202E1" w:rsidRPr="00525181" w:rsidRDefault="009202E1" w:rsidP="00ED1505">
      <w:pPr>
        <w:pStyle w:val="afffff4"/>
      </w:pPr>
      <w:r w:rsidRPr="00525181">
        <w:t>INSERT INTO teacher(tec_id,tec_name,tec_job,tec_sex,tec_age,tec_in) VALUES (26,'</w:t>
      </w:r>
      <w:r w:rsidRPr="00525181">
        <w:rPr>
          <w:rFonts w:eastAsia="宋体"/>
        </w:rPr>
        <w:t>王八</w:t>
      </w:r>
      <w:r w:rsidRPr="00525181">
        <w:t>','</w:t>
      </w:r>
      <w:r w:rsidRPr="00525181">
        <w:rPr>
          <w:rFonts w:eastAsia="宋体"/>
        </w:rPr>
        <w:t>讲师</w:t>
      </w:r>
      <w:r w:rsidRPr="00525181">
        <w:t>','</w:t>
      </w:r>
      <w:r w:rsidRPr="00525181">
        <w:rPr>
          <w:rFonts w:eastAsia="宋体"/>
        </w:rPr>
        <w:t>男</w:t>
      </w:r>
      <w:r w:rsidRPr="00525181">
        <w:t>',35,'2009-07-01');</w:t>
      </w:r>
    </w:p>
    <w:p w14:paraId="55194D0B" w14:textId="77777777" w:rsidR="009202E1" w:rsidRPr="00525181" w:rsidRDefault="009202E1" w:rsidP="00ED1505">
      <w:pPr>
        <w:pStyle w:val="afffff4"/>
      </w:pPr>
      <w:r w:rsidRPr="00525181">
        <w:t>INSERT INTO teacher(tec_id,tec_name,tec_job,tec_sex,tec_age,tec_in) VALUES (27,'</w:t>
      </w:r>
      <w:r w:rsidRPr="00525181">
        <w:rPr>
          <w:rFonts w:eastAsia="宋体"/>
        </w:rPr>
        <w:t>王九</w:t>
      </w:r>
      <w:r w:rsidRPr="00525181">
        <w:t>','</w:t>
      </w:r>
      <w:r w:rsidRPr="00525181">
        <w:rPr>
          <w:rFonts w:eastAsia="宋体"/>
        </w:rPr>
        <w:t>讲师</w:t>
      </w:r>
      <w:r w:rsidRPr="00525181">
        <w:t>','</w:t>
      </w:r>
      <w:r w:rsidRPr="00525181">
        <w:rPr>
          <w:rFonts w:eastAsia="宋体"/>
        </w:rPr>
        <w:t>男</w:t>
      </w:r>
      <w:r w:rsidRPr="00525181">
        <w:t>',35,'2009-07-01');</w:t>
      </w:r>
    </w:p>
    <w:p w14:paraId="46AD765D" w14:textId="77777777" w:rsidR="009202E1" w:rsidRPr="00525181" w:rsidRDefault="009202E1" w:rsidP="00ED1505">
      <w:pPr>
        <w:pStyle w:val="afffff4"/>
      </w:pPr>
      <w:r w:rsidRPr="00525181">
        <w:t>INSERT INTO teacher(tec_id,tec_name,tec_job,tec_sex,tec_age,tec_in) VALUES (28,'</w:t>
      </w:r>
      <w:r w:rsidRPr="00525181">
        <w:rPr>
          <w:rFonts w:eastAsia="宋体"/>
        </w:rPr>
        <w:t>钱一</w:t>
      </w:r>
      <w:r w:rsidRPr="00525181">
        <w:t>','</w:t>
      </w:r>
      <w:r w:rsidRPr="00525181">
        <w:rPr>
          <w:rFonts w:eastAsia="宋体"/>
        </w:rPr>
        <w:t>讲师</w:t>
      </w:r>
      <w:r w:rsidRPr="00525181">
        <w:t>','</w:t>
      </w:r>
      <w:r w:rsidRPr="00525181">
        <w:rPr>
          <w:rFonts w:eastAsia="宋体"/>
        </w:rPr>
        <w:t>男</w:t>
      </w:r>
      <w:r w:rsidRPr="00525181">
        <w:t>',35,'2009-07-01');</w:t>
      </w:r>
    </w:p>
    <w:p w14:paraId="07A29FAF" w14:textId="77777777" w:rsidR="009202E1" w:rsidRPr="00525181" w:rsidRDefault="009202E1" w:rsidP="00ED1505">
      <w:pPr>
        <w:pStyle w:val="afffff4"/>
      </w:pPr>
      <w:r w:rsidRPr="00525181">
        <w:t>INSERT INTO teacher(tec_id,tec_name,tec_job,tec_sex,tec_age,tec_in) VALUES (29,'</w:t>
      </w:r>
      <w:r w:rsidRPr="00525181">
        <w:rPr>
          <w:rFonts w:eastAsia="宋体"/>
        </w:rPr>
        <w:t>钱二</w:t>
      </w:r>
      <w:r w:rsidRPr="00525181">
        <w:t>','</w:t>
      </w:r>
      <w:r w:rsidRPr="00525181">
        <w:rPr>
          <w:rFonts w:eastAsia="宋体"/>
        </w:rPr>
        <w:t>讲师</w:t>
      </w:r>
      <w:r w:rsidRPr="00525181">
        <w:t>','</w:t>
      </w:r>
      <w:r w:rsidRPr="00525181">
        <w:rPr>
          <w:rFonts w:eastAsia="宋体"/>
        </w:rPr>
        <w:t>男</w:t>
      </w:r>
      <w:r w:rsidRPr="00525181">
        <w:t>',35,'2009-07-01');</w:t>
      </w:r>
    </w:p>
    <w:p w14:paraId="04D4C482" w14:textId="77777777" w:rsidR="009202E1" w:rsidRPr="00525181" w:rsidRDefault="009202E1" w:rsidP="00ED1505">
      <w:pPr>
        <w:pStyle w:val="afffff4"/>
      </w:pPr>
      <w:r w:rsidRPr="00525181">
        <w:t>INSERT INTO teacher(tec_id,tec_name,tec_job,tec_sex,tec_age,tec_in) VALUES (30,'</w:t>
      </w:r>
      <w:r w:rsidRPr="00525181">
        <w:rPr>
          <w:rFonts w:eastAsia="宋体"/>
        </w:rPr>
        <w:t>钱三</w:t>
      </w:r>
      <w:r w:rsidRPr="00525181">
        <w:t>','</w:t>
      </w:r>
      <w:r w:rsidRPr="00525181">
        <w:rPr>
          <w:rFonts w:eastAsia="宋体"/>
        </w:rPr>
        <w:t>讲师</w:t>
      </w:r>
      <w:r w:rsidRPr="00525181">
        <w:t>','</w:t>
      </w:r>
      <w:r w:rsidRPr="00525181">
        <w:rPr>
          <w:rFonts w:eastAsia="宋体"/>
        </w:rPr>
        <w:t>男</w:t>
      </w:r>
      <w:r w:rsidRPr="00525181">
        <w:t>',35,'2009-07-01');</w:t>
      </w:r>
    </w:p>
    <w:p w14:paraId="71837116" w14:textId="77777777" w:rsidR="009202E1" w:rsidRPr="00525181" w:rsidRDefault="009202E1" w:rsidP="00ED1505">
      <w:pPr>
        <w:pStyle w:val="afffff4"/>
      </w:pPr>
      <w:r w:rsidRPr="00525181">
        <w:lastRenderedPageBreak/>
        <w:t>INSERT INTO teacher(tec_id,tec_name,tec_job,tec_sex,tec_age,tec_in) VALUES (31,'</w:t>
      </w:r>
      <w:r w:rsidRPr="00525181">
        <w:rPr>
          <w:rFonts w:eastAsia="宋体"/>
        </w:rPr>
        <w:t>钱四</w:t>
      </w:r>
      <w:r w:rsidRPr="00525181">
        <w:t>','</w:t>
      </w:r>
      <w:r w:rsidRPr="00525181">
        <w:rPr>
          <w:rFonts w:eastAsia="宋体"/>
        </w:rPr>
        <w:t>讲师</w:t>
      </w:r>
      <w:r w:rsidRPr="00525181">
        <w:t>','</w:t>
      </w:r>
      <w:r w:rsidRPr="00525181">
        <w:rPr>
          <w:rFonts w:eastAsia="宋体"/>
        </w:rPr>
        <w:t>男</w:t>
      </w:r>
      <w:r w:rsidRPr="00525181">
        <w:t>',35,'2009-07-01');</w:t>
      </w:r>
    </w:p>
    <w:p w14:paraId="5A964C3B" w14:textId="77777777" w:rsidR="009202E1" w:rsidRPr="00525181" w:rsidRDefault="009202E1" w:rsidP="00ED1505">
      <w:pPr>
        <w:pStyle w:val="afffff4"/>
      </w:pPr>
      <w:r w:rsidRPr="00525181">
        <w:t>INSERT INTO teacher(tec_id,tec_name,tec_job,tec_sex,tec_age,tec_in) VALUES (32,'</w:t>
      </w:r>
      <w:r w:rsidRPr="00525181">
        <w:rPr>
          <w:rFonts w:eastAsia="宋体"/>
        </w:rPr>
        <w:t>钱五</w:t>
      </w:r>
      <w:r w:rsidRPr="00525181">
        <w:t>','</w:t>
      </w:r>
      <w:r w:rsidRPr="00525181">
        <w:rPr>
          <w:rFonts w:eastAsia="宋体"/>
        </w:rPr>
        <w:t>讲师</w:t>
      </w:r>
      <w:r w:rsidRPr="00525181">
        <w:t>','</w:t>
      </w:r>
      <w:r w:rsidRPr="00525181">
        <w:rPr>
          <w:rFonts w:eastAsia="宋体"/>
        </w:rPr>
        <w:t>男</w:t>
      </w:r>
      <w:r w:rsidRPr="00525181">
        <w:t>',35,'2009-07-01');</w:t>
      </w:r>
    </w:p>
    <w:p w14:paraId="52F75B5C" w14:textId="77777777" w:rsidR="009202E1" w:rsidRPr="00525181" w:rsidRDefault="009202E1" w:rsidP="00ED1505">
      <w:pPr>
        <w:pStyle w:val="afffff4"/>
      </w:pPr>
      <w:r w:rsidRPr="00525181">
        <w:t>INSERT INTO teacher(tec_id,tec_name,tec_job,tec_sex,tec_age,tec_in) VALUES (33,'</w:t>
      </w:r>
      <w:r w:rsidRPr="00525181">
        <w:rPr>
          <w:rFonts w:eastAsia="宋体"/>
        </w:rPr>
        <w:t>钱六</w:t>
      </w:r>
      <w:r w:rsidRPr="00525181">
        <w:t>','</w:t>
      </w:r>
      <w:r w:rsidRPr="00525181">
        <w:rPr>
          <w:rFonts w:eastAsia="宋体"/>
        </w:rPr>
        <w:t>讲师</w:t>
      </w:r>
      <w:r w:rsidRPr="00525181">
        <w:t>','</w:t>
      </w:r>
      <w:r w:rsidRPr="00525181">
        <w:rPr>
          <w:rFonts w:eastAsia="宋体"/>
        </w:rPr>
        <w:t>男</w:t>
      </w:r>
      <w:r w:rsidRPr="00525181">
        <w:t>',35,'2009-07-01');</w:t>
      </w:r>
    </w:p>
    <w:p w14:paraId="7678AFC9" w14:textId="77777777" w:rsidR="009202E1" w:rsidRPr="00525181" w:rsidRDefault="009202E1" w:rsidP="00ED1505">
      <w:pPr>
        <w:pStyle w:val="afffff4"/>
      </w:pPr>
      <w:r w:rsidRPr="00525181">
        <w:t>INSERT INTO teacher(tec_id,tec_name,tec_job,tec_sex,tec_age,tec_in) VALUES (34,'</w:t>
      </w:r>
      <w:r w:rsidRPr="00525181">
        <w:rPr>
          <w:rFonts w:eastAsia="宋体"/>
        </w:rPr>
        <w:t>钱七</w:t>
      </w:r>
      <w:r w:rsidRPr="00525181">
        <w:t>','</w:t>
      </w:r>
      <w:r w:rsidRPr="00525181">
        <w:rPr>
          <w:rFonts w:eastAsia="宋体"/>
        </w:rPr>
        <w:t>讲师</w:t>
      </w:r>
      <w:r w:rsidRPr="00525181">
        <w:t>','</w:t>
      </w:r>
      <w:r w:rsidRPr="00525181">
        <w:rPr>
          <w:rFonts w:eastAsia="宋体"/>
        </w:rPr>
        <w:t>男</w:t>
      </w:r>
      <w:r w:rsidRPr="00525181">
        <w:t>',35,'2009-07-01');</w:t>
      </w:r>
    </w:p>
    <w:p w14:paraId="0EFCAA48" w14:textId="77777777" w:rsidR="009202E1" w:rsidRPr="00525181" w:rsidRDefault="009202E1" w:rsidP="00ED1505">
      <w:pPr>
        <w:pStyle w:val="afffff4"/>
      </w:pPr>
      <w:r w:rsidRPr="00525181">
        <w:t>INSERT INTO teacher(tec_id,tec_name,tec_job,tec_sex,tec_age,tec_in) VALUES (35,'</w:t>
      </w:r>
      <w:r w:rsidRPr="00525181">
        <w:rPr>
          <w:rFonts w:eastAsia="宋体"/>
        </w:rPr>
        <w:t>钱八</w:t>
      </w:r>
      <w:r w:rsidRPr="00525181">
        <w:t>','</w:t>
      </w:r>
      <w:r w:rsidRPr="00525181">
        <w:rPr>
          <w:rFonts w:eastAsia="宋体"/>
        </w:rPr>
        <w:t>讲师</w:t>
      </w:r>
      <w:r w:rsidRPr="00525181">
        <w:t>','</w:t>
      </w:r>
      <w:r w:rsidRPr="00525181">
        <w:rPr>
          <w:rFonts w:eastAsia="宋体"/>
        </w:rPr>
        <w:t>男</w:t>
      </w:r>
      <w:r w:rsidRPr="00525181">
        <w:t>',35,'2009-07-01');</w:t>
      </w:r>
    </w:p>
    <w:p w14:paraId="0E1D542A" w14:textId="77777777" w:rsidR="009202E1" w:rsidRPr="00525181" w:rsidRDefault="009202E1" w:rsidP="00ED1505">
      <w:pPr>
        <w:pStyle w:val="afffff4"/>
      </w:pPr>
      <w:r w:rsidRPr="00525181">
        <w:t>INSERT INTO teacher(tec_id,tec_name,tec_job,tec_sex,tec_age,tec_in) VALUES (36,'</w:t>
      </w:r>
      <w:r w:rsidRPr="00525181">
        <w:rPr>
          <w:rFonts w:eastAsia="宋体"/>
        </w:rPr>
        <w:t>钱九</w:t>
      </w:r>
      <w:r w:rsidRPr="00525181">
        <w:t>','</w:t>
      </w:r>
      <w:r w:rsidRPr="00525181">
        <w:rPr>
          <w:rFonts w:eastAsia="宋体"/>
        </w:rPr>
        <w:t>讲师</w:t>
      </w:r>
      <w:r w:rsidRPr="00525181">
        <w:t>','</w:t>
      </w:r>
      <w:r w:rsidRPr="00525181">
        <w:rPr>
          <w:rFonts w:eastAsia="宋体"/>
        </w:rPr>
        <w:t>男</w:t>
      </w:r>
      <w:r w:rsidRPr="00525181">
        <w:t>',35,'2009-07-01');</w:t>
      </w:r>
    </w:p>
    <w:p w14:paraId="16329817" w14:textId="77777777" w:rsidR="009202E1" w:rsidRPr="00525181" w:rsidRDefault="009202E1" w:rsidP="00ED1505">
      <w:pPr>
        <w:pStyle w:val="afffff4"/>
      </w:pPr>
      <w:r w:rsidRPr="00525181">
        <w:t>INSERT INTO teacher(tec_id,tec_name,tec_job,tec_sex,tec_age,tec_in) VALUES (37,'</w:t>
      </w:r>
      <w:r w:rsidRPr="00525181">
        <w:rPr>
          <w:rFonts w:eastAsia="宋体"/>
        </w:rPr>
        <w:t>吴一</w:t>
      </w:r>
      <w:r w:rsidRPr="00525181">
        <w:t>','</w:t>
      </w:r>
      <w:r w:rsidRPr="00525181">
        <w:rPr>
          <w:rFonts w:eastAsia="宋体"/>
        </w:rPr>
        <w:t>讲师</w:t>
      </w:r>
      <w:r w:rsidRPr="00525181">
        <w:t>','</w:t>
      </w:r>
      <w:r w:rsidRPr="00525181">
        <w:rPr>
          <w:rFonts w:eastAsia="宋体"/>
        </w:rPr>
        <w:t>男</w:t>
      </w:r>
      <w:r w:rsidRPr="00525181">
        <w:t>',35,'2009-07-01');</w:t>
      </w:r>
    </w:p>
    <w:p w14:paraId="2E01731D" w14:textId="77777777" w:rsidR="009202E1" w:rsidRPr="00525181" w:rsidRDefault="009202E1" w:rsidP="00ED1505">
      <w:pPr>
        <w:pStyle w:val="afffff4"/>
      </w:pPr>
      <w:r w:rsidRPr="00525181">
        <w:t>INSERT INTO teacher(tec_id,tec_name,tec_job,tec_sex,tec_age,tec_in) VALUES (38,'</w:t>
      </w:r>
      <w:r w:rsidRPr="00525181">
        <w:rPr>
          <w:rFonts w:eastAsia="宋体"/>
        </w:rPr>
        <w:t>吴二</w:t>
      </w:r>
      <w:r w:rsidRPr="00525181">
        <w:t>','</w:t>
      </w:r>
      <w:r w:rsidRPr="00525181">
        <w:rPr>
          <w:rFonts w:eastAsia="宋体"/>
        </w:rPr>
        <w:t>讲师</w:t>
      </w:r>
      <w:r w:rsidRPr="00525181">
        <w:t>','</w:t>
      </w:r>
      <w:r w:rsidRPr="00525181">
        <w:rPr>
          <w:rFonts w:eastAsia="宋体"/>
        </w:rPr>
        <w:t>男</w:t>
      </w:r>
      <w:r w:rsidRPr="00525181">
        <w:t>',35,'2009-07-01');</w:t>
      </w:r>
    </w:p>
    <w:p w14:paraId="08A9E153" w14:textId="77777777" w:rsidR="009202E1" w:rsidRPr="00525181" w:rsidRDefault="009202E1" w:rsidP="00ED1505">
      <w:pPr>
        <w:pStyle w:val="afffff4"/>
      </w:pPr>
      <w:r w:rsidRPr="00525181">
        <w:t>INSERT INTO teacher(tec_id,tec_name,tec_job,tec_sex,tec_age,tec_in) VALUES (39,'</w:t>
      </w:r>
      <w:r w:rsidRPr="00525181">
        <w:rPr>
          <w:rFonts w:eastAsia="宋体"/>
        </w:rPr>
        <w:t>吴三</w:t>
      </w:r>
      <w:r w:rsidRPr="00525181">
        <w:t>','</w:t>
      </w:r>
      <w:r w:rsidRPr="00525181">
        <w:rPr>
          <w:rFonts w:eastAsia="宋体"/>
        </w:rPr>
        <w:t>讲师</w:t>
      </w:r>
      <w:r w:rsidRPr="00525181">
        <w:t>','</w:t>
      </w:r>
      <w:r w:rsidRPr="00525181">
        <w:rPr>
          <w:rFonts w:eastAsia="宋体"/>
        </w:rPr>
        <w:t>男</w:t>
      </w:r>
      <w:r w:rsidRPr="00525181">
        <w:t>',35,'2009-07-01');</w:t>
      </w:r>
    </w:p>
    <w:p w14:paraId="7835F30F" w14:textId="77777777" w:rsidR="009202E1" w:rsidRPr="00525181" w:rsidRDefault="009202E1" w:rsidP="00ED1505">
      <w:pPr>
        <w:pStyle w:val="afffff4"/>
      </w:pPr>
      <w:r w:rsidRPr="00525181">
        <w:t>INSERT INTO teacher(tec_id,tec_name,tec_job,tec_sex,tec_age,tec_in) VALUES (40,'</w:t>
      </w:r>
      <w:r w:rsidRPr="00525181">
        <w:rPr>
          <w:rFonts w:eastAsia="宋体"/>
        </w:rPr>
        <w:t>吴四</w:t>
      </w:r>
      <w:r w:rsidRPr="00525181">
        <w:t>','</w:t>
      </w:r>
      <w:r w:rsidRPr="00525181">
        <w:rPr>
          <w:rFonts w:eastAsia="宋体"/>
        </w:rPr>
        <w:t>讲师</w:t>
      </w:r>
      <w:r w:rsidRPr="00525181">
        <w:t>','</w:t>
      </w:r>
      <w:r w:rsidRPr="00525181">
        <w:rPr>
          <w:rFonts w:eastAsia="宋体"/>
        </w:rPr>
        <w:t>男</w:t>
      </w:r>
      <w:r w:rsidRPr="00525181">
        <w:t>',35,'2009-07-01');</w:t>
      </w:r>
    </w:p>
    <w:p w14:paraId="48BA7259" w14:textId="77777777" w:rsidR="009202E1" w:rsidRPr="00525181" w:rsidRDefault="009202E1" w:rsidP="00ED1505">
      <w:pPr>
        <w:pStyle w:val="afffff4"/>
      </w:pPr>
      <w:r w:rsidRPr="00525181">
        <w:t>INSERT INTO teacher(tec_id,tec_name,tec_job,tec_sex,tec_age,tec_in) VALUES (41,'</w:t>
      </w:r>
      <w:r w:rsidRPr="00525181">
        <w:rPr>
          <w:rFonts w:eastAsia="宋体"/>
        </w:rPr>
        <w:t>吴五</w:t>
      </w:r>
      <w:r w:rsidRPr="00525181">
        <w:t>','</w:t>
      </w:r>
      <w:r w:rsidRPr="00525181">
        <w:rPr>
          <w:rFonts w:eastAsia="宋体"/>
        </w:rPr>
        <w:t>讲师</w:t>
      </w:r>
      <w:r w:rsidRPr="00525181">
        <w:t>','</w:t>
      </w:r>
      <w:r w:rsidRPr="00525181">
        <w:rPr>
          <w:rFonts w:eastAsia="宋体"/>
        </w:rPr>
        <w:t>男</w:t>
      </w:r>
      <w:r w:rsidRPr="00525181">
        <w:t>',35,'2009-07-01');</w:t>
      </w:r>
    </w:p>
    <w:p w14:paraId="33C18963" w14:textId="77777777" w:rsidR="009202E1" w:rsidRPr="00525181" w:rsidRDefault="009202E1" w:rsidP="00ED1505">
      <w:pPr>
        <w:pStyle w:val="afffff4"/>
      </w:pPr>
      <w:r w:rsidRPr="00525181">
        <w:t>INSERT INTO teacher(tec_id,tec_name,tec_job,tec_sex,tec_age,tec_in) VALUES (42,'</w:t>
      </w:r>
      <w:r w:rsidRPr="00525181">
        <w:rPr>
          <w:rFonts w:eastAsia="宋体"/>
        </w:rPr>
        <w:t>吴六</w:t>
      </w:r>
      <w:r w:rsidRPr="00525181">
        <w:t>','</w:t>
      </w:r>
      <w:r w:rsidRPr="00525181">
        <w:rPr>
          <w:rFonts w:eastAsia="宋体"/>
        </w:rPr>
        <w:t>讲师</w:t>
      </w:r>
      <w:r w:rsidRPr="00525181">
        <w:t>','</w:t>
      </w:r>
      <w:r w:rsidRPr="00525181">
        <w:rPr>
          <w:rFonts w:eastAsia="宋体"/>
        </w:rPr>
        <w:t>男</w:t>
      </w:r>
      <w:r w:rsidRPr="00525181">
        <w:t>',35,'2009-07-01');</w:t>
      </w:r>
    </w:p>
    <w:p w14:paraId="22C078A1" w14:textId="77777777" w:rsidR="009202E1" w:rsidRPr="00525181" w:rsidRDefault="009202E1" w:rsidP="00ED1505">
      <w:pPr>
        <w:pStyle w:val="afffff4"/>
      </w:pPr>
      <w:r w:rsidRPr="00525181">
        <w:t>INSERT INTO teacher(tec_id,tec_name,tec_job,tec_sex,tec_age,tec_in) VALUES (43,'</w:t>
      </w:r>
      <w:r w:rsidRPr="00525181">
        <w:rPr>
          <w:rFonts w:eastAsia="宋体"/>
        </w:rPr>
        <w:t>吴七</w:t>
      </w:r>
      <w:r w:rsidRPr="00525181">
        <w:t>','</w:t>
      </w:r>
      <w:r w:rsidRPr="00525181">
        <w:rPr>
          <w:rFonts w:eastAsia="宋体"/>
        </w:rPr>
        <w:t>讲师</w:t>
      </w:r>
      <w:r w:rsidRPr="00525181">
        <w:t>','</w:t>
      </w:r>
      <w:r w:rsidRPr="00525181">
        <w:rPr>
          <w:rFonts w:eastAsia="宋体"/>
        </w:rPr>
        <w:t>男</w:t>
      </w:r>
      <w:r w:rsidRPr="00525181">
        <w:t>',35,'2009-07-01');</w:t>
      </w:r>
    </w:p>
    <w:p w14:paraId="4CE06DE9" w14:textId="77777777" w:rsidR="009202E1" w:rsidRPr="00525181" w:rsidRDefault="009202E1" w:rsidP="00ED1505">
      <w:pPr>
        <w:pStyle w:val="afffff4"/>
      </w:pPr>
      <w:r w:rsidRPr="00525181">
        <w:t>INSERT INTO teacher(tec_id,tec_name,tec_job,tec_sex,tec_age,tec_in) VALUES (44,'</w:t>
      </w:r>
      <w:r w:rsidRPr="00525181">
        <w:rPr>
          <w:rFonts w:eastAsia="宋体"/>
        </w:rPr>
        <w:t>吴八</w:t>
      </w:r>
      <w:r w:rsidRPr="00525181">
        <w:t>','</w:t>
      </w:r>
      <w:r w:rsidRPr="00525181">
        <w:rPr>
          <w:rFonts w:eastAsia="宋体"/>
        </w:rPr>
        <w:t>讲师</w:t>
      </w:r>
      <w:r w:rsidRPr="00525181">
        <w:t>','</w:t>
      </w:r>
      <w:r w:rsidRPr="00525181">
        <w:rPr>
          <w:rFonts w:eastAsia="宋体"/>
        </w:rPr>
        <w:t>男</w:t>
      </w:r>
      <w:r w:rsidRPr="00525181">
        <w:t>',35,'2009-07-01');</w:t>
      </w:r>
    </w:p>
    <w:p w14:paraId="58E5710A" w14:textId="77777777" w:rsidR="009202E1" w:rsidRPr="00525181" w:rsidRDefault="009202E1" w:rsidP="00ED1505">
      <w:pPr>
        <w:pStyle w:val="afffff4"/>
      </w:pPr>
      <w:r w:rsidRPr="00525181">
        <w:t>INSERT INTO teacher(tec_id,tec_name,tec_job,tec_sex,tec_age,tec_in) VALUES (45,'</w:t>
      </w:r>
      <w:r w:rsidRPr="00525181">
        <w:rPr>
          <w:rFonts w:eastAsia="宋体"/>
        </w:rPr>
        <w:t>吴九</w:t>
      </w:r>
      <w:r w:rsidRPr="00525181">
        <w:t>','</w:t>
      </w:r>
      <w:r w:rsidRPr="00525181">
        <w:rPr>
          <w:rFonts w:eastAsia="宋体"/>
        </w:rPr>
        <w:t>讲师</w:t>
      </w:r>
      <w:r w:rsidRPr="00525181">
        <w:t>','</w:t>
      </w:r>
      <w:r w:rsidRPr="00525181">
        <w:rPr>
          <w:rFonts w:eastAsia="宋体"/>
        </w:rPr>
        <w:t>男</w:t>
      </w:r>
      <w:r w:rsidRPr="00525181">
        <w:t>',35,'2009-07-01');</w:t>
      </w:r>
    </w:p>
    <w:p w14:paraId="752E6DF6" w14:textId="77777777" w:rsidR="009202E1" w:rsidRPr="00525181" w:rsidRDefault="009202E1" w:rsidP="00ED1505">
      <w:pPr>
        <w:pStyle w:val="afffff4"/>
      </w:pPr>
      <w:r w:rsidRPr="00525181">
        <w:t>INSERT INTO teacher(tec_id,tec_name,tec_job,tec_sex,tec_age,tec_in) VALUES (46,'</w:t>
      </w:r>
      <w:r w:rsidRPr="00525181">
        <w:rPr>
          <w:rFonts w:eastAsia="宋体"/>
        </w:rPr>
        <w:t>柳一</w:t>
      </w:r>
      <w:r w:rsidRPr="00525181">
        <w:t>','</w:t>
      </w:r>
      <w:r w:rsidRPr="00525181">
        <w:rPr>
          <w:rFonts w:eastAsia="宋体"/>
        </w:rPr>
        <w:t>讲师</w:t>
      </w:r>
      <w:r w:rsidRPr="00525181">
        <w:t>','</w:t>
      </w:r>
      <w:r w:rsidRPr="00525181">
        <w:rPr>
          <w:rFonts w:eastAsia="宋体"/>
        </w:rPr>
        <w:t>男</w:t>
      </w:r>
      <w:r w:rsidRPr="00525181">
        <w:t>',35,'2009-07-01');</w:t>
      </w:r>
    </w:p>
    <w:p w14:paraId="113D74B3" w14:textId="77777777" w:rsidR="009202E1" w:rsidRPr="00525181" w:rsidRDefault="009202E1" w:rsidP="00ED1505">
      <w:pPr>
        <w:pStyle w:val="afffff4"/>
      </w:pPr>
      <w:r w:rsidRPr="00525181">
        <w:t>INSERT INTO teacher(tec_id,tec_name,tec_job,tec_sex,tec_age,tec_in) VALUES (47,'</w:t>
      </w:r>
      <w:r w:rsidRPr="00525181">
        <w:rPr>
          <w:rFonts w:eastAsia="宋体"/>
        </w:rPr>
        <w:t>柳二</w:t>
      </w:r>
      <w:r w:rsidRPr="00525181">
        <w:t>','</w:t>
      </w:r>
      <w:r w:rsidRPr="00525181">
        <w:rPr>
          <w:rFonts w:eastAsia="宋体"/>
        </w:rPr>
        <w:t>讲师</w:t>
      </w:r>
      <w:r w:rsidRPr="00525181">
        <w:t>','</w:t>
      </w:r>
      <w:r w:rsidRPr="00525181">
        <w:rPr>
          <w:rFonts w:eastAsia="宋体"/>
        </w:rPr>
        <w:t>男</w:t>
      </w:r>
      <w:r w:rsidRPr="00525181">
        <w:t>',35,'2009-07-01');</w:t>
      </w:r>
    </w:p>
    <w:p w14:paraId="7DB2B417" w14:textId="77777777" w:rsidR="009202E1" w:rsidRPr="00525181" w:rsidRDefault="009202E1" w:rsidP="00ED1505">
      <w:pPr>
        <w:pStyle w:val="afffff4"/>
      </w:pPr>
      <w:r w:rsidRPr="00525181">
        <w:t>INSERT INTO teacher(tec_id,tec_name,tec_job,tec_sex,tec_age,tec_in) VALUES (48,'</w:t>
      </w:r>
      <w:r w:rsidRPr="00525181">
        <w:rPr>
          <w:rFonts w:eastAsia="宋体"/>
        </w:rPr>
        <w:t>柳三</w:t>
      </w:r>
      <w:r w:rsidRPr="00525181">
        <w:t>','</w:t>
      </w:r>
      <w:r w:rsidRPr="00525181">
        <w:rPr>
          <w:rFonts w:eastAsia="宋体"/>
        </w:rPr>
        <w:t>讲师</w:t>
      </w:r>
      <w:r w:rsidRPr="00525181">
        <w:t>','</w:t>
      </w:r>
      <w:r w:rsidRPr="00525181">
        <w:rPr>
          <w:rFonts w:eastAsia="宋体"/>
        </w:rPr>
        <w:t>男</w:t>
      </w:r>
      <w:r w:rsidRPr="00525181">
        <w:t>',35,'2009-07-01');</w:t>
      </w:r>
    </w:p>
    <w:p w14:paraId="4BB3D7FB" w14:textId="77777777" w:rsidR="009202E1" w:rsidRPr="00525181" w:rsidRDefault="009202E1" w:rsidP="00ED1505">
      <w:pPr>
        <w:pStyle w:val="afffff4"/>
      </w:pPr>
      <w:r w:rsidRPr="00525181">
        <w:t>INSERT INTO teacher(tec_id,tec_name,tec_job,tec_sex,tec_age,tec_in) VALUES (49,'</w:t>
      </w:r>
      <w:r w:rsidRPr="00525181">
        <w:rPr>
          <w:rFonts w:eastAsia="宋体"/>
        </w:rPr>
        <w:t>柳四</w:t>
      </w:r>
      <w:r w:rsidRPr="00525181">
        <w:t>','</w:t>
      </w:r>
      <w:r w:rsidRPr="00525181">
        <w:rPr>
          <w:rFonts w:eastAsia="宋体"/>
        </w:rPr>
        <w:t>讲师</w:t>
      </w:r>
      <w:r w:rsidRPr="00525181">
        <w:t>','</w:t>
      </w:r>
      <w:r w:rsidRPr="00525181">
        <w:rPr>
          <w:rFonts w:eastAsia="宋体"/>
        </w:rPr>
        <w:t>男</w:t>
      </w:r>
      <w:r w:rsidRPr="00525181">
        <w:t>',35,'2009-07-01');</w:t>
      </w:r>
    </w:p>
    <w:p w14:paraId="0E07F1B7" w14:textId="4D719B50" w:rsidR="009202E1" w:rsidRPr="00525181" w:rsidRDefault="009202E1" w:rsidP="00ED1505">
      <w:pPr>
        <w:pStyle w:val="afffff4"/>
      </w:pPr>
      <w:r w:rsidRPr="00525181">
        <w:t>INSERT INTO teacher(tec_id,tec_name,tec_job,tec_sex,tec_age,tec_in) VALUES (50,'</w:t>
      </w:r>
      <w:r w:rsidRPr="00525181">
        <w:rPr>
          <w:rFonts w:eastAsia="宋体"/>
        </w:rPr>
        <w:t>柳五</w:t>
      </w:r>
      <w:r w:rsidRPr="00525181">
        <w:t>','</w:t>
      </w:r>
      <w:r w:rsidRPr="00525181">
        <w:rPr>
          <w:rFonts w:eastAsia="宋体"/>
        </w:rPr>
        <w:t>讲师</w:t>
      </w:r>
      <w:r w:rsidRPr="00525181">
        <w:t>','</w:t>
      </w:r>
      <w:r w:rsidRPr="00525181">
        <w:rPr>
          <w:rFonts w:eastAsia="宋体"/>
        </w:rPr>
        <w:t>男</w:t>
      </w:r>
      <w:r w:rsidRPr="00525181">
        <w:t>',35,'2009-07-01');</w:t>
      </w:r>
    </w:p>
    <w:p w14:paraId="4E58F4F5" w14:textId="55A43828" w:rsidR="009202E1" w:rsidRPr="00525181" w:rsidRDefault="0066732A" w:rsidP="00ED1505">
      <w:pPr>
        <w:pStyle w:val="30"/>
        <w:rPr>
          <w:rFonts w:hint="eastAsia"/>
        </w:rPr>
      </w:pPr>
      <w:r w:rsidRPr="00525181">
        <w:t>向</w:t>
      </w:r>
      <w:r w:rsidR="009202E1" w:rsidRPr="00525181">
        <w:t>class</w:t>
      </w:r>
      <w:r w:rsidR="009202E1" w:rsidRPr="00525181">
        <w:t>表</w:t>
      </w:r>
      <w:r w:rsidRPr="00525181">
        <w:t>插入数据。</w:t>
      </w:r>
    </w:p>
    <w:p w14:paraId="54C15DEC" w14:textId="77777777" w:rsidR="009202E1" w:rsidRPr="00525181" w:rsidRDefault="009202E1" w:rsidP="00ED1505">
      <w:pPr>
        <w:pStyle w:val="afffff4"/>
      </w:pPr>
      <w:r w:rsidRPr="00525181">
        <w:t>INSERT INTO class(cla_id,cla_name,cla_teacher) VALUES (1,'</w:t>
      </w:r>
      <w:r w:rsidRPr="00525181">
        <w:rPr>
          <w:rFonts w:eastAsia="宋体"/>
        </w:rPr>
        <w:t>计算机</w:t>
      </w:r>
      <w:r w:rsidRPr="00525181">
        <w:t>',1);</w:t>
      </w:r>
    </w:p>
    <w:p w14:paraId="193D0645" w14:textId="77777777" w:rsidR="009202E1" w:rsidRPr="00525181" w:rsidRDefault="009202E1" w:rsidP="00ED1505">
      <w:pPr>
        <w:pStyle w:val="afffff4"/>
      </w:pPr>
      <w:r w:rsidRPr="00525181">
        <w:t>INSERT INTO class(cla_id,cla_name,cla_teacher) VALUES (2,'</w:t>
      </w:r>
      <w:r w:rsidRPr="00525181">
        <w:rPr>
          <w:rFonts w:eastAsia="宋体"/>
        </w:rPr>
        <w:t>自动化</w:t>
      </w:r>
      <w:r w:rsidRPr="00525181">
        <w:t>',3);</w:t>
      </w:r>
    </w:p>
    <w:p w14:paraId="55264F3F" w14:textId="77777777" w:rsidR="009202E1" w:rsidRPr="00525181" w:rsidRDefault="009202E1" w:rsidP="00ED1505">
      <w:pPr>
        <w:pStyle w:val="afffff4"/>
      </w:pPr>
      <w:r w:rsidRPr="00525181">
        <w:t>INSERT INTO class(cla_id,cla_name,cla_teacher) VALUES (3,'</w:t>
      </w:r>
      <w:r w:rsidRPr="00525181">
        <w:rPr>
          <w:rFonts w:eastAsia="宋体"/>
        </w:rPr>
        <w:t>飞行器设计</w:t>
      </w:r>
      <w:r w:rsidRPr="00525181">
        <w:t>',5);</w:t>
      </w:r>
    </w:p>
    <w:p w14:paraId="39BAF6FC" w14:textId="77777777" w:rsidR="009202E1" w:rsidRPr="00525181" w:rsidRDefault="009202E1" w:rsidP="00ED1505">
      <w:pPr>
        <w:pStyle w:val="afffff4"/>
      </w:pPr>
      <w:r w:rsidRPr="00525181">
        <w:t>INSERT INTO class(cla_id,cla_name,cla_teacher) VALUES (4,'</w:t>
      </w:r>
      <w:r w:rsidRPr="00525181">
        <w:rPr>
          <w:rFonts w:eastAsia="宋体"/>
        </w:rPr>
        <w:t>大学物理</w:t>
      </w:r>
      <w:r w:rsidRPr="00525181">
        <w:t>',7);</w:t>
      </w:r>
    </w:p>
    <w:p w14:paraId="54A1E5E1" w14:textId="77777777" w:rsidR="009202E1" w:rsidRPr="00525181" w:rsidRDefault="009202E1" w:rsidP="00ED1505">
      <w:pPr>
        <w:pStyle w:val="afffff4"/>
      </w:pPr>
      <w:r w:rsidRPr="00525181">
        <w:t>INSERT INTO class(cla_id,cla_name,cla_teacher) VALUES (5,'</w:t>
      </w:r>
      <w:r w:rsidRPr="00525181">
        <w:rPr>
          <w:rFonts w:eastAsia="宋体"/>
        </w:rPr>
        <w:t>高等数学</w:t>
      </w:r>
      <w:r w:rsidRPr="00525181">
        <w:t>',9);</w:t>
      </w:r>
    </w:p>
    <w:p w14:paraId="61FCDBC0" w14:textId="77777777" w:rsidR="009202E1" w:rsidRPr="00525181" w:rsidRDefault="009202E1" w:rsidP="00ED1505">
      <w:pPr>
        <w:pStyle w:val="afffff4"/>
      </w:pPr>
      <w:r w:rsidRPr="00525181">
        <w:t>INSERT INTO class(cla_id,cla_name,cla_teacher) VALUES (6,'</w:t>
      </w:r>
      <w:r w:rsidRPr="00525181">
        <w:rPr>
          <w:rFonts w:eastAsia="宋体"/>
        </w:rPr>
        <w:t>大学化学</w:t>
      </w:r>
      <w:r w:rsidRPr="00525181">
        <w:t>',12);</w:t>
      </w:r>
    </w:p>
    <w:p w14:paraId="3C874DFC" w14:textId="77777777" w:rsidR="009202E1" w:rsidRPr="00525181" w:rsidRDefault="009202E1" w:rsidP="00ED1505">
      <w:pPr>
        <w:pStyle w:val="afffff4"/>
      </w:pPr>
      <w:r w:rsidRPr="00525181">
        <w:t>INSERT INTO class(cla_id,cla_name,cla_teacher) VALUES (7,'</w:t>
      </w:r>
      <w:r w:rsidRPr="00525181">
        <w:rPr>
          <w:rFonts w:eastAsia="宋体"/>
        </w:rPr>
        <w:t>表演</w:t>
      </w:r>
      <w:r w:rsidRPr="00525181">
        <w:t>',14);</w:t>
      </w:r>
    </w:p>
    <w:p w14:paraId="2DC79257" w14:textId="77777777" w:rsidR="009202E1" w:rsidRPr="00525181" w:rsidRDefault="009202E1" w:rsidP="00ED1505">
      <w:pPr>
        <w:pStyle w:val="afffff4"/>
      </w:pPr>
      <w:r w:rsidRPr="00525181">
        <w:t>INSERT INTO class(cla_id,cla_name,cla_teacher) VALUES (8,'</w:t>
      </w:r>
      <w:r w:rsidRPr="00525181">
        <w:rPr>
          <w:rFonts w:eastAsia="宋体"/>
        </w:rPr>
        <w:t>服装设计</w:t>
      </w:r>
      <w:r w:rsidRPr="00525181">
        <w:t>',16);</w:t>
      </w:r>
    </w:p>
    <w:p w14:paraId="5C45EC9E" w14:textId="77777777" w:rsidR="009202E1" w:rsidRPr="00525181" w:rsidRDefault="009202E1" w:rsidP="00ED1505">
      <w:pPr>
        <w:pStyle w:val="afffff4"/>
      </w:pPr>
      <w:r w:rsidRPr="00525181">
        <w:t>INSERT INTO class(cla_id,cla_name,cla_teacher) VALUES (9,'</w:t>
      </w:r>
      <w:r w:rsidRPr="00525181">
        <w:rPr>
          <w:rFonts w:eastAsia="宋体"/>
        </w:rPr>
        <w:t>工业设计</w:t>
      </w:r>
      <w:r w:rsidRPr="00525181">
        <w:t>',18);</w:t>
      </w:r>
    </w:p>
    <w:p w14:paraId="01936183" w14:textId="77777777" w:rsidR="009202E1" w:rsidRPr="00525181" w:rsidRDefault="009202E1" w:rsidP="00ED1505">
      <w:pPr>
        <w:pStyle w:val="afffff4"/>
      </w:pPr>
      <w:r w:rsidRPr="00525181">
        <w:t>INSERT INTO class(cla_id,cla_name,cla_teacher) VALUES (10,'</w:t>
      </w:r>
      <w:r w:rsidRPr="00525181">
        <w:rPr>
          <w:rFonts w:eastAsia="宋体"/>
        </w:rPr>
        <w:t>金融学</w:t>
      </w:r>
      <w:r w:rsidRPr="00525181">
        <w:t>',21);</w:t>
      </w:r>
    </w:p>
    <w:p w14:paraId="0E109896" w14:textId="77777777" w:rsidR="009202E1" w:rsidRPr="00525181" w:rsidRDefault="009202E1" w:rsidP="00ED1505">
      <w:pPr>
        <w:pStyle w:val="afffff4"/>
      </w:pPr>
      <w:r w:rsidRPr="00525181">
        <w:lastRenderedPageBreak/>
        <w:t>INSERT INTO class(cla_id,cla_name,cla_teacher) VALUES (11,'</w:t>
      </w:r>
      <w:r w:rsidRPr="00525181">
        <w:rPr>
          <w:rFonts w:eastAsia="宋体"/>
        </w:rPr>
        <w:t>医学</w:t>
      </w:r>
      <w:r w:rsidRPr="00525181">
        <w:t>',23);</w:t>
      </w:r>
    </w:p>
    <w:p w14:paraId="2DBA7C99" w14:textId="77777777" w:rsidR="009202E1" w:rsidRPr="00525181" w:rsidRDefault="009202E1" w:rsidP="00ED1505">
      <w:pPr>
        <w:pStyle w:val="afffff4"/>
      </w:pPr>
      <w:r w:rsidRPr="00525181">
        <w:t>INSERT INTO class(cla_id,cla_name,cla_teacher) VALUES (12,'</w:t>
      </w:r>
      <w:r w:rsidRPr="00525181">
        <w:rPr>
          <w:rFonts w:eastAsia="宋体"/>
        </w:rPr>
        <w:t>土木工程</w:t>
      </w:r>
      <w:r w:rsidRPr="00525181">
        <w:t>',25);</w:t>
      </w:r>
    </w:p>
    <w:p w14:paraId="664AD135" w14:textId="77777777" w:rsidR="009202E1" w:rsidRPr="00525181" w:rsidRDefault="009202E1" w:rsidP="00ED1505">
      <w:pPr>
        <w:pStyle w:val="afffff4"/>
      </w:pPr>
      <w:r w:rsidRPr="00525181">
        <w:t>INSERT INTO class(cla_id,cla_name,cla_teacher) VALUES (13,'</w:t>
      </w:r>
      <w:r w:rsidRPr="00525181">
        <w:rPr>
          <w:rFonts w:eastAsia="宋体"/>
        </w:rPr>
        <w:t>机械</w:t>
      </w:r>
      <w:r w:rsidRPr="00525181">
        <w:t>',27);</w:t>
      </w:r>
    </w:p>
    <w:p w14:paraId="5F48DBB8" w14:textId="77777777" w:rsidR="009202E1" w:rsidRPr="00525181" w:rsidRDefault="009202E1" w:rsidP="00ED1505">
      <w:pPr>
        <w:pStyle w:val="afffff4"/>
      </w:pPr>
      <w:r w:rsidRPr="00525181">
        <w:t>INSERT INTO class(cla_id,cla_name,cla_teacher) VALUES (14,'</w:t>
      </w:r>
      <w:r w:rsidRPr="00525181">
        <w:rPr>
          <w:rFonts w:eastAsia="宋体"/>
        </w:rPr>
        <w:t>建筑学</w:t>
      </w:r>
      <w:r w:rsidRPr="00525181">
        <w:t>',29);</w:t>
      </w:r>
    </w:p>
    <w:p w14:paraId="092214F0" w14:textId="77777777" w:rsidR="009202E1" w:rsidRPr="00525181" w:rsidRDefault="009202E1" w:rsidP="00ED1505">
      <w:pPr>
        <w:pStyle w:val="afffff4"/>
      </w:pPr>
      <w:r w:rsidRPr="00525181">
        <w:t>INSERT INTO class(cla_id,cla_name,cla_teacher) VALUES (15,'</w:t>
      </w:r>
      <w:r w:rsidRPr="00525181">
        <w:rPr>
          <w:rFonts w:eastAsia="宋体"/>
        </w:rPr>
        <w:t>经济学</w:t>
      </w:r>
      <w:r w:rsidRPr="00525181">
        <w:t>',32);</w:t>
      </w:r>
    </w:p>
    <w:p w14:paraId="7B89EEA9" w14:textId="77777777" w:rsidR="009202E1" w:rsidRPr="00525181" w:rsidRDefault="009202E1" w:rsidP="00ED1505">
      <w:pPr>
        <w:pStyle w:val="afffff4"/>
      </w:pPr>
      <w:r w:rsidRPr="00525181">
        <w:t>INSERT INTO class(cla_id,cla_name,cla_teacher) VALUES (16,'</w:t>
      </w:r>
      <w:r w:rsidRPr="00525181">
        <w:rPr>
          <w:rFonts w:eastAsia="宋体"/>
        </w:rPr>
        <w:t>财务管理</w:t>
      </w:r>
      <w:r w:rsidRPr="00525181">
        <w:t>',34);</w:t>
      </w:r>
    </w:p>
    <w:p w14:paraId="7595C16D" w14:textId="77777777" w:rsidR="009202E1" w:rsidRPr="00525181" w:rsidRDefault="009202E1" w:rsidP="00ED1505">
      <w:pPr>
        <w:pStyle w:val="afffff4"/>
      </w:pPr>
      <w:r w:rsidRPr="00525181">
        <w:t>INSERT INTO class(cla_id,cla_name,cla_teacher) VALUES (17,'</w:t>
      </w:r>
      <w:r w:rsidRPr="00525181">
        <w:rPr>
          <w:rFonts w:eastAsia="宋体"/>
        </w:rPr>
        <w:t>人力资源</w:t>
      </w:r>
      <w:r w:rsidRPr="00525181">
        <w:t>',36);</w:t>
      </w:r>
    </w:p>
    <w:p w14:paraId="0D2A7281" w14:textId="77777777" w:rsidR="009202E1" w:rsidRPr="00525181" w:rsidRDefault="009202E1" w:rsidP="00ED1505">
      <w:pPr>
        <w:pStyle w:val="afffff4"/>
      </w:pPr>
      <w:r w:rsidRPr="00525181">
        <w:t>INSERT INTO class(cla_id,cla_name,cla_teacher) VALUES (18,'</w:t>
      </w:r>
      <w:r w:rsidRPr="00525181">
        <w:rPr>
          <w:rFonts w:eastAsia="宋体"/>
        </w:rPr>
        <w:t>力学</w:t>
      </w:r>
      <w:r w:rsidRPr="00525181">
        <w:t>',38);</w:t>
      </w:r>
    </w:p>
    <w:p w14:paraId="307774BD" w14:textId="77777777" w:rsidR="009202E1" w:rsidRPr="00525181" w:rsidRDefault="009202E1" w:rsidP="00ED1505">
      <w:pPr>
        <w:pStyle w:val="afffff4"/>
      </w:pPr>
      <w:r w:rsidRPr="00525181">
        <w:t>INSERT INTO class(cla_id,cla_name,cla_teacher) VALUES (19,'</w:t>
      </w:r>
      <w:r w:rsidRPr="00525181">
        <w:rPr>
          <w:rFonts w:eastAsia="宋体"/>
        </w:rPr>
        <w:t>人工智能</w:t>
      </w:r>
      <w:r w:rsidRPr="00525181">
        <w:t>',41);</w:t>
      </w:r>
    </w:p>
    <w:p w14:paraId="2D8BD85F" w14:textId="71C64123" w:rsidR="009202E1" w:rsidRPr="00525181" w:rsidRDefault="009202E1" w:rsidP="00ED1505">
      <w:pPr>
        <w:pStyle w:val="afffff4"/>
      </w:pPr>
      <w:r w:rsidRPr="00525181">
        <w:t>INSERT INTO class(cla_id,cla_name,cla_teacher) VALUES (20,'</w:t>
      </w:r>
      <w:r w:rsidRPr="00525181">
        <w:rPr>
          <w:rFonts w:eastAsia="宋体"/>
        </w:rPr>
        <w:t>会计</w:t>
      </w:r>
      <w:r w:rsidRPr="00525181">
        <w:t>',45);</w:t>
      </w:r>
    </w:p>
    <w:p w14:paraId="157B37E4" w14:textId="495A5607" w:rsidR="009202E1" w:rsidRPr="00525181" w:rsidRDefault="0066732A" w:rsidP="00ED1505">
      <w:pPr>
        <w:pStyle w:val="30"/>
        <w:rPr>
          <w:rFonts w:hint="eastAsia"/>
        </w:rPr>
      </w:pPr>
      <w:r w:rsidRPr="00525181">
        <w:t>向</w:t>
      </w:r>
      <w:r w:rsidR="009202E1" w:rsidRPr="00525181">
        <w:t>school_department</w:t>
      </w:r>
      <w:r w:rsidR="009202E1" w:rsidRPr="00525181">
        <w:t>表</w:t>
      </w:r>
      <w:r w:rsidRPr="00525181">
        <w:t>插入数据</w:t>
      </w:r>
      <w:r w:rsidR="00525181">
        <w:rPr>
          <w:rFonts w:hint="eastAsia"/>
        </w:rPr>
        <w:t>。</w:t>
      </w:r>
    </w:p>
    <w:p w14:paraId="3FA0414A" w14:textId="77777777" w:rsidR="009202E1" w:rsidRPr="00525181" w:rsidRDefault="009202E1" w:rsidP="00ED1505">
      <w:pPr>
        <w:pStyle w:val="afffff4"/>
      </w:pPr>
      <w:r w:rsidRPr="00525181">
        <w:t>INSERT INTO school_department(depart_id,depart_name,depart_teacher) VALUES (1,'</w:t>
      </w:r>
      <w:r w:rsidRPr="00525181">
        <w:rPr>
          <w:rFonts w:eastAsia="宋体"/>
        </w:rPr>
        <w:t>计算机学院</w:t>
      </w:r>
      <w:r w:rsidRPr="00525181">
        <w:t>',2);</w:t>
      </w:r>
    </w:p>
    <w:p w14:paraId="01F59658" w14:textId="77777777" w:rsidR="009202E1" w:rsidRPr="00525181" w:rsidRDefault="009202E1" w:rsidP="00ED1505">
      <w:pPr>
        <w:pStyle w:val="afffff4"/>
      </w:pPr>
      <w:r w:rsidRPr="00525181">
        <w:t>INSERT INTO school_department(depart_id,depart_name,depart_teacher) VALUES (2,'</w:t>
      </w:r>
      <w:r w:rsidRPr="00525181">
        <w:rPr>
          <w:rFonts w:eastAsia="宋体"/>
        </w:rPr>
        <w:t>自动化学院</w:t>
      </w:r>
      <w:r w:rsidRPr="00525181">
        <w:t>',4);</w:t>
      </w:r>
    </w:p>
    <w:p w14:paraId="45955502" w14:textId="77777777" w:rsidR="009202E1" w:rsidRPr="00525181" w:rsidRDefault="009202E1" w:rsidP="00ED1505">
      <w:pPr>
        <w:pStyle w:val="afffff4"/>
      </w:pPr>
      <w:r w:rsidRPr="00525181">
        <w:t>INSERT INTO school_department(depart_id,depart_name,depart_teacher) VALUES (3,'</w:t>
      </w:r>
      <w:r w:rsidRPr="00525181">
        <w:rPr>
          <w:rFonts w:eastAsia="宋体"/>
        </w:rPr>
        <w:t>航空宇航学院</w:t>
      </w:r>
      <w:r w:rsidRPr="00525181">
        <w:t>',6);</w:t>
      </w:r>
    </w:p>
    <w:p w14:paraId="0CEAF98F" w14:textId="77777777" w:rsidR="009202E1" w:rsidRPr="00525181" w:rsidRDefault="009202E1" w:rsidP="00ED1505">
      <w:pPr>
        <w:pStyle w:val="afffff4"/>
      </w:pPr>
      <w:r w:rsidRPr="00525181">
        <w:t>INSERT INTO school_department(depart_id,depart_name,depart_teacher) VALUES (4,'</w:t>
      </w:r>
      <w:r w:rsidRPr="00525181">
        <w:rPr>
          <w:rFonts w:eastAsia="宋体"/>
        </w:rPr>
        <w:t>艺术学院</w:t>
      </w:r>
      <w:r w:rsidRPr="00525181">
        <w:t>',8);</w:t>
      </w:r>
    </w:p>
    <w:p w14:paraId="2D74A689" w14:textId="77777777" w:rsidR="009202E1" w:rsidRPr="00525181" w:rsidRDefault="009202E1" w:rsidP="00ED1505">
      <w:pPr>
        <w:pStyle w:val="afffff4"/>
      </w:pPr>
      <w:r w:rsidRPr="00525181">
        <w:t>INSERT INTO school_department(depart_id,depart_name,depart_teacher) VALUES (5,'</w:t>
      </w:r>
      <w:r w:rsidRPr="00525181">
        <w:rPr>
          <w:rFonts w:eastAsia="宋体"/>
        </w:rPr>
        <w:t>理学院</w:t>
      </w:r>
      <w:r w:rsidRPr="00525181">
        <w:t>',11);</w:t>
      </w:r>
    </w:p>
    <w:p w14:paraId="6F25A976" w14:textId="77777777" w:rsidR="009202E1" w:rsidRPr="00525181" w:rsidRDefault="009202E1" w:rsidP="00ED1505">
      <w:pPr>
        <w:pStyle w:val="afffff4"/>
      </w:pPr>
      <w:r w:rsidRPr="00525181">
        <w:t>INSERT INTO school_department(depart_id,depart_name,depart_teacher) VALUES (6,'</w:t>
      </w:r>
      <w:r w:rsidRPr="00525181">
        <w:rPr>
          <w:rFonts w:eastAsia="宋体"/>
        </w:rPr>
        <w:t>人工智能学院</w:t>
      </w:r>
      <w:r w:rsidRPr="00525181">
        <w:t>',13);</w:t>
      </w:r>
    </w:p>
    <w:p w14:paraId="12E30FF4" w14:textId="77777777" w:rsidR="009202E1" w:rsidRPr="00525181" w:rsidRDefault="009202E1" w:rsidP="00ED1505">
      <w:pPr>
        <w:pStyle w:val="afffff4"/>
      </w:pPr>
      <w:r w:rsidRPr="00525181">
        <w:t>INSERT INTO school_department(depart_id,depart_name,depart_teacher) VALUES (7,'</w:t>
      </w:r>
      <w:r w:rsidRPr="00525181">
        <w:rPr>
          <w:rFonts w:eastAsia="宋体"/>
        </w:rPr>
        <w:t>工学院</w:t>
      </w:r>
      <w:r w:rsidRPr="00525181">
        <w:t>',15);</w:t>
      </w:r>
    </w:p>
    <w:p w14:paraId="2BE7AF53" w14:textId="77777777" w:rsidR="009202E1" w:rsidRPr="00525181" w:rsidRDefault="009202E1" w:rsidP="00ED1505">
      <w:pPr>
        <w:pStyle w:val="afffff4"/>
      </w:pPr>
      <w:r w:rsidRPr="00525181">
        <w:t>INSERT INTO school_department(depart_id,depart_name,depart_teacher) VALUES (8,'</w:t>
      </w:r>
      <w:r w:rsidRPr="00525181">
        <w:rPr>
          <w:rFonts w:eastAsia="宋体"/>
        </w:rPr>
        <w:t>管理学院</w:t>
      </w:r>
      <w:r w:rsidRPr="00525181">
        <w:t>',17);</w:t>
      </w:r>
    </w:p>
    <w:p w14:paraId="723DD904" w14:textId="77777777" w:rsidR="009202E1" w:rsidRPr="00525181" w:rsidRDefault="009202E1" w:rsidP="00ED1505">
      <w:pPr>
        <w:pStyle w:val="afffff4"/>
      </w:pPr>
      <w:r w:rsidRPr="00525181">
        <w:t>INSERT INTO school_department(depart_id,depart_name,depart_teacher) VALUES (9,'</w:t>
      </w:r>
      <w:r w:rsidRPr="00525181">
        <w:rPr>
          <w:rFonts w:eastAsia="宋体"/>
        </w:rPr>
        <w:t>农学院</w:t>
      </w:r>
      <w:r w:rsidRPr="00525181">
        <w:t>',22);</w:t>
      </w:r>
    </w:p>
    <w:p w14:paraId="49414EAE" w14:textId="49BB74CD" w:rsidR="009202E1" w:rsidRPr="00525181" w:rsidRDefault="009202E1" w:rsidP="00ED1505">
      <w:pPr>
        <w:pStyle w:val="afffff4"/>
      </w:pPr>
      <w:r w:rsidRPr="00525181">
        <w:t>INSERT INTO school_department(depart_id,depart_name,depart_teacher) VALUES (10,'</w:t>
      </w:r>
      <w:r w:rsidRPr="00525181">
        <w:rPr>
          <w:rFonts w:eastAsia="宋体"/>
        </w:rPr>
        <w:t>医学院</w:t>
      </w:r>
      <w:r w:rsidRPr="00525181">
        <w:t>',28);</w:t>
      </w:r>
    </w:p>
    <w:p w14:paraId="5AB70C3B" w14:textId="7EA82835" w:rsidR="009202E1" w:rsidRPr="00525181" w:rsidRDefault="0066732A" w:rsidP="00ED1505">
      <w:pPr>
        <w:pStyle w:val="30"/>
        <w:rPr>
          <w:rFonts w:hint="eastAsia"/>
        </w:rPr>
      </w:pPr>
      <w:r w:rsidRPr="00525181">
        <w:t>向</w:t>
      </w:r>
      <w:r w:rsidR="009202E1" w:rsidRPr="00525181">
        <w:t>course</w:t>
      </w:r>
      <w:r w:rsidR="009202E1" w:rsidRPr="00525181">
        <w:t>表</w:t>
      </w:r>
      <w:r w:rsidRPr="00525181">
        <w:t>插入数据。</w:t>
      </w:r>
    </w:p>
    <w:p w14:paraId="131D65F0" w14:textId="77777777" w:rsidR="009202E1" w:rsidRPr="00525181" w:rsidRDefault="009202E1" w:rsidP="00ED1505">
      <w:pPr>
        <w:pStyle w:val="afffff4"/>
      </w:pPr>
      <w:r w:rsidRPr="00525181">
        <w:t>INSERT INTO course(cor_id,cor_name,cor_type,credit) VALUES (1,'</w:t>
      </w:r>
      <w:r w:rsidRPr="00525181">
        <w:rPr>
          <w:rFonts w:eastAsia="宋体"/>
        </w:rPr>
        <w:t>数据库系统概论</w:t>
      </w:r>
      <w:r w:rsidRPr="00525181">
        <w:t>','</w:t>
      </w:r>
      <w:r w:rsidRPr="00525181">
        <w:rPr>
          <w:rFonts w:eastAsia="宋体"/>
        </w:rPr>
        <w:t>必修</w:t>
      </w:r>
      <w:r w:rsidRPr="00525181">
        <w:t>',3);</w:t>
      </w:r>
    </w:p>
    <w:p w14:paraId="69DC6746" w14:textId="77777777" w:rsidR="009202E1" w:rsidRPr="00525181" w:rsidRDefault="009202E1" w:rsidP="00ED1505">
      <w:pPr>
        <w:pStyle w:val="afffff4"/>
      </w:pPr>
      <w:r w:rsidRPr="00525181">
        <w:t>INSERT INTO course(cor_id,cor_name,cor_type,credit) VALUES (2,'</w:t>
      </w:r>
      <w:r w:rsidRPr="00525181">
        <w:rPr>
          <w:rFonts w:eastAsia="宋体"/>
        </w:rPr>
        <w:t>艺术设计概论</w:t>
      </w:r>
      <w:r w:rsidRPr="00525181">
        <w:t>','</w:t>
      </w:r>
      <w:r w:rsidRPr="00525181">
        <w:rPr>
          <w:rFonts w:eastAsia="宋体"/>
        </w:rPr>
        <w:t>选修</w:t>
      </w:r>
      <w:r w:rsidRPr="00525181">
        <w:t>',1);</w:t>
      </w:r>
    </w:p>
    <w:p w14:paraId="4772E662" w14:textId="77777777" w:rsidR="009202E1" w:rsidRPr="00525181" w:rsidRDefault="009202E1" w:rsidP="00ED1505">
      <w:pPr>
        <w:pStyle w:val="afffff4"/>
      </w:pPr>
      <w:r w:rsidRPr="00525181">
        <w:t>INSERT INTO course(cor_id,cor_name,cor_type,credit) VALUES (3,'</w:t>
      </w:r>
      <w:r w:rsidRPr="00525181">
        <w:rPr>
          <w:rFonts w:eastAsia="宋体"/>
        </w:rPr>
        <w:t>力学制图</w:t>
      </w:r>
      <w:r w:rsidRPr="00525181">
        <w:t>','</w:t>
      </w:r>
      <w:r w:rsidRPr="00525181">
        <w:rPr>
          <w:rFonts w:eastAsia="宋体"/>
        </w:rPr>
        <w:t>必修</w:t>
      </w:r>
      <w:r w:rsidRPr="00525181">
        <w:t>',4);</w:t>
      </w:r>
    </w:p>
    <w:p w14:paraId="1DFD2468" w14:textId="77777777" w:rsidR="009202E1" w:rsidRPr="00525181" w:rsidRDefault="009202E1" w:rsidP="00ED1505">
      <w:pPr>
        <w:pStyle w:val="afffff4"/>
      </w:pPr>
      <w:r w:rsidRPr="00525181">
        <w:t>INSERT INTO course(cor_id,cor_name,cor_type,credit) VALUES (4,'</w:t>
      </w:r>
      <w:r w:rsidRPr="00525181">
        <w:rPr>
          <w:rFonts w:eastAsia="宋体"/>
        </w:rPr>
        <w:t>飞行器设计历史</w:t>
      </w:r>
      <w:r w:rsidRPr="00525181">
        <w:t>','</w:t>
      </w:r>
      <w:r w:rsidRPr="00525181">
        <w:rPr>
          <w:rFonts w:eastAsia="宋体"/>
        </w:rPr>
        <w:t>选修</w:t>
      </w:r>
      <w:r w:rsidRPr="00525181">
        <w:t>',1);</w:t>
      </w:r>
    </w:p>
    <w:p w14:paraId="136A655A" w14:textId="77777777" w:rsidR="009202E1" w:rsidRPr="00525181" w:rsidRDefault="009202E1" w:rsidP="00ED1505">
      <w:pPr>
        <w:pStyle w:val="afffff4"/>
      </w:pPr>
      <w:r w:rsidRPr="00525181">
        <w:t>INSERT INTO course(cor_id,cor_name,cor_type,credit) VALUES (5,'</w:t>
      </w:r>
      <w:r w:rsidRPr="00525181">
        <w:rPr>
          <w:rFonts w:eastAsia="宋体"/>
        </w:rPr>
        <w:t>马克思主义</w:t>
      </w:r>
      <w:r w:rsidRPr="00525181">
        <w:t>','</w:t>
      </w:r>
      <w:r w:rsidRPr="00525181">
        <w:rPr>
          <w:rFonts w:eastAsia="宋体"/>
        </w:rPr>
        <w:t>必修</w:t>
      </w:r>
      <w:r w:rsidRPr="00525181">
        <w:t>',2);</w:t>
      </w:r>
    </w:p>
    <w:p w14:paraId="73BEF0AE" w14:textId="77777777" w:rsidR="009202E1" w:rsidRPr="00525181" w:rsidRDefault="009202E1" w:rsidP="00ED1505">
      <w:pPr>
        <w:pStyle w:val="afffff4"/>
      </w:pPr>
      <w:r w:rsidRPr="00525181">
        <w:t>INSERT INTO course(cor_id,cor_name,cor_type,credit) VALUES (6,'</w:t>
      </w:r>
      <w:r w:rsidRPr="00525181">
        <w:rPr>
          <w:rFonts w:eastAsia="宋体"/>
        </w:rPr>
        <w:t>大学历史</w:t>
      </w:r>
      <w:r w:rsidRPr="00525181">
        <w:t>','</w:t>
      </w:r>
      <w:r w:rsidRPr="00525181">
        <w:rPr>
          <w:rFonts w:eastAsia="宋体"/>
        </w:rPr>
        <w:t>必修</w:t>
      </w:r>
      <w:r w:rsidRPr="00525181">
        <w:t>',2);</w:t>
      </w:r>
    </w:p>
    <w:p w14:paraId="7F242BE2" w14:textId="77777777" w:rsidR="009202E1" w:rsidRPr="00525181" w:rsidRDefault="009202E1" w:rsidP="00ED1505">
      <w:pPr>
        <w:pStyle w:val="afffff4"/>
      </w:pPr>
      <w:r w:rsidRPr="00525181">
        <w:t>INSERT INTO course(cor_id,cor_name,cor_type,credit) VALUES (7,'</w:t>
      </w:r>
      <w:r w:rsidRPr="00525181">
        <w:rPr>
          <w:rFonts w:eastAsia="宋体"/>
        </w:rPr>
        <w:t>人力资源管理理论</w:t>
      </w:r>
      <w:r w:rsidRPr="00525181">
        <w:t>','</w:t>
      </w:r>
      <w:r w:rsidRPr="00525181">
        <w:rPr>
          <w:rFonts w:eastAsia="宋体"/>
        </w:rPr>
        <w:t>必修</w:t>
      </w:r>
      <w:r w:rsidRPr="00525181">
        <w:t>',2.5);</w:t>
      </w:r>
    </w:p>
    <w:p w14:paraId="29B473DD" w14:textId="77777777" w:rsidR="009202E1" w:rsidRPr="00525181" w:rsidRDefault="009202E1" w:rsidP="00ED1505">
      <w:pPr>
        <w:pStyle w:val="afffff4"/>
      </w:pPr>
      <w:r w:rsidRPr="00525181">
        <w:t>INSERT INTO course(cor_id,cor_name,cor_type,credit) VALUES (8,'</w:t>
      </w:r>
      <w:r w:rsidRPr="00525181">
        <w:rPr>
          <w:rFonts w:eastAsia="宋体"/>
        </w:rPr>
        <w:t>线性代数</w:t>
      </w:r>
      <w:r w:rsidRPr="00525181">
        <w:t>','</w:t>
      </w:r>
      <w:r w:rsidRPr="00525181">
        <w:rPr>
          <w:rFonts w:eastAsia="宋体"/>
        </w:rPr>
        <w:t>必修</w:t>
      </w:r>
      <w:r w:rsidRPr="00525181">
        <w:t>',4);</w:t>
      </w:r>
    </w:p>
    <w:p w14:paraId="0ACDBB62" w14:textId="77777777" w:rsidR="009202E1" w:rsidRPr="00525181" w:rsidRDefault="009202E1" w:rsidP="00ED1505">
      <w:pPr>
        <w:pStyle w:val="afffff4"/>
      </w:pPr>
      <w:r w:rsidRPr="00525181">
        <w:t>INSERT INTO course(cor_id,cor_name,cor_type,credit) VALUES (9,'JAVA</w:t>
      </w:r>
      <w:r w:rsidRPr="00525181">
        <w:rPr>
          <w:rFonts w:eastAsia="宋体"/>
        </w:rPr>
        <w:t>程序设计</w:t>
      </w:r>
      <w:r w:rsidRPr="00525181">
        <w:t>','</w:t>
      </w:r>
      <w:r w:rsidRPr="00525181">
        <w:rPr>
          <w:rFonts w:eastAsia="宋体"/>
        </w:rPr>
        <w:t>必修</w:t>
      </w:r>
      <w:r w:rsidRPr="00525181">
        <w:t>',3);</w:t>
      </w:r>
    </w:p>
    <w:p w14:paraId="119A46C4" w14:textId="77777777" w:rsidR="009202E1" w:rsidRPr="00525181" w:rsidRDefault="009202E1" w:rsidP="00ED1505">
      <w:pPr>
        <w:pStyle w:val="afffff4"/>
      </w:pPr>
      <w:r w:rsidRPr="00525181">
        <w:t>INSERT INTO course(cor_id,cor_name,cor_type,credit) VALUES (10,'</w:t>
      </w:r>
      <w:r w:rsidRPr="00525181">
        <w:rPr>
          <w:rFonts w:eastAsia="宋体"/>
        </w:rPr>
        <w:t>操作系统</w:t>
      </w:r>
      <w:r w:rsidRPr="00525181">
        <w:t>','</w:t>
      </w:r>
      <w:r w:rsidRPr="00525181">
        <w:rPr>
          <w:rFonts w:eastAsia="宋体"/>
        </w:rPr>
        <w:t>必修</w:t>
      </w:r>
      <w:r w:rsidRPr="00525181">
        <w:t>',4);</w:t>
      </w:r>
    </w:p>
    <w:p w14:paraId="66998E77" w14:textId="77777777" w:rsidR="009202E1" w:rsidRPr="00525181" w:rsidRDefault="009202E1" w:rsidP="00ED1505">
      <w:pPr>
        <w:pStyle w:val="afffff4"/>
      </w:pPr>
      <w:r w:rsidRPr="00525181">
        <w:t>INSERT INTO course(cor_id,cor_name,cor_type,credit) VALUES (11,'</w:t>
      </w:r>
      <w:r w:rsidRPr="00525181">
        <w:rPr>
          <w:rFonts w:eastAsia="宋体"/>
        </w:rPr>
        <w:t>计算机组成原理</w:t>
      </w:r>
      <w:r w:rsidRPr="00525181">
        <w:t>','</w:t>
      </w:r>
      <w:r w:rsidRPr="00525181">
        <w:rPr>
          <w:rFonts w:eastAsia="宋体"/>
        </w:rPr>
        <w:t>必修</w:t>
      </w:r>
      <w:r w:rsidRPr="00525181">
        <w:t>',3);</w:t>
      </w:r>
    </w:p>
    <w:p w14:paraId="2BFB4D17" w14:textId="77777777" w:rsidR="009202E1" w:rsidRPr="00525181" w:rsidRDefault="009202E1" w:rsidP="00ED1505">
      <w:pPr>
        <w:pStyle w:val="afffff4"/>
      </w:pPr>
      <w:r w:rsidRPr="00525181">
        <w:t>INSERT INTO course(cor_id,cor_name,cor_type,credit) VALUES (12,'</w:t>
      </w:r>
      <w:r w:rsidRPr="00525181">
        <w:rPr>
          <w:rFonts w:eastAsia="宋体"/>
        </w:rPr>
        <w:t>自动化设计理论</w:t>
      </w:r>
      <w:r w:rsidRPr="00525181">
        <w:t>','</w:t>
      </w:r>
      <w:r w:rsidRPr="00525181">
        <w:rPr>
          <w:rFonts w:eastAsia="宋体"/>
        </w:rPr>
        <w:t>必修</w:t>
      </w:r>
      <w:r w:rsidRPr="00525181">
        <w:t>',2);</w:t>
      </w:r>
    </w:p>
    <w:p w14:paraId="62C9275F" w14:textId="77777777" w:rsidR="009202E1" w:rsidRPr="00525181" w:rsidRDefault="009202E1" w:rsidP="00ED1505">
      <w:pPr>
        <w:pStyle w:val="afffff4"/>
      </w:pPr>
      <w:r w:rsidRPr="00525181">
        <w:t>INSERT INTO course(cor_id,cor_name,cor_type,credit) VALUES (13,'</w:t>
      </w:r>
      <w:r w:rsidRPr="00525181">
        <w:rPr>
          <w:rFonts w:eastAsia="宋体"/>
        </w:rPr>
        <w:t>情绪表演</w:t>
      </w:r>
      <w:r w:rsidRPr="00525181">
        <w:t>','</w:t>
      </w:r>
      <w:r w:rsidRPr="00525181">
        <w:rPr>
          <w:rFonts w:eastAsia="宋体"/>
        </w:rPr>
        <w:t>必修</w:t>
      </w:r>
      <w:r w:rsidRPr="00525181">
        <w:t>',2.5);</w:t>
      </w:r>
    </w:p>
    <w:p w14:paraId="59F8544E" w14:textId="77777777" w:rsidR="009202E1" w:rsidRPr="00525181" w:rsidRDefault="009202E1" w:rsidP="00ED1505">
      <w:pPr>
        <w:pStyle w:val="afffff4"/>
      </w:pPr>
      <w:r w:rsidRPr="00525181">
        <w:t>INSERT INTO course(cor_id,cor_name,cor_type,credit) VALUES (14,'</w:t>
      </w:r>
      <w:r w:rsidRPr="00525181">
        <w:rPr>
          <w:rFonts w:eastAsia="宋体"/>
        </w:rPr>
        <w:t>茶学历史</w:t>
      </w:r>
      <w:r w:rsidRPr="00525181">
        <w:t>','</w:t>
      </w:r>
      <w:r w:rsidRPr="00525181">
        <w:rPr>
          <w:rFonts w:eastAsia="宋体"/>
        </w:rPr>
        <w:t>选修</w:t>
      </w:r>
      <w:r w:rsidRPr="00525181">
        <w:t>',1);</w:t>
      </w:r>
    </w:p>
    <w:p w14:paraId="26C72AA6" w14:textId="77777777" w:rsidR="009202E1" w:rsidRPr="00525181" w:rsidRDefault="009202E1" w:rsidP="00ED1505">
      <w:pPr>
        <w:pStyle w:val="afffff4"/>
      </w:pPr>
      <w:r w:rsidRPr="00525181">
        <w:t>INSERT INTO course(cor_id,cor_name,cor_type,credit) VALUES (15,'</w:t>
      </w:r>
      <w:r w:rsidRPr="00525181">
        <w:rPr>
          <w:rFonts w:eastAsia="宋体"/>
        </w:rPr>
        <w:t>艺术论</w:t>
      </w:r>
      <w:r w:rsidRPr="00525181">
        <w:t>','</w:t>
      </w:r>
      <w:r w:rsidRPr="00525181">
        <w:rPr>
          <w:rFonts w:eastAsia="宋体"/>
        </w:rPr>
        <w:t>必修</w:t>
      </w:r>
      <w:r w:rsidRPr="00525181">
        <w:t>',1.5);</w:t>
      </w:r>
    </w:p>
    <w:p w14:paraId="41BBF4E0" w14:textId="77777777" w:rsidR="009202E1" w:rsidRPr="00525181" w:rsidRDefault="009202E1" w:rsidP="00ED1505">
      <w:pPr>
        <w:pStyle w:val="afffff4"/>
      </w:pPr>
      <w:r w:rsidRPr="00525181">
        <w:t>INSERT INTO course(cor_id,cor_name,cor_type,credit) VALUES (16,'</w:t>
      </w:r>
      <w:r w:rsidRPr="00525181">
        <w:rPr>
          <w:rFonts w:eastAsia="宋体"/>
        </w:rPr>
        <w:t>机器学习</w:t>
      </w:r>
      <w:r w:rsidRPr="00525181">
        <w:t>','</w:t>
      </w:r>
      <w:r w:rsidRPr="00525181">
        <w:rPr>
          <w:rFonts w:eastAsia="宋体"/>
        </w:rPr>
        <w:t>必修</w:t>
      </w:r>
      <w:r w:rsidRPr="00525181">
        <w:t>',3);</w:t>
      </w:r>
    </w:p>
    <w:p w14:paraId="62AE15A8" w14:textId="77777777" w:rsidR="009202E1" w:rsidRPr="00525181" w:rsidRDefault="009202E1" w:rsidP="00ED1505">
      <w:pPr>
        <w:pStyle w:val="afffff4"/>
      </w:pPr>
      <w:r w:rsidRPr="00525181">
        <w:t>INSERT INTO course(cor_id,cor_name,cor_type,credit) VALUES (17,'</w:t>
      </w:r>
      <w:r w:rsidRPr="00525181">
        <w:rPr>
          <w:rFonts w:eastAsia="宋体"/>
        </w:rPr>
        <w:t>数据挖掘</w:t>
      </w:r>
      <w:r w:rsidRPr="00525181">
        <w:t>','</w:t>
      </w:r>
      <w:r w:rsidRPr="00525181">
        <w:rPr>
          <w:rFonts w:eastAsia="宋体"/>
        </w:rPr>
        <w:t>选修</w:t>
      </w:r>
      <w:r w:rsidRPr="00525181">
        <w:t>',2);</w:t>
      </w:r>
    </w:p>
    <w:p w14:paraId="4B81B788" w14:textId="77777777" w:rsidR="009202E1" w:rsidRPr="00525181" w:rsidRDefault="009202E1" w:rsidP="00ED1505">
      <w:pPr>
        <w:pStyle w:val="afffff4"/>
      </w:pPr>
      <w:r w:rsidRPr="00525181">
        <w:t>INSERT INTO course(cor_id,cor_name,cor_type,credit) VALUES (18,'</w:t>
      </w:r>
      <w:r w:rsidRPr="00525181">
        <w:rPr>
          <w:rFonts w:eastAsia="宋体"/>
        </w:rPr>
        <w:t>图像识别</w:t>
      </w:r>
      <w:r w:rsidRPr="00525181">
        <w:t>','</w:t>
      </w:r>
      <w:r w:rsidRPr="00525181">
        <w:rPr>
          <w:rFonts w:eastAsia="宋体"/>
        </w:rPr>
        <w:t>必修</w:t>
      </w:r>
      <w:r w:rsidRPr="00525181">
        <w:t>',3);</w:t>
      </w:r>
    </w:p>
    <w:p w14:paraId="4A6AACA7" w14:textId="77777777" w:rsidR="009202E1" w:rsidRPr="00525181" w:rsidRDefault="009202E1" w:rsidP="00ED1505">
      <w:pPr>
        <w:pStyle w:val="afffff4"/>
      </w:pPr>
      <w:r w:rsidRPr="00525181">
        <w:t>INSERT INTO course(cor_id,cor_name,cor_type,credit) VALUES (19,'</w:t>
      </w:r>
      <w:r w:rsidRPr="00525181">
        <w:rPr>
          <w:rFonts w:eastAsia="宋体"/>
        </w:rPr>
        <w:t>解剖学</w:t>
      </w:r>
      <w:r w:rsidRPr="00525181">
        <w:t>','</w:t>
      </w:r>
      <w:r w:rsidRPr="00525181">
        <w:rPr>
          <w:rFonts w:eastAsia="宋体"/>
        </w:rPr>
        <w:t>必修</w:t>
      </w:r>
      <w:r w:rsidRPr="00525181">
        <w:t>',4);</w:t>
      </w:r>
    </w:p>
    <w:p w14:paraId="32093CCB" w14:textId="796E711C" w:rsidR="009202E1" w:rsidRPr="00525181" w:rsidRDefault="009202E1" w:rsidP="00ED1505">
      <w:pPr>
        <w:pStyle w:val="afffff4"/>
      </w:pPr>
      <w:r w:rsidRPr="00525181">
        <w:t>INSERT INTO course(cor_id,cor_name,cor_type,credit) VALUES (20,'3D max','</w:t>
      </w:r>
      <w:r w:rsidRPr="00525181">
        <w:rPr>
          <w:rFonts w:eastAsia="宋体"/>
        </w:rPr>
        <w:t>选修</w:t>
      </w:r>
      <w:r w:rsidRPr="00525181">
        <w:t>',2);</w:t>
      </w:r>
    </w:p>
    <w:p w14:paraId="5BC6E6E7" w14:textId="3BEC4B90" w:rsidR="009202E1" w:rsidRPr="00525181" w:rsidRDefault="00940B77" w:rsidP="00940B77">
      <w:pPr>
        <w:pStyle w:val="3"/>
        <w:rPr>
          <w:rFonts w:ascii="Huawei Sans" w:hAnsi="Huawei Sans" w:cs="Huawei Sans"/>
        </w:rPr>
      </w:pPr>
      <w:bookmarkStart w:id="59" w:name="_Toc81318149"/>
      <w:r w:rsidRPr="00525181">
        <w:rPr>
          <w:rFonts w:ascii="Huawei Sans" w:hAnsi="Huawei Sans" w:cs="Huawei Sans"/>
        </w:rPr>
        <w:lastRenderedPageBreak/>
        <w:t>查询</w:t>
      </w:r>
      <w:r w:rsidR="009B51FE" w:rsidRPr="00525181">
        <w:rPr>
          <w:rFonts w:ascii="Huawei Sans" w:hAnsi="Huawei Sans" w:cs="Huawei Sans"/>
        </w:rPr>
        <w:t>数据</w:t>
      </w:r>
      <w:bookmarkEnd w:id="59"/>
      <w:r w:rsidR="004F2F75">
        <w:rPr>
          <w:rFonts w:ascii="Huawei Sans" w:hAnsi="Huawei Sans" w:cs="Huawei Sans" w:hint="eastAsia"/>
        </w:rPr>
        <w:t xml:space="preserve"> </w:t>
      </w:r>
      <w:r w:rsidR="004F2F75">
        <w:rPr>
          <w:rFonts w:ascii="Huawei Sans" w:hAnsi="Huawei Sans" w:cs="Huawei Sans"/>
        </w:rPr>
        <w:t xml:space="preserve"> </w:t>
      </w:r>
      <w:r w:rsidR="004F2F75">
        <w:rPr>
          <w:rFonts w:ascii="Huawei Sans" w:hAnsi="Huawei Sans" w:cs="Huawei Sans" w:hint="eastAsia"/>
        </w:rPr>
        <w:t>（</w:t>
      </w:r>
      <w:r w:rsidR="004F2F75" w:rsidRPr="00AA32BB">
        <w:rPr>
          <w:rFonts w:ascii="微软雅黑" w:eastAsia="微软雅黑" w:hAnsi="微软雅黑" w:hint="eastAsia"/>
          <w:color w:val="FF0000"/>
        </w:rPr>
        <w:t>本部分给出参考查询语句，实际实验时，请先自行撰写S</w:t>
      </w:r>
      <w:r w:rsidR="004F2F75" w:rsidRPr="00AA32BB">
        <w:rPr>
          <w:rFonts w:ascii="微软雅黑" w:eastAsia="微软雅黑" w:hAnsi="微软雅黑"/>
          <w:color w:val="FF0000"/>
        </w:rPr>
        <w:t>QL</w:t>
      </w:r>
      <w:r w:rsidR="004F2F75" w:rsidRPr="00AA32BB">
        <w:rPr>
          <w:rFonts w:ascii="微软雅黑" w:eastAsia="微软雅黑" w:hAnsi="微软雅黑" w:hint="eastAsia"/>
          <w:color w:val="FF0000"/>
        </w:rPr>
        <w:t>语句，再对照给出的查询语句</w:t>
      </w:r>
      <w:r w:rsidR="004F2F75">
        <w:rPr>
          <w:rFonts w:ascii="Huawei Sans" w:hAnsi="Huawei Sans" w:cs="Huawei Sans" w:hint="eastAsia"/>
        </w:rPr>
        <w:t>）</w:t>
      </w:r>
    </w:p>
    <w:p w14:paraId="247611AB" w14:textId="23BED274"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单表查询</w:t>
      </w:r>
    </w:p>
    <w:p w14:paraId="6A9C6D2D" w14:textId="4F822796" w:rsidR="00940B77" w:rsidRPr="00525181" w:rsidRDefault="00940B77" w:rsidP="00ED1505">
      <w:pPr>
        <w:pStyle w:val="1e"/>
        <w:rPr>
          <w:rFonts w:hint="eastAsia"/>
        </w:rPr>
      </w:pPr>
      <w:r w:rsidRPr="00525181">
        <w:t>查询</w:t>
      </w:r>
      <w:r w:rsidRPr="00525181">
        <w:t>B</w:t>
      </w:r>
      <w:r w:rsidRPr="00525181">
        <w:t>校课程信息表的所有信息</w:t>
      </w:r>
      <w:r w:rsidR="0066732A" w:rsidRPr="00525181">
        <w:t>。</w:t>
      </w:r>
    </w:p>
    <w:p w14:paraId="7607A93A" w14:textId="77777777" w:rsidR="00940B77" w:rsidRPr="0061737C" w:rsidRDefault="00940B77"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course;</w:t>
      </w:r>
    </w:p>
    <w:p w14:paraId="1EF3FAA0" w14:textId="77777777" w:rsidR="00940B77" w:rsidRPr="00525181" w:rsidRDefault="00940B77" w:rsidP="00ED1505">
      <w:pPr>
        <w:pStyle w:val="afffff4"/>
      </w:pPr>
      <w:r w:rsidRPr="00525181">
        <w:t xml:space="preserve"> cor_id |            cor_name            |      cor_type      | credit</w:t>
      </w:r>
    </w:p>
    <w:p w14:paraId="10E29CFA" w14:textId="77777777" w:rsidR="00940B77" w:rsidRDefault="00940B77" w:rsidP="00ED1505">
      <w:pPr>
        <w:pStyle w:val="afffff4"/>
      </w:pPr>
      <w:r w:rsidRPr="00525181">
        <w:t>--------+--------------------------------+--------------------+--------</w:t>
      </w:r>
    </w:p>
    <w:p w14:paraId="2036A7DF" w14:textId="77777777" w:rsidR="009B51FE" w:rsidRPr="00525181" w:rsidRDefault="009B51FE" w:rsidP="009B51FE">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60ACD5EB" w14:textId="77777777" w:rsidR="00940B77" w:rsidRPr="00525181" w:rsidRDefault="00940B77" w:rsidP="00ED1505">
      <w:pPr>
        <w:pStyle w:val="afffff4"/>
      </w:pPr>
      <w:r w:rsidRPr="00525181">
        <w:t xml:space="preserve">      2 | </w:t>
      </w:r>
      <w:r w:rsidRPr="00525181">
        <w:rPr>
          <w:rFonts w:eastAsia="微软雅黑"/>
        </w:rPr>
        <w:t>艺术设计概论</w:t>
      </w:r>
      <w:r w:rsidRPr="00525181">
        <w:t xml:space="preserve">                   | </w:t>
      </w:r>
      <w:r w:rsidRPr="00525181">
        <w:rPr>
          <w:rFonts w:eastAsia="微软雅黑"/>
        </w:rPr>
        <w:t>选修</w:t>
      </w:r>
      <w:r w:rsidRPr="00525181">
        <w:t xml:space="preserve">               |      1</w:t>
      </w:r>
    </w:p>
    <w:p w14:paraId="619793ED" w14:textId="77777777" w:rsidR="00940B77" w:rsidRPr="00525181" w:rsidRDefault="00940B77" w:rsidP="00ED1505">
      <w:pPr>
        <w:pStyle w:val="afffff4"/>
      </w:pPr>
      <w:r w:rsidRPr="00525181">
        <w:t xml:space="preserve">      3 | </w:t>
      </w:r>
      <w:r w:rsidRPr="00525181">
        <w:rPr>
          <w:rFonts w:eastAsia="微软雅黑"/>
        </w:rPr>
        <w:t>力学制图</w:t>
      </w:r>
      <w:r w:rsidRPr="00525181">
        <w:t xml:space="preserve">                       | </w:t>
      </w:r>
      <w:r w:rsidRPr="00525181">
        <w:rPr>
          <w:rFonts w:eastAsia="微软雅黑"/>
        </w:rPr>
        <w:t>必修</w:t>
      </w:r>
      <w:r w:rsidRPr="00525181">
        <w:t xml:space="preserve">               |      4</w:t>
      </w:r>
    </w:p>
    <w:p w14:paraId="0F12D918" w14:textId="77777777" w:rsidR="00940B77" w:rsidRPr="00525181" w:rsidRDefault="00940B77" w:rsidP="00ED1505">
      <w:pPr>
        <w:pStyle w:val="afffff4"/>
        <w:rPr>
          <w:rFonts w:eastAsia="方正兰亭黑简体"/>
        </w:rPr>
      </w:pPr>
      <w:r w:rsidRPr="00525181">
        <w:t xml:space="preserve">      4 | </w:t>
      </w:r>
      <w:r w:rsidRPr="00525181">
        <w:rPr>
          <w:rFonts w:eastAsia="微软雅黑"/>
        </w:rPr>
        <w:t>飞行器设计历史</w:t>
      </w:r>
      <w:r w:rsidRPr="00525181">
        <w:t xml:space="preserve">                 | </w:t>
      </w:r>
      <w:r w:rsidRPr="00525181">
        <w:rPr>
          <w:rFonts w:eastAsia="微软雅黑"/>
        </w:rPr>
        <w:t>选修</w:t>
      </w:r>
      <w:r w:rsidRPr="00525181">
        <w:t xml:space="preserve">               |      1</w:t>
      </w:r>
    </w:p>
    <w:p w14:paraId="611F3A12" w14:textId="77777777" w:rsidR="00940B77" w:rsidRPr="00525181" w:rsidRDefault="00940B77" w:rsidP="00ED1505">
      <w:pPr>
        <w:pStyle w:val="afffff4"/>
      </w:pPr>
      <w:r w:rsidRPr="00525181">
        <w:t xml:space="preserve">      5 | </w:t>
      </w:r>
      <w:r w:rsidRPr="00525181">
        <w:rPr>
          <w:rFonts w:eastAsia="宋体"/>
        </w:rPr>
        <w:t>马克思主义</w:t>
      </w:r>
      <w:r w:rsidRPr="00525181">
        <w:t xml:space="preserve">                     | </w:t>
      </w:r>
      <w:r w:rsidRPr="00525181">
        <w:rPr>
          <w:rFonts w:eastAsia="宋体"/>
        </w:rPr>
        <w:t>必修</w:t>
      </w:r>
      <w:r w:rsidRPr="00525181">
        <w:t xml:space="preserve">               |      2</w:t>
      </w:r>
    </w:p>
    <w:p w14:paraId="0603A1E7" w14:textId="77777777" w:rsidR="00940B77" w:rsidRPr="00525181" w:rsidRDefault="00940B77" w:rsidP="00ED1505">
      <w:pPr>
        <w:pStyle w:val="afffff4"/>
      </w:pPr>
      <w:r w:rsidRPr="00525181">
        <w:t xml:space="preserve">      6 | </w:t>
      </w:r>
      <w:r w:rsidRPr="00525181">
        <w:rPr>
          <w:rFonts w:eastAsia="宋体"/>
        </w:rPr>
        <w:t>大学历史</w:t>
      </w:r>
      <w:r w:rsidRPr="00525181">
        <w:t xml:space="preserve">                       | </w:t>
      </w:r>
      <w:r w:rsidRPr="00525181">
        <w:rPr>
          <w:rFonts w:eastAsia="宋体"/>
        </w:rPr>
        <w:t>必修</w:t>
      </w:r>
      <w:r w:rsidRPr="00525181">
        <w:t xml:space="preserve">               |      2</w:t>
      </w:r>
    </w:p>
    <w:p w14:paraId="5466DAD5" w14:textId="77777777" w:rsidR="00940B77" w:rsidRPr="00525181" w:rsidRDefault="00940B77" w:rsidP="00ED1505">
      <w:pPr>
        <w:pStyle w:val="afffff4"/>
      </w:pPr>
      <w:r w:rsidRPr="00525181">
        <w:t xml:space="preserve">      7 | </w:t>
      </w:r>
      <w:r w:rsidRPr="00525181">
        <w:rPr>
          <w:rFonts w:eastAsia="宋体"/>
        </w:rPr>
        <w:t>人力资源管理理论</w:t>
      </w:r>
      <w:r w:rsidRPr="00525181">
        <w:t xml:space="preserve">               | </w:t>
      </w:r>
      <w:r w:rsidRPr="00525181">
        <w:rPr>
          <w:rFonts w:eastAsia="宋体"/>
        </w:rPr>
        <w:t>必修</w:t>
      </w:r>
      <w:r w:rsidRPr="00525181">
        <w:t xml:space="preserve">               |    2.5</w:t>
      </w:r>
    </w:p>
    <w:p w14:paraId="08E5F4E6" w14:textId="77777777" w:rsidR="00940B77" w:rsidRPr="00525181" w:rsidRDefault="00940B77" w:rsidP="00ED1505">
      <w:pPr>
        <w:pStyle w:val="afffff4"/>
      </w:pPr>
      <w:r w:rsidRPr="00525181">
        <w:t xml:space="preserve">      8 | </w:t>
      </w:r>
      <w:r w:rsidRPr="00525181">
        <w:rPr>
          <w:rFonts w:eastAsia="宋体"/>
        </w:rPr>
        <w:t>线性代数</w:t>
      </w:r>
      <w:r w:rsidRPr="00525181">
        <w:t xml:space="preserve">                       | </w:t>
      </w:r>
      <w:r w:rsidRPr="00525181">
        <w:rPr>
          <w:rFonts w:eastAsia="宋体"/>
        </w:rPr>
        <w:t>必修</w:t>
      </w:r>
      <w:r w:rsidRPr="00525181">
        <w:t xml:space="preserve">               |      4</w:t>
      </w:r>
    </w:p>
    <w:p w14:paraId="78F0D506" w14:textId="77777777" w:rsidR="00940B77" w:rsidRPr="00525181" w:rsidRDefault="00940B77" w:rsidP="00ED1505">
      <w:pPr>
        <w:pStyle w:val="afffff4"/>
      </w:pPr>
      <w:r w:rsidRPr="00525181">
        <w:t xml:space="preserve">      9 | JAVA</w:t>
      </w:r>
      <w:r w:rsidRPr="00525181">
        <w:rPr>
          <w:rFonts w:eastAsia="宋体"/>
        </w:rPr>
        <w:t>程序设计</w:t>
      </w:r>
      <w:r w:rsidRPr="00525181">
        <w:t xml:space="preserve">                   | </w:t>
      </w:r>
      <w:r w:rsidRPr="00525181">
        <w:rPr>
          <w:rFonts w:eastAsia="宋体"/>
        </w:rPr>
        <w:t>必修</w:t>
      </w:r>
      <w:r w:rsidRPr="00525181">
        <w:t xml:space="preserve">               |      3</w:t>
      </w:r>
    </w:p>
    <w:p w14:paraId="4A292D3B" w14:textId="77777777" w:rsidR="00940B77" w:rsidRPr="00525181" w:rsidRDefault="00940B77" w:rsidP="00ED1505">
      <w:pPr>
        <w:pStyle w:val="afffff4"/>
      </w:pPr>
      <w:r w:rsidRPr="00525181">
        <w:t xml:space="preserve">     10 | </w:t>
      </w:r>
      <w:r w:rsidRPr="00525181">
        <w:rPr>
          <w:rFonts w:eastAsia="宋体"/>
        </w:rPr>
        <w:t>操作系统</w:t>
      </w:r>
      <w:r w:rsidRPr="00525181">
        <w:t xml:space="preserve">                       | </w:t>
      </w:r>
      <w:r w:rsidRPr="00525181">
        <w:rPr>
          <w:rFonts w:eastAsia="宋体"/>
        </w:rPr>
        <w:t>必修</w:t>
      </w:r>
      <w:r w:rsidRPr="00525181">
        <w:t xml:space="preserve">               |      4</w:t>
      </w:r>
    </w:p>
    <w:p w14:paraId="28B9198F" w14:textId="77777777" w:rsidR="00940B77" w:rsidRPr="00525181" w:rsidRDefault="00940B77" w:rsidP="00ED1505">
      <w:pPr>
        <w:pStyle w:val="afffff4"/>
      </w:pPr>
      <w:r w:rsidRPr="00525181">
        <w:t xml:space="preserve">     11 | </w:t>
      </w:r>
      <w:r w:rsidRPr="00525181">
        <w:rPr>
          <w:rFonts w:eastAsia="宋体"/>
        </w:rPr>
        <w:t>计算机组成原理</w:t>
      </w:r>
      <w:r w:rsidRPr="00525181">
        <w:t xml:space="preserve">                 | </w:t>
      </w:r>
      <w:r w:rsidRPr="00525181">
        <w:rPr>
          <w:rFonts w:eastAsia="宋体"/>
        </w:rPr>
        <w:t>必修</w:t>
      </w:r>
      <w:r w:rsidRPr="00525181">
        <w:t xml:space="preserve">               |      3</w:t>
      </w:r>
    </w:p>
    <w:p w14:paraId="601656B8" w14:textId="77777777" w:rsidR="00940B77" w:rsidRPr="00525181" w:rsidRDefault="00940B77" w:rsidP="00ED1505">
      <w:pPr>
        <w:pStyle w:val="afffff4"/>
      </w:pPr>
      <w:r w:rsidRPr="00525181">
        <w:t xml:space="preserve">     12 | </w:t>
      </w:r>
      <w:r w:rsidRPr="00525181">
        <w:rPr>
          <w:rFonts w:eastAsia="宋体"/>
        </w:rPr>
        <w:t>自动化设计理论</w:t>
      </w:r>
      <w:r w:rsidRPr="00525181">
        <w:t xml:space="preserve">                 | </w:t>
      </w:r>
      <w:r w:rsidRPr="00525181">
        <w:rPr>
          <w:rFonts w:eastAsia="宋体"/>
        </w:rPr>
        <w:t>必修</w:t>
      </w:r>
      <w:r w:rsidRPr="00525181">
        <w:t xml:space="preserve">               |      2</w:t>
      </w:r>
    </w:p>
    <w:p w14:paraId="5409AD87" w14:textId="77777777" w:rsidR="00940B77" w:rsidRPr="00525181" w:rsidRDefault="00940B77" w:rsidP="00ED1505">
      <w:pPr>
        <w:pStyle w:val="afffff4"/>
      </w:pPr>
      <w:r w:rsidRPr="00525181">
        <w:t xml:space="preserve">     13 | </w:t>
      </w:r>
      <w:r w:rsidRPr="00525181">
        <w:rPr>
          <w:rFonts w:eastAsia="宋体"/>
        </w:rPr>
        <w:t>情绪表演</w:t>
      </w:r>
      <w:r w:rsidRPr="00525181">
        <w:t xml:space="preserve">                       | </w:t>
      </w:r>
      <w:r w:rsidRPr="00525181">
        <w:rPr>
          <w:rFonts w:eastAsia="宋体"/>
        </w:rPr>
        <w:t>必修</w:t>
      </w:r>
      <w:r w:rsidRPr="00525181">
        <w:t xml:space="preserve">               |    2.5</w:t>
      </w:r>
    </w:p>
    <w:p w14:paraId="12530856"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16737B20" w14:textId="77777777" w:rsidR="00940B77" w:rsidRPr="00525181" w:rsidRDefault="00940B77" w:rsidP="00ED1505">
      <w:pPr>
        <w:pStyle w:val="afffff4"/>
      </w:pPr>
      <w:r w:rsidRPr="00525181">
        <w:t xml:space="preserve">     15 | </w:t>
      </w:r>
      <w:r w:rsidRPr="00525181">
        <w:rPr>
          <w:rFonts w:eastAsia="宋体"/>
        </w:rPr>
        <w:t>艺术论</w:t>
      </w:r>
      <w:r w:rsidRPr="00525181">
        <w:t xml:space="preserve">                         | </w:t>
      </w:r>
      <w:r w:rsidRPr="00525181">
        <w:rPr>
          <w:rFonts w:eastAsia="宋体"/>
        </w:rPr>
        <w:t>必修</w:t>
      </w:r>
      <w:r w:rsidRPr="00525181">
        <w:t xml:space="preserve">               |    1.5</w:t>
      </w:r>
    </w:p>
    <w:p w14:paraId="674730B9" w14:textId="77777777" w:rsidR="00940B77" w:rsidRPr="00525181" w:rsidRDefault="00940B77" w:rsidP="00ED1505">
      <w:pPr>
        <w:pStyle w:val="afffff4"/>
      </w:pPr>
      <w:r w:rsidRPr="00525181">
        <w:t xml:space="preserve">     16 | </w:t>
      </w:r>
      <w:r w:rsidRPr="00525181">
        <w:rPr>
          <w:rFonts w:eastAsia="宋体"/>
        </w:rPr>
        <w:t>机器学习</w:t>
      </w:r>
      <w:r w:rsidRPr="00525181">
        <w:t xml:space="preserve">                       | </w:t>
      </w:r>
      <w:r w:rsidRPr="00525181">
        <w:rPr>
          <w:rFonts w:eastAsia="宋体"/>
        </w:rPr>
        <w:t>必修</w:t>
      </w:r>
      <w:r w:rsidRPr="00525181">
        <w:t xml:space="preserve">               |      3</w:t>
      </w:r>
    </w:p>
    <w:p w14:paraId="31250898"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74C76B75" w14:textId="77777777" w:rsidR="00940B77" w:rsidRPr="00525181" w:rsidRDefault="00940B77" w:rsidP="00ED1505">
      <w:pPr>
        <w:pStyle w:val="afffff4"/>
      </w:pPr>
      <w:r w:rsidRPr="00525181">
        <w:t xml:space="preserve">     18 | </w:t>
      </w:r>
      <w:r w:rsidRPr="00525181">
        <w:rPr>
          <w:rFonts w:eastAsia="宋体"/>
        </w:rPr>
        <w:t>图像识别</w:t>
      </w:r>
      <w:r w:rsidRPr="00525181">
        <w:t xml:space="preserve">                       | </w:t>
      </w:r>
      <w:r w:rsidRPr="00525181">
        <w:rPr>
          <w:rFonts w:eastAsia="宋体"/>
        </w:rPr>
        <w:t>必修</w:t>
      </w:r>
      <w:r w:rsidRPr="00525181">
        <w:t xml:space="preserve">               |      3</w:t>
      </w:r>
    </w:p>
    <w:p w14:paraId="21726935" w14:textId="77777777" w:rsidR="00940B77" w:rsidRPr="00525181" w:rsidRDefault="00940B77" w:rsidP="00ED1505">
      <w:pPr>
        <w:pStyle w:val="afffff4"/>
      </w:pPr>
      <w:r w:rsidRPr="00525181">
        <w:t xml:space="preserve">     19 | </w:t>
      </w:r>
      <w:r w:rsidRPr="00525181">
        <w:rPr>
          <w:rFonts w:eastAsia="宋体"/>
        </w:rPr>
        <w:t>解剖学</w:t>
      </w:r>
      <w:r w:rsidRPr="00525181">
        <w:t xml:space="preserve">                         | </w:t>
      </w:r>
      <w:r w:rsidRPr="00525181">
        <w:rPr>
          <w:rFonts w:eastAsia="宋体"/>
        </w:rPr>
        <w:t>必修</w:t>
      </w:r>
      <w:r w:rsidRPr="00525181">
        <w:t xml:space="preserve">               |      4</w:t>
      </w:r>
    </w:p>
    <w:p w14:paraId="3D3AD9EA"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71C93EF9" w14:textId="1CC42002" w:rsidR="00940B77" w:rsidRPr="00525181" w:rsidRDefault="009B51FE" w:rsidP="00ED1505">
      <w:pPr>
        <w:pStyle w:val="afffff4"/>
      </w:pPr>
      <w:r w:rsidRPr="00525181">
        <w:t xml:space="preserve"> </w:t>
      </w:r>
      <w:r w:rsidR="00940B77" w:rsidRPr="00525181">
        <w:t>(20 rows)</w:t>
      </w:r>
    </w:p>
    <w:p w14:paraId="29C315E1" w14:textId="3B1C4EB9"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条件查询</w:t>
      </w:r>
    </w:p>
    <w:p w14:paraId="4804D783" w14:textId="791D963E" w:rsidR="00940B77" w:rsidRPr="00525181" w:rsidRDefault="00940B77" w:rsidP="00ED1505">
      <w:pPr>
        <w:pStyle w:val="1e"/>
        <w:rPr>
          <w:rFonts w:hint="eastAsia"/>
        </w:rPr>
      </w:pPr>
      <w:r w:rsidRPr="00525181">
        <w:t>在教师信息表中查询教师编号大于</w:t>
      </w:r>
      <w:r w:rsidRPr="00525181">
        <w:t>45</w:t>
      </w:r>
      <w:r w:rsidRPr="00525181">
        <w:t>的老师的入学年份。</w:t>
      </w:r>
    </w:p>
    <w:p w14:paraId="0991E39C" w14:textId="77777777" w:rsidR="00940B77" w:rsidRPr="00525181" w:rsidRDefault="00940B77" w:rsidP="00ED1505">
      <w:pPr>
        <w:pStyle w:val="afffff4"/>
      </w:pPr>
      <w:r w:rsidRPr="00525181">
        <w:t>postgres=#</w:t>
      </w:r>
      <w:r w:rsidRPr="004F2F75">
        <w:rPr>
          <w:color w:val="FFFFFF" w:themeColor="background1"/>
        </w:rPr>
        <w:t xml:space="preserve"> </w:t>
      </w:r>
      <w:r w:rsidRPr="004F2F75">
        <w:rPr>
          <w:rFonts w:eastAsia="微软雅黑"/>
          <w:b/>
          <w:color w:val="FFFFFF" w:themeColor="background1"/>
          <w:spacing w:val="-4"/>
          <w:kern w:val="2"/>
          <w:shd w:val="pct15" w:color="auto" w:fill="FFFFFF"/>
          <w:lang w:eastAsia="en-US"/>
        </w:rPr>
        <w:t>SELECT tec_id, tec_in FROM teacher WHERE tec_id&gt;45;</w:t>
      </w:r>
    </w:p>
    <w:p w14:paraId="3CD59124" w14:textId="77777777" w:rsidR="00940B77" w:rsidRPr="00525181" w:rsidRDefault="00940B77" w:rsidP="00ED1505">
      <w:pPr>
        <w:pStyle w:val="afffff4"/>
      </w:pPr>
      <w:r w:rsidRPr="00525181">
        <w:t xml:space="preserve"> tec_id |       tec_in</w:t>
      </w:r>
    </w:p>
    <w:p w14:paraId="682DF821" w14:textId="77777777" w:rsidR="00940B77" w:rsidRPr="00525181" w:rsidRDefault="00940B77" w:rsidP="00ED1505">
      <w:pPr>
        <w:pStyle w:val="afffff4"/>
      </w:pPr>
      <w:r w:rsidRPr="00525181">
        <w:t>--------+---------------------</w:t>
      </w:r>
    </w:p>
    <w:p w14:paraId="4694F2F6" w14:textId="77777777" w:rsidR="00940B77" w:rsidRPr="00525181" w:rsidRDefault="00940B77" w:rsidP="00ED1505">
      <w:pPr>
        <w:pStyle w:val="afffff4"/>
      </w:pPr>
      <w:r w:rsidRPr="00525181">
        <w:t xml:space="preserve">     46 | 2009-07-01 00:00:00</w:t>
      </w:r>
    </w:p>
    <w:p w14:paraId="5B39B390" w14:textId="77777777" w:rsidR="00940B77" w:rsidRPr="00525181" w:rsidRDefault="00940B77" w:rsidP="00ED1505">
      <w:pPr>
        <w:pStyle w:val="afffff4"/>
      </w:pPr>
      <w:r w:rsidRPr="00525181">
        <w:t xml:space="preserve">     47 | 2009-07-01 00:00:00</w:t>
      </w:r>
    </w:p>
    <w:p w14:paraId="4FAA803E" w14:textId="77777777" w:rsidR="00940B77" w:rsidRPr="00525181" w:rsidRDefault="00940B77" w:rsidP="00ED1505">
      <w:pPr>
        <w:pStyle w:val="afffff4"/>
      </w:pPr>
      <w:r w:rsidRPr="00525181">
        <w:t xml:space="preserve">     48 | 2009-07-01 00:00:00</w:t>
      </w:r>
    </w:p>
    <w:p w14:paraId="5B0697B3" w14:textId="77777777" w:rsidR="00940B77" w:rsidRPr="00525181" w:rsidRDefault="00940B77" w:rsidP="00ED1505">
      <w:pPr>
        <w:pStyle w:val="afffff4"/>
      </w:pPr>
      <w:r w:rsidRPr="00525181">
        <w:t xml:space="preserve">     49 | 2009-07-01 00:00:00</w:t>
      </w:r>
    </w:p>
    <w:p w14:paraId="26F68B51" w14:textId="77777777" w:rsidR="00940B77" w:rsidRPr="00525181" w:rsidRDefault="00940B77" w:rsidP="00ED1505">
      <w:pPr>
        <w:pStyle w:val="afffff4"/>
      </w:pPr>
      <w:r w:rsidRPr="00525181">
        <w:t xml:space="preserve">     50 | 2009-07-01 00:00:00</w:t>
      </w:r>
    </w:p>
    <w:p w14:paraId="7F19B7A3" w14:textId="5B4B5B5F" w:rsidR="00940B77" w:rsidRPr="00525181" w:rsidRDefault="00940B77" w:rsidP="00ED1505">
      <w:pPr>
        <w:pStyle w:val="afffff4"/>
      </w:pPr>
      <w:r w:rsidRPr="00525181">
        <w:t>(5 rows)</w:t>
      </w:r>
    </w:p>
    <w:p w14:paraId="7DDA807A" w14:textId="409B98BE" w:rsidR="00940B77" w:rsidRPr="00525181" w:rsidRDefault="00940B77" w:rsidP="00ED1505">
      <w:pPr>
        <w:pStyle w:val="1e"/>
        <w:rPr>
          <w:rFonts w:hint="eastAsia"/>
        </w:rPr>
      </w:pPr>
      <w:r w:rsidRPr="00525181">
        <w:t>查询</w:t>
      </w:r>
      <w:r w:rsidRPr="00525181">
        <w:t>B</w:t>
      </w:r>
      <w:r w:rsidRPr="00525181">
        <w:t>校中所有选修的课程的信息。</w:t>
      </w:r>
    </w:p>
    <w:p w14:paraId="35FBD474" w14:textId="77777777" w:rsidR="00940B77" w:rsidRPr="00525181" w:rsidRDefault="00940B77" w:rsidP="00ED1505">
      <w:pPr>
        <w:pStyle w:val="afffff4"/>
      </w:pPr>
      <w:r w:rsidRPr="00525181">
        <w:t xml:space="preserve">postgres=# </w:t>
      </w:r>
      <w:r w:rsidRPr="00F6245B">
        <w:rPr>
          <w:rFonts w:eastAsia="微软雅黑"/>
          <w:b/>
          <w:color w:val="FFFFFF" w:themeColor="background1"/>
          <w:spacing w:val="-4"/>
          <w:kern w:val="2"/>
          <w:shd w:val="pct15" w:color="auto" w:fill="FFFFFF"/>
          <w:lang w:eastAsia="en-US"/>
        </w:rPr>
        <w:t>SELECT * FROM course WHERE cor_type='</w:t>
      </w:r>
      <w:r w:rsidRPr="00F6245B">
        <w:rPr>
          <w:rFonts w:eastAsia="微软雅黑"/>
          <w:b/>
          <w:color w:val="FFFFFF" w:themeColor="background1"/>
          <w:spacing w:val="-4"/>
          <w:kern w:val="2"/>
          <w:shd w:val="pct15" w:color="auto" w:fill="FFFFFF"/>
          <w:lang w:eastAsia="en-US"/>
        </w:rPr>
        <w:t>选修</w:t>
      </w:r>
      <w:r w:rsidRPr="00F6245B">
        <w:rPr>
          <w:rFonts w:eastAsia="微软雅黑"/>
          <w:b/>
          <w:color w:val="FFFFFF" w:themeColor="background1"/>
          <w:spacing w:val="-4"/>
          <w:kern w:val="2"/>
          <w:shd w:val="pct15" w:color="auto" w:fill="FFFFFF"/>
          <w:lang w:eastAsia="en-US"/>
        </w:rPr>
        <w:t>';</w:t>
      </w:r>
    </w:p>
    <w:p w14:paraId="19124634" w14:textId="77777777" w:rsidR="00940B77" w:rsidRPr="00525181" w:rsidRDefault="00940B77" w:rsidP="00ED1505">
      <w:pPr>
        <w:pStyle w:val="afffff4"/>
      </w:pPr>
      <w:r w:rsidRPr="00525181">
        <w:lastRenderedPageBreak/>
        <w:t xml:space="preserve"> cor_id |            cor_name            |      cor_type      | credit</w:t>
      </w:r>
    </w:p>
    <w:p w14:paraId="6D1BE71E" w14:textId="77777777" w:rsidR="00940B77" w:rsidRPr="00525181" w:rsidRDefault="00940B77" w:rsidP="00ED1505">
      <w:pPr>
        <w:pStyle w:val="afffff4"/>
      </w:pPr>
      <w:r w:rsidRPr="00525181">
        <w:t>--------+--------------------------------+--------------------+--------</w:t>
      </w:r>
    </w:p>
    <w:p w14:paraId="627E6CDF" w14:textId="77777777" w:rsidR="00940B77" w:rsidRPr="00525181" w:rsidRDefault="00940B77" w:rsidP="00ED1505">
      <w:pPr>
        <w:pStyle w:val="afffff4"/>
      </w:pPr>
      <w:r w:rsidRPr="00525181">
        <w:t xml:space="preserve">      2 | </w:t>
      </w:r>
      <w:r w:rsidRPr="00525181">
        <w:rPr>
          <w:rFonts w:eastAsia="宋体"/>
        </w:rPr>
        <w:t>艺术设计概论</w:t>
      </w:r>
      <w:r w:rsidRPr="00525181">
        <w:t xml:space="preserve">                   | </w:t>
      </w:r>
      <w:r w:rsidRPr="00525181">
        <w:rPr>
          <w:rFonts w:eastAsia="宋体"/>
        </w:rPr>
        <w:t>选修</w:t>
      </w:r>
      <w:r w:rsidRPr="00525181">
        <w:t xml:space="preserve">               |      1</w:t>
      </w:r>
    </w:p>
    <w:p w14:paraId="27239455" w14:textId="77777777" w:rsidR="00940B77" w:rsidRPr="00525181" w:rsidRDefault="00940B77" w:rsidP="00ED1505">
      <w:pPr>
        <w:pStyle w:val="afffff4"/>
      </w:pPr>
      <w:r w:rsidRPr="00525181">
        <w:t xml:space="preserve">      4 | </w:t>
      </w:r>
      <w:r w:rsidRPr="00525181">
        <w:rPr>
          <w:rFonts w:eastAsia="宋体"/>
        </w:rPr>
        <w:t>飞行器设计历史</w:t>
      </w:r>
      <w:r w:rsidRPr="00525181">
        <w:t xml:space="preserve">                 | </w:t>
      </w:r>
      <w:r w:rsidRPr="00525181">
        <w:rPr>
          <w:rFonts w:eastAsia="宋体"/>
        </w:rPr>
        <w:t>选修</w:t>
      </w:r>
      <w:r w:rsidRPr="00525181">
        <w:t xml:space="preserve">               |      1</w:t>
      </w:r>
    </w:p>
    <w:p w14:paraId="1AFE5B3F"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2AFF359D"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1BB88494"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2C3F7D01" w14:textId="10C2F29E" w:rsidR="00940B77" w:rsidRPr="00525181" w:rsidRDefault="00940B77" w:rsidP="00ED1505">
      <w:pPr>
        <w:pStyle w:val="afffff4"/>
      </w:pPr>
      <w:r w:rsidRPr="00525181">
        <w:t>(5 rows)</w:t>
      </w:r>
    </w:p>
    <w:p w14:paraId="176775C5" w14:textId="165566C6" w:rsidR="00940B77" w:rsidRPr="00525181" w:rsidRDefault="00940B77" w:rsidP="00940B77">
      <w:pPr>
        <w:pStyle w:val="3"/>
        <w:rPr>
          <w:rFonts w:ascii="Huawei Sans" w:hAnsi="Huawei Sans" w:cs="Huawei Sans"/>
        </w:rPr>
      </w:pPr>
      <w:bookmarkStart w:id="60" w:name="_Toc81318150"/>
      <w:r w:rsidRPr="00525181">
        <w:rPr>
          <w:rFonts w:ascii="Huawei Sans" w:hAnsi="Huawei Sans" w:cs="Huawei Sans"/>
        </w:rPr>
        <w:t>修改和删除</w:t>
      </w:r>
      <w:r w:rsidR="009B51FE">
        <w:rPr>
          <w:rFonts w:ascii="Huawei Sans" w:hAnsi="Huawei Sans" w:cs="Huawei Sans"/>
        </w:rPr>
        <w:t>数据</w:t>
      </w:r>
      <w:bookmarkEnd w:id="60"/>
    </w:p>
    <w:p w14:paraId="78F92A41" w14:textId="785E003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修改数据</w:t>
      </w:r>
    </w:p>
    <w:p w14:paraId="493BB0BF" w14:textId="6AA2FEDD" w:rsidR="00940B77" w:rsidRPr="00525181" w:rsidRDefault="00940B77" w:rsidP="00ED1505">
      <w:pPr>
        <w:pStyle w:val="1e"/>
        <w:rPr>
          <w:rFonts w:hint="eastAsia"/>
        </w:rPr>
      </w:pPr>
      <w:r w:rsidRPr="00525181">
        <w:t>修改</w:t>
      </w:r>
      <w:r w:rsidRPr="00525181">
        <w:t>/</w:t>
      </w:r>
      <w:r w:rsidRPr="00525181">
        <w:t>更新课程信息表数据。</w:t>
      </w:r>
    </w:p>
    <w:p w14:paraId="67EBC83C" w14:textId="77777777" w:rsidR="00940B77" w:rsidRPr="0061737C" w:rsidRDefault="00940B77"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UPDATE course SET cor_name='C</w:t>
      </w:r>
      <w:r w:rsidRPr="0061737C">
        <w:rPr>
          <w:rFonts w:eastAsia="微软雅黑"/>
          <w:b/>
          <w:color w:val="C7000B"/>
          <w:spacing w:val="-4"/>
          <w:kern w:val="2"/>
          <w:shd w:val="pct15" w:color="auto" w:fill="FFFFFF"/>
          <w:lang w:eastAsia="en-US"/>
        </w:rPr>
        <w:t>语言程序设计</w:t>
      </w:r>
      <w:proofErr w:type="gramStart"/>
      <w:r w:rsidRPr="0061737C">
        <w:rPr>
          <w:rFonts w:eastAsia="微软雅黑"/>
          <w:b/>
          <w:color w:val="C7000B"/>
          <w:spacing w:val="-4"/>
          <w:kern w:val="2"/>
          <w:shd w:val="pct15" w:color="auto" w:fill="FFFFFF"/>
          <w:lang w:eastAsia="en-US"/>
        </w:rPr>
        <w:t>',cor</w:t>
      </w:r>
      <w:proofErr w:type="gramEnd"/>
      <w:r w:rsidRPr="0061737C">
        <w:rPr>
          <w:rFonts w:eastAsia="微软雅黑"/>
          <w:b/>
          <w:color w:val="C7000B"/>
          <w:spacing w:val="-4"/>
          <w:kern w:val="2"/>
          <w:shd w:val="pct15" w:color="auto" w:fill="FFFFFF"/>
          <w:lang w:eastAsia="en-US"/>
        </w:rPr>
        <w:t>_type='</w:t>
      </w:r>
      <w:r w:rsidRPr="0061737C">
        <w:rPr>
          <w:rFonts w:eastAsia="微软雅黑"/>
          <w:b/>
          <w:color w:val="C7000B"/>
          <w:spacing w:val="-4"/>
          <w:kern w:val="2"/>
          <w:shd w:val="pct15" w:color="auto" w:fill="FFFFFF"/>
          <w:lang w:eastAsia="en-US"/>
        </w:rPr>
        <w:t>必修</w:t>
      </w:r>
      <w:r w:rsidRPr="0061737C">
        <w:rPr>
          <w:rFonts w:eastAsia="微软雅黑"/>
          <w:b/>
          <w:color w:val="C7000B"/>
          <w:spacing w:val="-4"/>
          <w:kern w:val="2"/>
          <w:shd w:val="pct15" w:color="auto" w:fill="FFFFFF"/>
          <w:lang w:eastAsia="en-US"/>
        </w:rPr>
        <w:t>',credit=3.5 WHERE cor_id=1;</w:t>
      </w:r>
    </w:p>
    <w:p w14:paraId="5B6D87CD" w14:textId="77777777" w:rsidR="00940B77" w:rsidRPr="00525181" w:rsidRDefault="00940B77" w:rsidP="00ED1505">
      <w:pPr>
        <w:pStyle w:val="afffff4"/>
      </w:pPr>
      <w:r w:rsidRPr="00525181">
        <w:t>UPDATE 1</w:t>
      </w:r>
    </w:p>
    <w:p w14:paraId="13FFB3CB" w14:textId="77777777" w:rsidR="00940B77" w:rsidRPr="00525181" w:rsidRDefault="00940B77" w:rsidP="00ED1505">
      <w:pPr>
        <w:pStyle w:val="afffff4"/>
      </w:pPr>
      <w:r w:rsidRPr="00525181">
        <w:t>postgres=#</w:t>
      </w:r>
      <w:r w:rsidRPr="00E04160">
        <w:rPr>
          <w:rFonts w:eastAsia="微软雅黑"/>
          <w:b/>
          <w:color w:val="C7000B"/>
          <w:spacing w:val="-4"/>
          <w:kern w:val="2"/>
          <w:shd w:val="pct15" w:color="auto" w:fill="FFFFFF"/>
          <w:lang w:eastAsia="en-US"/>
        </w:rPr>
        <w:t xml:space="preserve"> SELECT * FROM course WHERE cor_id=1;</w:t>
      </w:r>
    </w:p>
    <w:p w14:paraId="53A130F0" w14:textId="77777777" w:rsidR="00940B77" w:rsidRPr="00525181" w:rsidRDefault="00940B77" w:rsidP="00ED1505">
      <w:pPr>
        <w:pStyle w:val="afffff4"/>
      </w:pPr>
      <w:r w:rsidRPr="00525181">
        <w:t xml:space="preserve"> cor_id |         cor_name         |      cor_type      | credit</w:t>
      </w:r>
    </w:p>
    <w:p w14:paraId="69DF37E2" w14:textId="77777777" w:rsidR="00940B77" w:rsidRPr="00525181" w:rsidRDefault="00940B77" w:rsidP="00ED1505">
      <w:pPr>
        <w:pStyle w:val="afffff4"/>
      </w:pPr>
      <w:r w:rsidRPr="00525181">
        <w:t>--------+--------------------------+--------------------+--------</w:t>
      </w:r>
    </w:p>
    <w:p w14:paraId="336FCAFE" w14:textId="77777777" w:rsidR="00940B77" w:rsidRPr="00525181" w:rsidRDefault="00940B77" w:rsidP="00ED1505">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0A184399" w14:textId="62CB4FB5" w:rsidR="00940B77" w:rsidRPr="00525181" w:rsidRDefault="00940B77" w:rsidP="00ED1505">
      <w:pPr>
        <w:pStyle w:val="afffff4"/>
      </w:pPr>
      <w:r w:rsidRPr="00525181">
        <w:t>(1 row)</w:t>
      </w:r>
    </w:p>
    <w:p w14:paraId="29C90DBB" w14:textId="48B95FE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删除指定数据</w:t>
      </w:r>
    </w:p>
    <w:p w14:paraId="0AA1787D" w14:textId="6277581B" w:rsidR="00940B77" w:rsidRPr="00525181" w:rsidRDefault="00940B77" w:rsidP="00ED1505">
      <w:pPr>
        <w:pStyle w:val="1e"/>
        <w:rPr>
          <w:rFonts w:hint="eastAsia"/>
        </w:rPr>
      </w:pPr>
      <w:r w:rsidRPr="00525181">
        <w:t>在</w:t>
      </w:r>
      <w:r w:rsidRPr="00525181">
        <w:t>B</w:t>
      </w:r>
      <w:r w:rsidRPr="00525181">
        <w:t>校中删除教师编号</w:t>
      </w:r>
      <w:r w:rsidRPr="00525181">
        <w:t>8</w:t>
      </w:r>
      <w:r w:rsidRPr="00525181">
        <w:t>和</w:t>
      </w:r>
      <w:r w:rsidRPr="00525181">
        <w:t>15</w:t>
      </w:r>
      <w:r w:rsidRPr="00525181">
        <w:t>所管理的院系。</w:t>
      </w:r>
    </w:p>
    <w:p w14:paraId="58F1816D" w14:textId="77777777" w:rsidR="00F9115F" w:rsidRPr="00513991" w:rsidRDefault="00F9115F" w:rsidP="00ED1505">
      <w:pPr>
        <w:pStyle w:val="afffff4"/>
        <w:rPr>
          <w:rFonts w:eastAsia="微软雅黑"/>
          <w:b/>
          <w:color w:val="FFFFFF" w:themeColor="background1"/>
          <w:spacing w:val="-4"/>
          <w:kern w:val="2"/>
          <w:shd w:val="pct15" w:color="auto" w:fill="FFFFFF"/>
          <w:lang w:eastAsia="en-US"/>
        </w:rPr>
      </w:pPr>
      <w:r w:rsidRPr="00525181">
        <w:t xml:space="preserve">postgres=# </w:t>
      </w:r>
      <w:r w:rsidRPr="00513991">
        <w:rPr>
          <w:rFonts w:eastAsia="微软雅黑"/>
          <w:b/>
          <w:color w:val="FFFFFF" w:themeColor="background1"/>
          <w:spacing w:val="-4"/>
          <w:kern w:val="2"/>
          <w:shd w:val="pct15" w:color="auto" w:fill="FFFFFF"/>
          <w:lang w:eastAsia="en-US"/>
        </w:rPr>
        <w:t>DELETE FROM school_department WHERE depart_teacher=8 OR depart_teacher=15;</w:t>
      </w:r>
    </w:p>
    <w:p w14:paraId="43FF0F36" w14:textId="77777777" w:rsidR="00F9115F" w:rsidRPr="00525181" w:rsidRDefault="00F9115F" w:rsidP="00ED1505">
      <w:pPr>
        <w:pStyle w:val="afffff4"/>
      </w:pPr>
      <w:r w:rsidRPr="00525181">
        <w:t>DELETE 0</w:t>
      </w:r>
    </w:p>
    <w:p w14:paraId="2AF75193" w14:textId="18D8F5D3" w:rsidR="00F9115F" w:rsidRPr="0061737C" w:rsidRDefault="00F9115F" w:rsidP="00ED1505">
      <w:pPr>
        <w:pStyle w:val="afffff4"/>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school_department;</w:t>
      </w:r>
      <w:r w:rsidR="00513991">
        <w:rPr>
          <w:rFonts w:eastAsia="微软雅黑"/>
          <w:b/>
          <w:color w:val="C7000B"/>
          <w:spacing w:val="-4"/>
          <w:kern w:val="2"/>
          <w:shd w:val="pct15" w:color="auto" w:fill="FFFFFF"/>
          <w:lang w:eastAsia="en-US"/>
        </w:rPr>
        <w:t xml:space="preserve">  </w:t>
      </w:r>
      <w:r w:rsidR="00513991">
        <w:rPr>
          <w:rFonts w:eastAsia="微软雅黑" w:hint="eastAsia"/>
          <w:b/>
          <w:color w:val="C7000B"/>
          <w:spacing w:val="-4"/>
          <w:kern w:val="2"/>
          <w:shd w:val="pct15" w:color="auto" w:fill="FFFFFF"/>
        </w:rPr>
        <w:t>（截图</w:t>
      </w:r>
      <w:bookmarkStart w:id="61" w:name="_GoBack"/>
      <w:bookmarkEnd w:id="61"/>
      <w:r w:rsidR="00513991">
        <w:rPr>
          <w:rFonts w:eastAsia="微软雅黑" w:hint="eastAsia"/>
          <w:b/>
          <w:color w:val="C7000B"/>
          <w:spacing w:val="-4"/>
          <w:kern w:val="2"/>
          <w:shd w:val="pct15" w:color="auto" w:fill="FFFFFF"/>
        </w:rPr>
        <w:t>）</w:t>
      </w:r>
    </w:p>
    <w:p w14:paraId="6D014EC3" w14:textId="77777777" w:rsidR="00F9115F" w:rsidRPr="00525181" w:rsidRDefault="00F9115F" w:rsidP="00ED1505">
      <w:pPr>
        <w:pStyle w:val="afffff4"/>
      </w:pPr>
      <w:r w:rsidRPr="00525181">
        <w:t xml:space="preserve"> depart_id |         depart_name         | depart_teacher</w:t>
      </w:r>
    </w:p>
    <w:p w14:paraId="6637914A" w14:textId="77777777" w:rsidR="00F9115F" w:rsidRPr="00525181" w:rsidRDefault="00F9115F" w:rsidP="00ED1505">
      <w:pPr>
        <w:pStyle w:val="afffff4"/>
      </w:pPr>
      <w:r w:rsidRPr="00525181">
        <w:t>-----------+-----------------------------+----------------</w:t>
      </w:r>
    </w:p>
    <w:p w14:paraId="7CCDA6DC" w14:textId="77777777" w:rsidR="00F9115F" w:rsidRPr="00525181" w:rsidRDefault="00F9115F" w:rsidP="00ED1505">
      <w:pPr>
        <w:pStyle w:val="afffff4"/>
      </w:pPr>
      <w:r w:rsidRPr="00525181">
        <w:t xml:space="preserve">         1 | </w:t>
      </w:r>
      <w:r w:rsidRPr="00525181">
        <w:rPr>
          <w:rFonts w:eastAsia="宋体"/>
        </w:rPr>
        <w:t>计算机学院</w:t>
      </w:r>
      <w:r w:rsidRPr="00525181">
        <w:t xml:space="preserve">                  |              2</w:t>
      </w:r>
    </w:p>
    <w:p w14:paraId="78874419" w14:textId="77777777" w:rsidR="00F9115F" w:rsidRPr="00525181" w:rsidRDefault="00F9115F" w:rsidP="00ED1505">
      <w:pPr>
        <w:pStyle w:val="afffff4"/>
      </w:pPr>
      <w:r w:rsidRPr="00525181">
        <w:t xml:space="preserve">         2 | </w:t>
      </w:r>
      <w:r w:rsidRPr="00525181">
        <w:rPr>
          <w:rFonts w:eastAsia="宋体"/>
        </w:rPr>
        <w:t>自动化学院</w:t>
      </w:r>
      <w:r w:rsidRPr="00525181">
        <w:t xml:space="preserve">                  |              4</w:t>
      </w:r>
    </w:p>
    <w:p w14:paraId="784C6EC9" w14:textId="77777777" w:rsidR="00F9115F" w:rsidRPr="00525181" w:rsidRDefault="00F9115F" w:rsidP="00ED1505">
      <w:pPr>
        <w:pStyle w:val="afffff4"/>
      </w:pPr>
      <w:r w:rsidRPr="00525181">
        <w:t xml:space="preserve">         3 | </w:t>
      </w:r>
      <w:r w:rsidRPr="00525181">
        <w:rPr>
          <w:rFonts w:eastAsia="宋体"/>
        </w:rPr>
        <w:t>航空宇航学院</w:t>
      </w:r>
      <w:r w:rsidRPr="00525181">
        <w:t xml:space="preserve">                |              6</w:t>
      </w:r>
    </w:p>
    <w:p w14:paraId="27431107" w14:textId="77777777" w:rsidR="00F9115F" w:rsidRPr="00525181" w:rsidRDefault="00F9115F" w:rsidP="00ED1505">
      <w:pPr>
        <w:pStyle w:val="afffff4"/>
      </w:pPr>
      <w:r w:rsidRPr="00525181">
        <w:t xml:space="preserve">         5 | </w:t>
      </w:r>
      <w:r w:rsidRPr="00525181">
        <w:rPr>
          <w:rFonts w:eastAsia="宋体"/>
        </w:rPr>
        <w:t>理学院</w:t>
      </w:r>
      <w:r w:rsidRPr="00525181">
        <w:t xml:space="preserve">                      |             11</w:t>
      </w:r>
    </w:p>
    <w:p w14:paraId="52F104B2" w14:textId="77777777" w:rsidR="00F9115F" w:rsidRPr="00525181" w:rsidRDefault="00F9115F" w:rsidP="00ED1505">
      <w:pPr>
        <w:pStyle w:val="afffff4"/>
      </w:pPr>
      <w:r w:rsidRPr="00525181">
        <w:t xml:space="preserve">         6 | </w:t>
      </w:r>
      <w:r w:rsidRPr="00525181">
        <w:rPr>
          <w:rFonts w:eastAsia="宋体"/>
        </w:rPr>
        <w:t>人工智能学院</w:t>
      </w:r>
      <w:r w:rsidRPr="00525181">
        <w:t xml:space="preserve">                |             13</w:t>
      </w:r>
    </w:p>
    <w:p w14:paraId="034E01A0" w14:textId="77777777" w:rsidR="00F9115F" w:rsidRPr="00525181" w:rsidRDefault="00F9115F" w:rsidP="00ED1505">
      <w:pPr>
        <w:pStyle w:val="afffff4"/>
      </w:pPr>
      <w:r w:rsidRPr="00525181">
        <w:t xml:space="preserve">         8 | </w:t>
      </w:r>
      <w:r w:rsidRPr="00525181">
        <w:rPr>
          <w:rFonts w:eastAsia="宋体"/>
        </w:rPr>
        <w:t>管理学院</w:t>
      </w:r>
      <w:r w:rsidRPr="00525181">
        <w:t xml:space="preserve">                    |             17</w:t>
      </w:r>
    </w:p>
    <w:p w14:paraId="62A10C3F" w14:textId="77777777" w:rsidR="00F9115F" w:rsidRPr="00525181" w:rsidRDefault="00F9115F" w:rsidP="00ED1505">
      <w:pPr>
        <w:pStyle w:val="afffff4"/>
      </w:pPr>
      <w:r w:rsidRPr="00525181">
        <w:t xml:space="preserve">         9 | </w:t>
      </w:r>
      <w:r w:rsidRPr="00525181">
        <w:rPr>
          <w:rFonts w:eastAsia="宋体"/>
        </w:rPr>
        <w:t>农学院</w:t>
      </w:r>
      <w:r w:rsidRPr="00525181">
        <w:t xml:space="preserve">                      |             22</w:t>
      </w:r>
    </w:p>
    <w:p w14:paraId="575FC4C6" w14:textId="77777777" w:rsidR="00F9115F" w:rsidRPr="00525181" w:rsidRDefault="00F9115F" w:rsidP="00ED1505">
      <w:pPr>
        <w:pStyle w:val="afffff4"/>
      </w:pPr>
      <w:r w:rsidRPr="00525181">
        <w:t xml:space="preserve">        10 | </w:t>
      </w:r>
      <w:r w:rsidRPr="00525181">
        <w:rPr>
          <w:rFonts w:eastAsia="宋体"/>
        </w:rPr>
        <w:t>医学院</w:t>
      </w:r>
      <w:r w:rsidRPr="00525181">
        <w:t xml:space="preserve">                      |             28</w:t>
      </w:r>
    </w:p>
    <w:p w14:paraId="5A0F8DFB" w14:textId="1DC5E57E" w:rsidR="00514717" w:rsidRDefault="00F9115F" w:rsidP="00ED1505">
      <w:pPr>
        <w:pStyle w:val="afffff4"/>
      </w:pPr>
      <w:r w:rsidRPr="00525181">
        <w:t>(8 rows)</w:t>
      </w:r>
    </w:p>
    <w:p w14:paraId="7A08681E" w14:textId="5217CAD8" w:rsidR="004854BD" w:rsidRDefault="004854BD" w:rsidP="004854BD">
      <w:pPr>
        <w:pStyle w:val="1e"/>
        <w:rPr>
          <w:rFonts w:hint="eastAsia"/>
        </w:rPr>
      </w:pPr>
      <w:r>
        <w:rPr>
          <w:rFonts w:hint="eastAsia"/>
        </w:rPr>
        <w:t>本实验结束。</w:t>
      </w:r>
    </w:p>
    <w:p w14:paraId="2F8F38DE" w14:textId="75CDAD69" w:rsidR="004854BD" w:rsidRDefault="004854BD">
      <w:pPr>
        <w:topLinePunct w:val="0"/>
        <w:adjustRightInd/>
        <w:snapToGrid/>
        <w:spacing w:before="0" w:after="0" w:line="240" w:lineRule="auto"/>
        <w:ind w:left="0"/>
        <w:rPr>
          <w:rFonts w:ascii="HuaweiSans-Regular" w:eastAsia="方正兰亭黑简体" w:hAnsi="HuaweiSans-Regular" w:hint="eastAsia"/>
          <w:sz w:val="21"/>
        </w:rPr>
      </w:pPr>
      <w:r>
        <w:rPr>
          <w:rFonts w:hint="eastAsia"/>
        </w:rPr>
        <w:br w:type="page"/>
      </w:r>
    </w:p>
    <w:p w14:paraId="44C65A4E" w14:textId="0B98931B" w:rsidR="00514717" w:rsidRDefault="00514717" w:rsidP="00833205">
      <w:pPr>
        <w:pStyle w:val="1"/>
        <w:numPr>
          <w:ilvl w:val="0"/>
          <w:numId w:val="0"/>
        </w:numPr>
        <w:ind w:right="442"/>
      </w:pPr>
      <w:bookmarkStart w:id="62" w:name="_附录一：openGauss数据库基本操作"/>
      <w:bookmarkStart w:id="63" w:name="_Toc51141528"/>
      <w:bookmarkStart w:id="64" w:name="_Toc51148705"/>
      <w:bookmarkStart w:id="65" w:name="_Toc81318151"/>
      <w:bookmarkEnd w:id="62"/>
      <w:r>
        <w:lastRenderedPageBreak/>
        <w:t>附录</w:t>
      </w:r>
      <w:proofErr w:type="gramStart"/>
      <w:r>
        <w:t>一</w:t>
      </w:r>
      <w:proofErr w:type="gramEnd"/>
      <w:r>
        <w:rPr>
          <w:rFonts w:hint="eastAsia"/>
        </w:rPr>
        <w:t>：</w:t>
      </w:r>
      <w:r>
        <w:t>openGauss</w:t>
      </w:r>
      <w:r>
        <w:t>数据库基本操作</w:t>
      </w:r>
      <w:bookmarkEnd w:id="63"/>
      <w:bookmarkEnd w:id="64"/>
      <w:bookmarkEnd w:id="65"/>
    </w:p>
    <w:p w14:paraId="1EDE088B" w14:textId="766F9157" w:rsidR="00514717" w:rsidRDefault="00514717" w:rsidP="00833205">
      <w:pPr>
        <w:pStyle w:val="2"/>
      </w:pPr>
      <w:bookmarkStart w:id="66" w:name="_Toc51057498"/>
      <w:bookmarkStart w:id="67" w:name="_Toc51141529"/>
      <w:bookmarkStart w:id="68" w:name="_Toc51148706"/>
      <w:bookmarkStart w:id="69" w:name="_Toc51162991"/>
      <w:bookmarkStart w:id="70" w:name="_Toc51333666"/>
      <w:bookmarkStart w:id="71" w:name="_Toc81318152"/>
      <w:r>
        <w:t>查看数据库对象</w:t>
      </w:r>
      <w:bookmarkEnd w:id="66"/>
      <w:bookmarkEnd w:id="67"/>
      <w:bookmarkEnd w:id="68"/>
      <w:bookmarkEnd w:id="69"/>
      <w:bookmarkEnd w:id="70"/>
      <w:bookmarkEnd w:id="71"/>
    </w:p>
    <w:p w14:paraId="3E5179C8" w14:textId="77777777" w:rsidR="00833205" w:rsidRDefault="00833205" w:rsidP="00833205">
      <w:pPr>
        <w:pStyle w:val="41"/>
      </w:pPr>
      <w:r>
        <w:rPr>
          <w:rFonts w:hint="eastAsia"/>
        </w:rPr>
        <w:t>查看帮助信息。</w:t>
      </w:r>
    </w:p>
    <w:p w14:paraId="56B9C506"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rPr>
          <w:rFonts w:hint="eastAsia"/>
        </w:rPr>
        <w:t>\</w:t>
      </w:r>
      <w:r>
        <w:t>?</w:t>
      </w:r>
    </w:p>
    <w:p w14:paraId="2FC84914" w14:textId="77777777" w:rsidR="00833205" w:rsidRDefault="00833205" w:rsidP="00833205">
      <w:pPr>
        <w:pStyle w:val="41"/>
      </w:pPr>
      <w:r>
        <w:t>切换数据库</w:t>
      </w:r>
      <w:r>
        <w:rPr>
          <w:rFonts w:hint="eastAsia"/>
        </w:rPr>
        <w:t>。</w:t>
      </w:r>
    </w:p>
    <w:p w14:paraId="31A84C33" w14:textId="77777777" w:rsidR="00833205" w:rsidRDefault="00833205" w:rsidP="00833205">
      <w:pPr>
        <w:pStyle w:val="afffff2"/>
      </w:pPr>
      <w:r w:rsidRPr="00313D59">
        <w:rPr>
          <w:snapToGrid w:val="0"/>
        </w:rPr>
        <w:t>postgres</w:t>
      </w:r>
      <w:r w:rsidRPr="0053549F">
        <w:rPr>
          <w:snapToGrid w:val="0"/>
        </w:rPr>
        <w:t>=#</w:t>
      </w:r>
      <w:r>
        <w:rPr>
          <w:snapToGrid w:val="0"/>
        </w:rPr>
        <w:t xml:space="preserve"> </w:t>
      </w:r>
      <w:r>
        <w:rPr>
          <w:rFonts w:hint="eastAsia"/>
        </w:rPr>
        <w:t>\</w:t>
      </w:r>
      <w:r>
        <w:t>c dbname</w:t>
      </w:r>
    </w:p>
    <w:p w14:paraId="20800264" w14:textId="77777777" w:rsidR="00833205" w:rsidRDefault="00833205" w:rsidP="00833205">
      <w:pPr>
        <w:pStyle w:val="41"/>
      </w:pPr>
      <w:r>
        <w:t>列举数据库</w:t>
      </w:r>
      <w:r>
        <w:rPr>
          <w:rFonts w:hint="eastAsia"/>
        </w:rPr>
        <w:t>。</w:t>
      </w:r>
    </w:p>
    <w:p w14:paraId="69E88334" w14:textId="77777777" w:rsidR="00833205" w:rsidRDefault="00833205" w:rsidP="00833205">
      <w:pPr>
        <w:pStyle w:val="1e"/>
        <w:rPr>
          <w:rFonts w:hint="eastAsia"/>
        </w:rPr>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17FE49AB"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t>\l</w:t>
      </w:r>
    </w:p>
    <w:p w14:paraId="115CEE8E" w14:textId="77777777" w:rsidR="00833205" w:rsidRDefault="00833205" w:rsidP="00833205">
      <w:pPr>
        <w:pStyle w:val="1e"/>
        <w:rPr>
          <w:rFonts w:hint="eastAsia"/>
        </w:rPr>
      </w:pPr>
      <w:r w:rsidRPr="00B67E29">
        <w:rPr>
          <w:rFonts w:hint="eastAsia"/>
        </w:rPr>
        <w:t>使用如下命令通过系统表</w:t>
      </w:r>
      <w:r w:rsidRPr="00B67E29">
        <w:t>pg_database</w:t>
      </w:r>
      <w:r w:rsidRPr="00B67E29">
        <w:t>查询数据库列表。</w:t>
      </w:r>
    </w:p>
    <w:p w14:paraId="3538715D" w14:textId="77777777" w:rsidR="00833205" w:rsidRDefault="00833205" w:rsidP="00833205">
      <w:pPr>
        <w:pStyle w:val="afffff2"/>
      </w:pPr>
      <w:r w:rsidRPr="00313D59">
        <w:rPr>
          <w:snapToGrid w:val="0"/>
        </w:rPr>
        <w:t>postgres</w:t>
      </w:r>
      <w:r w:rsidRPr="0053549F">
        <w:rPr>
          <w:snapToGrid w:val="0"/>
        </w:rPr>
        <w:t>=#</w:t>
      </w:r>
      <w:r>
        <w:rPr>
          <w:snapToGrid w:val="0"/>
        </w:rPr>
        <w:t xml:space="preserve"> </w:t>
      </w:r>
      <w:r w:rsidRPr="00B67E29">
        <w:t>SELECT datname FROM pg_database;</w:t>
      </w:r>
    </w:p>
    <w:p w14:paraId="5161C3F7" w14:textId="77777777" w:rsidR="00833205" w:rsidRDefault="00833205" w:rsidP="00833205">
      <w:pPr>
        <w:pStyle w:val="41"/>
      </w:pPr>
      <w:r>
        <w:rPr>
          <w:rFonts w:hint="eastAsia"/>
        </w:rPr>
        <w:t>列举表。</w:t>
      </w:r>
    </w:p>
    <w:p w14:paraId="2EA7CA00"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t>\dt</w:t>
      </w:r>
    </w:p>
    <w:p w14:paraId="75FD31B9" w14:textId="77777777" w:rsidR="00833205" w:rsidRDefault="00833205" w:rsidP="00833205">
      <w:pPr>
        <w:pStyle w:val="41"/>
      </w:pPr>
      <w:r>
        <w:t>列举所有表</w:t>
      </w:r>
      <w:r>
        <w:rPr>
          <w:rFonts w:hint="eastAsia"/>
        </w:rPr>
        <w:t>、</w:t>
      </w:r>
      <w:r>
        <w:t>视图和索引</w:t>
      </w:r>
      <w:r>
        <w:rPr>
          <w:rFonts w:hint="eastAsia"/>
        </w:rPr>
        <w:t>。</w:t>
      </w:r>
    </w:p>
    <w:p w14:paraId="0D696A3D"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rPr>
          <w:rFonts w:hint="eastAsia"/>
        </w:rPr>
        <w:t>\</w:t>
      </w:r>
      <w:r>
        <w:t>d+</w:t>
      </w:r>
    </w:p>
    <w:p w14:paraId="201D6C85" w14:textId="77777777" w:rsidR="00833205" w:rsidRDefault="00833205" w:rsidP="00833205">
      <w:pPr>
        <w:pStyle w:val="1e"/>
        <w:rPr>
          <w:rFonts w:hint="eastAsia"/>
        </w:rPr>
      </w:pPr>
      <w:r w:rsidRPr="005535B5">
        <w:rPr>
          <w:rFonts w:hint="eastAsia"/>
        </w:rPr>
        <w:t>使用</w:t>
      </w:r>
      <w:r w:rsidRPr="005535B5">
        <w:t>gsql</w:t>
      </w:r>
      <w:r w:rsidRPr="005535B5">
        <w:t>的</w:t>
      </w:r>
      <w:r w:rsidRPr="005535B5">
        <w:t>\d+</w:t>
      </w:r>
      <w:r w:rsidRPr="005535B5">
        <w:t>命令查询表的属性。</w:t>
      </w:r>
    </w:p>
    <w:p w14:paraId="23D8F34C" w14:textId="77777777" w:rsidR="00833205" w:rsidRDefault="00833205" w:rsidP="00833205">
      <w:pPr>
        <w:pStyle w:val="afffff2"/>
      </w:pPr>
      <w:r w:rsidRPr="00313D59">
        <w:rPr>
          <w:snapToGrid w:val="0"/>
        </w:rPr>
        <w:t>postgres</w:t>
      </w:r>
      <w:r w:rsidRPr="0053549F">
        <w:rPr>
          <w:snapToGrid w:val="0"/>
        </w:rPr>
        <w:t>=#</w:t>
      </w:r>
      <w:r>
        <w:rPr>
          <w:snapToGrid w:val="0"/>
        </w:rPr>
        <w:t xml:space="preserve"> </w:t>
      </w:r>
      <w:r>
        <w:rPr>
          <w:rFonts w:hint="eastAsia"/>
        </w:rPr>
        <w:t>\</w:t>
      </w:r>
      <w:r>
        <w:t>d+ tablename</w:t>
      </w:r>
    </w:p>
    <w:p w14:paraId="54FA814D" w14:textId="77777777" w:rsidR="00833205" w:rsidRDefault="00833205" w:rsidP="00833205">
      <w:pPr>
        <w:pStyle w:val="41"/>
      </w:pPr>
      <w:r>
        <w:rPr>
          <w:rFonts w:hint="eastAsia"/>
        </w:rPr>
        <w:t>查看表结构。</w:t>
      </w:r>
    </w:p>
    <w:p w14:paraId="293F46E2" w14:textId="77777777" w:rsidR="00833205" w:rsidRDefault="00833205" w:rsidP="00833205">
      <w:pPr>
        <w:pStyle w:val="afffff2"/>
      </w:pPr>
      <w:r w:rsidRPr="00A721D4">
        <w:rPr>
          <w:i/>
          <w:snapToGrid w:val="0"/>
        </w:rPr>
        <w:t>p</w:t>
      </w:r>
      <w:r w:rsidRPr="00313D59">
        <w:rPr>
          <w:snapToGrid w:val="0"/>
        </w:rPr>
        <w:t>ostgres</w:t>
      </w:r>
      <w:r w:rsidRPr="0053549F">
        <w:rPr>
          <w:snapToGrid w:val="0"/>
        </w:rPr>
        <w:t>=#</w:t>
      </w:r>
      <w:r>
        <w:rPr>
          <w:snapToGrid w:val="0"/>
        </w:rPr>
        <w:t xml:space="preserve"> </w:t>
      </w:r>
      <w:r>
        <w:t>\d tablename</w:t>
      </w:r>
    </w:p>
    <w:p w14:paraId="7B8F12C1" w14:textId="77777777" w:rsidR="00833205" w:rsidRDefault="00833205" w:rsidP="00833205">
      <w:pPr>
        <w:pStyle w:val="41"/>
      </w:pPr>
      <w:r>
        <w:rPr>
          <w:rFonts w:hint="eastAsia"/>
        </w:rPr>
        <w:t>列举</w:t>
      </w:r>
      <w:r>
        <w:t>schema</w:t>
      </w:r>
      <w:r>
        <w:rPr>
          <w:rFonts w:hint="eastAsia"/>
        </w:rPr>
        <w:t>。</w:t>
      </w:r>
    </w:p>
    <w:p w14:paraId="3ACF8155"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t>\dn</w:t>
      </w:r>
    </w:p>
    <w:p w14:paraId="45A1603D" w14:textId="77777777" w:rsidR="00833205" w:rsidRDefault="00833205" w:rsidP="00833205">
      <w:pPr>
        <w:pStyle w:val="41"/>
      </w:pPr>
      <w:r>
        <w:rPr>
          <w:rFonts w:hint="eastAsia"/>
        </w:rPr>
        <w:t>查看索引。</w:t>
      </w:r>
    </w:p>
    <w:p w14:paraId="5AF5CD24"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t>\di</w:t>
      </w:r>
    </w:p>
    <w:p w14:paraId="22CBB4C6" w14:textId="77777777" w:rsidR="00833205" w:rsidRDefault="00833205" w:rsidP="00833205">
      <w:pPr>
        <w:pStyle w:val="41"/>
      </w:pPr>
      <w:r>
        <w:rPr>
          <w:rFonts w:hint="eastAsia"/>
        </w:rPr>
        <w:t>查询表空间。</w:t>
      </w:r>
    </w:p>
    <w:p w14:paraId="7BE2C979" w14:textId="77777777" w:rsidR="00833205" w:rsidRDefault="00833205" w:rsidP="00833205">
      <w:pPr>
        <w:pStyle w:val="1e"/>
        <w:rPr>
          <w:rFonts w:hint="eastAsia"/>
        </w:rPr>
      </w:pPr>
      <w:r w:rsidRPr="005535B5">
        <w:rPr>
          <w:rFonts w:hint="eastAsia"/>
        </w:rPr>
        <w:t>使用</w:t>
      </w:r>
      <w:r w:rsidRPr="005535B5">
        <w:t>gsql</w:t>
      </w:r>
      <w:r w:rsidRPr="005535B5">
        <w:t>程序的</w:t>
      </w:r>
      <w:proofErr w:type="gramStart"/>
      <w:r w:rsidRPr="005535B5">
        <w:t>元命令</w:t>
      </w:r>
      <w:proofErr w:type="gramEnd"/>
      <w:r w:rsidRPr="005535B5">
        <w:t>查询表空间。</w:t>
      </w:r>
    </w:p>
    <w:p w14:paraId="465813FA"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rPr>
          <w:rFonts w:hint="eastAsia"/>
        </w:rPr>
        <w:t>\</w:t>
      </w:r>
      <w:r>
        <w:t>db</w:t>
      </w:r>
    </w:p>
    <w:p w14:paraId="3C0342C0" w14:textId="77777777" w:rsidR="00833205" w:rsidRDefault="00833205" w:rsidP="00833205">
      <w:pPr>
        <w:pStyle w:val="1e"/>
        <w:rPr>
          <w:rFonts w:hint="eastAsia"/>
        </w:rPr>
      </w:pPr>
      <w:r w:rsidRPr="005535B5">
        <w:rPr>
          <w:rFonts w:hint="eastAsia"/>
        </w:rPr>
        <w:t>检查</w:t>
      </w:r>
      <w:r w:rsidRPr="005535B5">
        <w:t>pg_tablespace</w:t>
      </w:r>
      <w:r w:rsidRPr="005535B5">
        <w:t>系统表。如下命令可查到系统和用户定义的全部表空间。</w:t>
      </w:r>
    </w:p>
    <w:p w14:paraId="64248CED" w14:textId="77777777" w:rsidR="00833205" w:rsidRDefault="00833205" w:rsidP="00833205">
      <w:pPr>
        <w:pStyle w:val="afffff2"/>
      </w:pPr>
      <w:r w:rsidRPr="00313D59">
        <w:rPr>
          <w:snapToGrid w:val="0"/>
        </w:rPr>
        <w:t>postgres</w:t>
      </w:r>
      <w:r w:rsidRPr="0053549F">
        <w:rPr>
          <w:snapToGrid w:val="0"/>
        </w:rPr>
        <w:t>=#</w:t>
      </w:r>
      <w:r>
        <w:rPr>
          <w:snapToGrid w:val="0"/>
        </w:rPr>
        <w:t xml:space="preserve"> </w:t>
      </w:r>
      <w:r w:rsidRPr="005535B5">
        <w:t>SELECT spcname FROM pg_tablespace;</w:t>
      </w:r>
    </w:p>
    <w:p w14:paraId="693F3D62" w14:textId="77777777" w:rsidR="00833205" w:rsidRDefault="00833205" w:rsidP="00833205">
      <w:pPr>
        <w:pStyle w:val="41"/>
      </w:pPr>
      <w:r>
        <w:rPr>
          <w:rFonts w:hint="eastAsia"/>
        </w:rPr>
        <w:lastRenderedPageBreak/>
        <w:t>查看数据库用户</w:t>
      </w:r>
      <w:r>
        <w:t>列表</w:t>
      </w:r>
      <w:r>
        <w:rPr>
          <w:rFonts w:hint="eastAsia"/>
        </w:rPr>
        <w:t>。</w:t>
      </w:r>
    </w:p>
    <w:p w14:paraId="3A22B7E9" w14:textId="77777777" w:rsidR="00833205" w:rsidRDefault="00833205" w:rsidP="00833205">
      <w:pPr>
        <w:pStyle w:val="afffff2"/>
      </w:pPr>
      <w:r w:rsidRPr="00313D59">
        <w:rPr>
          <w:snapToGrid w:val="0"/>
        </w:rPr>
        <w:t>postgres</w:t>
      </w:r>
      <w:r w:rsidRPr="0053549F">
        <w:rPr>
          <w:snapToGrid w:val="0"/>
        </w:rPr>
        <w:t>=#</w:t>
      </w:r>
      <w:r>
        <w:rPr>
          <w:snapToGrid w:val="0"/>
        </w:rPr>
        <w:t xml:space="preserve"> </w:t>
      </w:r>
      <w:r w:rsidRPr="001465DA">
        <w:t>SELECT * FROM pg_user</w:t>
      </w:r>
      <w:r>
        <w:t>;</w:t>
      </w:r>
    </w:p>
    <w:p w14:paraId="60F64148" w14:textId="12914F34" w:rsidR="00833205" w:rsidRDefault="00833205" w:rsidP="00833205">
      <w:pPr>
        <w:pStyle w:val="41"/>
      </w:pPr>
      <w:r>
        <w:rPr>
          <w:rFonts w:hint="eastAsia"/>
        </w:rPr>
        <w:t>查看用户属性。</w:t>
      </w:r>
    </w:p>
    <w:p w14:paraId="6233469D"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rsidRPr="008A38EC">
        <w:t>SELECT * FROM pg_authid;</w:t>
      </w:r>
    </w:p>
    <w:p w14:paraId="6428DE9B" w14:textId="77777777" w:rsidR="00833205" w:rsidRDefault="00833205" w:rsidP="00833205">
      <w:pPr>
        <w:pStyle w:val="41"/>
      </w:pPr>
      <w:r>
        <w:rPr>
          <w:rFonts w:hint="eastAsia"/>
        </w:rPr>
        <w:t>查看所有角色。</w:t>
      </w:r>
    </w:p>
    <w:p w14:paraId="0EF0DDE4" w14:textId="77777777" w:rsidR="00833205" w:rsidRDefault="00833205" w:rsidP="00833205">
      <w:pPr>
        <w:pStyle w:val="afffff2"/>
      </w:pPr>
      <w:r w:rsidRPr="00A721D4">
        <w:rPr>
          <w:snapToGrid w:val="0"/>
        </w:rPr>
        <w:t>postgres</w:t>
      </w:r>
      <w:r w:rsidRPr="0053549F">
        <w:rPr>
          <w:snapToGrid w:val="0"/>
        </w:rPr>
        <w:t>=#</w:t>
      </w:r>
      <w:r>
        <w:rPr>
          <w:snapToGrid w:val="0"/>
        </w:rPr>
        <w:t xml:space="preserve"> </w:t>
      </w:r>
      <w:r w:rsidRPr="00EB6EFE">
        <w:t>SELECT * FROM PG_ROLES;</w:t>
      </w:r>
    </w:p>
    <w:p w14:paraId="46FA7D4F" w14:textId="5A8BC9E2" w:rsidR="00514717" w:rsidRDefault="00514717" w:rsidP="003966C3">
      <w:pPr>
        <w:pStyle w:val="2"/>
      </w:pPr>
      <w:bookmarkStart w:id="72" w:name="_Toc51057499"/>
      <w:bookmarkStart w:id="73" w:name="_Toc51141530"/>
      <w:bookmarkStart w:id="74" w:name="_Toc51148707"/>
      <w:bookmarkStart w:id="75" w:name="_Toc51162992"/>
      <w:bookmarkStart w:id="76" w:name="_Toc51333667"/>
      <w:bookmarkStart w:id="77" w:name="_Toc81318153"/>
      <w:r>
        <w:rPr>
          <w:rFonts w:hint="eastAsia"/>
        </w:rPr>
        <w:t>其他操作</w:t>
      </w:r>
      <w:bookmarkEnd w:id="72"/>
      <w:bookmarkEnd w:id="73"/>
      <w:bookmarkEnd w:id="74"/>
      <w:bookmarkEnd w:id="75"/>
      <w:bookmarkEnd w:id="76"/>
      <w:bookmarkEnd w:id="77"/>
    </w:p>
    <w:p w14:paraId="12A61E1D" w14:textId="77777777" w:rsidR="00514717" w:rsidRPr="006E6A1D" w:rsidRDefault="00514717" w:rsidP="00ED1505">
      <w:pPr>
        <w:pStyle w:val="41"/>
        <w:numPr>
          <w:ilvl w:val="0"/>
          <w:numId w:val="19"/>
        </w:numPr>
      </w:pPr>
      <w:r w:rsidRPr="006E6A1D">
        <w:t>查看</w:t>
      </w:r>
      <w:r w:rsidRPr="006E6A1D">
        <w:t>openGauss</w:t>
      </w:r>
      <w:r w:rsidRPr="006E6A1D">
        <w:t>支持的所有</w:t>
      </w:r>
      <w:r w:rsidRPr="006E6A1D">
        <w:t>SQL</w:t>
      </w:r>
      <w:r w:rsidRPr="006E6A1D">
        <w:t>语句。</w:t>
      </w:r>
    </w:p>
    <w:p w14:paraId="09DDECEB" w14:textId="77777777" w:rsidR="00514717" w:rsidRPr="00712D27" w:rsidRDefault="00514717" w:rsidP="00712D27">
      <w:pPr>
        <w:pStyle w:val="afffff4"/>
        <w:rPr>
          <w:snapToGrid w:val="0"/>
        </w:rPr>
      </w:pPr>
      <w:r w:rsidRPr="00712D27">
        <w:rPr>
          <w:snapToGrid w:val="0"/>
        </w:rPr>
        <w:t>postgres=#\h</w:t>
      </w:r>
    </w:p>
    <w:p w14:paraId="28C8FFDF" w14:textId="6F32DCBB" w:rsidR="00514717" w:rsidRDefault="00514717" w:rsidP="00ED1505">
      <w:pPr>
        <w:pStyle w:val="41"/>
        <w:numPr>
          <w:ilvl w:val="0"/>
          <w:numId w:val="19"/>
        </w:numPr>
      </w:pPr>
      <w:r>
        <w:rPr>
          <w:rFonts w:hint="eastAsia"/>
        </w:rPr>
        <w:t>切换用户</w:t>
      </w:r>
      <w:r w:rsidR="00833205">
        <w:rPr>
          <w:rFonts w:hint="eastAsia"/>
        </w:rPr>
        <w:t>。</w:t>
      </w:r>
    </w:p>
    <w:p w14:paraId="420CE30E" w14:textId="77777777" w:rsidR="00514717" w:rsidRPr="00712D27" w:rsidRDefault="00514717" w:rsidP="00712D27">
      <w:pPr>
        <w:pStyle w:val="afffff4"/>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c – username</w:t>
      </w:r>
    </w:p>
    <w:p w14:paraId="036F7026" w14:textId="0BFC1FB6" w:rsidR="00514717" w:rsidRDefault="00514717" w:rsidP="00ED1505">
      <w:pPr>
        <w:pStyle w:val="41"/>
        <w:numPr>
          <w:ilvl w:val="0"/>
          <w:numId w:val="19"/>
        </w:numPr>
      </w:pPr>
      <w:r>
        <w:rPr>
          <w:rFonts w:hint="eastAsia"/>
        </w:rPr>
        <w:t>退出数据库</w:t>
      </w:r>
      <w:r w:rsidR="00833205">
        <w:rPr>
          <w:rFonts w:hint="eastAsia"/>
        </w:rPr>
        <w:t>。</w:t>
      </w:r>
    </w:p>
    <w:p w14:paraId="652E1009" w14:textId="77777777" w:rsidR="00514717" w:rsidRPr="00712D27" w:rsidRDefault="00514717" w:rsidP="00712D27">
      <w:pPr>
        <w:pStyle w:val="afffff4"/>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q</w:t>
      </w:r>
    </w:p>
    <w:p w14:paraId="7DABD990" w14:textId="77777777" w:rsidR="00514717" w:rsidRPr="00525181" w:rsidRDefault="00514717" w:rsidP="00ED1505">
      <w:pPr>
        <w:pStyle w:val="1e"/>
        <w:rPr>
          <w:rFonts w:hint="eastAsia"/>
        </w:rPr>
      </w:pPr>
    </w:p>
    <w:sectPr w:rsidR="00514717" w:rsidRPr="00525181" w:rsidSect="00033B54">
      <w:headerReference w:type="default" r:id="rId1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1A40" w14:textId="77777777" w:rsidR="00364C9D" w:rsidRDefault="00364C9D" w:rsidP="00940D2A">
      <w:pPr>
        <w:spacing w:before="0" w:after="0" w:line="240" w:lineRule="auto"/>
      </w:pPr>
      <w:r>
        <w:separator/>
      </w:r>
    </w:p>
  </w:endnote>
  <w:endnote w:type="continuationSeparator" w:id="0">
    <w:p w14:paraId="0748C992" w14:textId="77777777" w:rsidR="00364C9D" w:rsidRDefault="00364C9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兰亭细黑简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BA5BB" w14:textId="77777777" w:rsidR="00364C9D" w:rsidRDefault="00364C9D" w:rsidP="00940D2A">
      <w:pPr>
        <w:spacing w:before="0" w:after="0" w:line="240" w:lineRule="auto"/>
      </w:pPr>
      <w:r>
        <w:separator/>
      </w:r>
    </w:p>
  </w:footnote>
  <w:footnote w:type="continuationSeparator" w:id="0">
    <w:p w14:paraId="50219250" w14:textId="77777777" w:rsidR="00364C9D" w:rsidRDefault="00364C9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AD4721" w:rsidRPr="00B3672F" w:rsidRDefault="00AD4721" w:rsidP="00033B54">
    <w:pPr>
      <w:pStyle w:val="a7"/>
      <w:rPr>
        <w:rFonts w:ascii="HuaweiSans-Regular" w:eastAsia="方正兰亭黑简体" w:hAnsi="HuaweiSans-Regular" w:hint="eastAsia"/>
      </w:rPr>
    </w:pPr>
  </w:p>
  <w:p w14:paraId="6619D47F" w14:textId="77777777" w:rsidR="00AD4721" w:rsidRPr="00B3672F" w:rsidRDefault="00AD4721"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AD4721" w:rsidRPr="00B3672F" w14:paraId="2FAC5D03" w14:textId="77777777" w:rsidTr="00854769">
      <w:trPr>
        <w:cantSplit/>
        <w:trHeight w:hRule="exact" w:val="738"/>
      </w:trPr>
      <w:tc>
        <w:tcPr>
          <w:tcW w:w="1134" w:type="dxa"/>
        </w:tcPr>
        <w:p w14:paraId="07F9ECB9" w14:textId="0621B518" w:rsidR="00AD4721" w:rsidRPr="00B3672F" w:rsidRDefault="00AD4721"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AD4721" w:rsidRPr="00B3672F" w:rsidRDefault="00AD4721" w:rsidP="00033B54">
          <w:pPr>
            <w:spacing w:before="120"/>
            <w:rPr>
              <w:rFonts w:ascii="HuaweiSans-Regular" w:eastAsia="方正兰亭黑简体" w:hAnsi="HuaweiSans-Regular" w:hint="eastAsia"/>
            </w:rPr>
          </w:pPr>
        </w:p>
      </w:tc>
      <w:tc>
        <w:tcPr>
          <w:tcW w:w="7371" w:type="dxa"/>
          <w:vAlign w:val="bottom"/>
        </w:tcPr>
        <w:p w14:paraId="541AEA52" w14:textId="725AD7EB" w:rsidR="00AD4721" w:rsidRPr="00B3672F" w:rsidRDefault="00AD4721" w:rsidP="00955731">
          <w:pPr>
            <w:pStyle w:val="TableNote"/>
            <w:ind w:left="0"/>
            <w:jc w:val="center"/>
            <w:rPr>
              <w:rFonts w:ascii="HuaweiSans-Regular" w:eastAsia="方正兰亭黑简体" w:hAnsi="HuaweiSans-Regular" w:hint="eastAsia"/>
              <w:noProof/>
            </w:rPr>
          </w:pPr>
          <w:r w:rsidRPr="00037F64">
            <w:rPr>
              <w:rFonts w:ascii="HuaweiSans-Regular" w:eastAsia="方正兰亭黑简体" w:hAnsi="HuaweiSans-Regular"/>
              <w:noProof/>
            </w:rPr>
            <w:t>OpenGauss</w:t>
          </w:r>
          <w:r>
            <w:rPr>
              <w:rFonts w:ascii="HuaweiSans-Regular" w:eastAsia="方正兰亭黑简体" w:hAnsi="HuaweiSans-Regular"/>
              <w:noProof/>
            </w:rPr>
            <w:t>数据库</w:t>
          </w:r>
          <w:r>
            <w:rPr>
              <w:rFonts w:ascii="HuaweiSans-Regular" w:eastAsia="方正兰亭黑简体" w:hAnsi="HuaweiSans-Regular" w:hint="eastAsia"/>
              <w:noProof/>
            </w:rPr>
            <w:t>开发指导</w:t>
          </w:r>
          <w:r>
            <w:rPr>
              <w:rFonts w:ascii="HuaweiSans-Regular" w:eastAsia="方正兰亭黑简体" w:hAnsi="HuaweiSans-Regular"/>
              <w:noProof/>
            </w:rPr>
            <w:t>手册</w:t>
          </w:r>
        </w:p>
      </w:tc>
      <w:tc>
        <w:tcPr>
          <w:tcW w:w="1134" w:type="dxa"/>
          <w:vAlign w:val="bottom"/>
        </w:tcPr>
        <w:p w14:paraId="279C3BBC" w14:textId="1A924E70" w:rsidR="00AD4721" w:rsidRPr="00B3672F" w:rsidRDefault="00AD4721"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AD4721" w:rsidRPr="00B3672F" w:rsidRDefault="00AD4721" w:rsidP="00033B54">
    <w:pPr>
      <w:pStyle w:val="a7"/>
      <w:rPr>
        <w:rFonts w:ascii="HuaweiSans-Regular" w:eastAsia="方正兰亭黑简体" w:hAnsi="HuaweiSans-Regular" w:hint="eastAsia"/>
      </w:rPr>
    </w:pPr>
  </w:p>
  <w:p w14:paraId="76432B8F" w14:textId="77777777" w:rsidR="00AD4721" w:rsidRPr="00B3672F" w:rsidRDefault="00AD4721" w:rsidP="00033B54">
    <w:pPr>
      <w:pStyle w:val="a7"/>
      <w:rPr>
        <w:rFonts w:ascii="HuaweiSans-Regular" w:eastAsia="方正兰亭黑简体" w:hAnsi="HuaweiSans-Regular" w:hint="eastAsia"/>
      </w:rPr>
    </w:pPr>
  </w:p>
  <w:p w14:paraId="2CCE42D9" w14:textId="77777777" w:rsidR="00AD4721" w:rsidRPr="00B3672F" w:rsidRDefault="00AD4721">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8"/>
  </w:num>
  <w:num w:numId="3">
    <w:abstractNumId w:val="6"/>
  </w:num>
  <w:num w:numId="4">
    <w:abstractNumId w:val="17"/>
  </w:num>
  <w:num w:numId="5">
    <w:abstractNumId w:val="3"/>
  </w:num>
  <w:num w:numId="6">
    <w:abstractNumId w:val="10"/>
  </w:num>
  <w:num w:numId="7">
    <w:abstractNumId w:val="5"/>
  </w:num>
  <w:num w:numId="8">
    <w:abstractNumId w:val="1"/>
  </w:num>
  <w:num w:numId="9">
    <w:abstractNumId w:val="7"/>
  </w:num>
  <w:num w:numId="10">
    <w:abstractNumId w:val="11"/>
  </w:num>
  <w:num w:numId="11">
    <w:abstractNumId w:val="9"/>
  </w:num>
  <w:num w:numId="12">
    <w:abstractNumId w:val="13"/>
  </w:num>
  <w:num w:numId="13">
    <w:abstractNumId w:val="0"/>
  </w:num>
  <w:num w:numId="14">
    <w:abstractNumId w:val="3"/>
  </w:num>
  <w:num w:numId="15">
    <w:abstractNumId w:val="4"/>
  </w:num>
  <w:num w:numId="16">
    <w:abstractNumId w:val="15"/>
  </w:num>
  <w:num w:numId="17">
    <w:abstractNumId w:val="14"/>
  </w:num>
  <w:num w:numId="18">
    <w:abstractNumId w:val="12"/>
  </w:num>
  <w:num w:numId="19">
    <w:abstractNumId w:val="2"/>
  </w:num>
  <w:num w:numId="20">
    <w:abstractNumId w:val="12"/>
  </w:num>
  <w:num w:numId="21">
    <w:abstractNumId w:val="3"/>
  </w:num>
  <w:num w:numId="22">
    <w:abstractNumId w:val="3"/>
  </w:num>
  <w:num w:numId="23">
    <w:abstractNumId w:val="3"/>
  </w:num>
  <w:num w:numId="2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568"/>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F9F"/>
    <w:rsid w:val="000210D2"/>
    <w:rsid w:val="0002214D"/>
    <w:rsid w:val="0002276F"/>
    <w:rsid w:val="00023670"/>
    <w:rsid w:val="00024836"/>
    <w:rsid w:val="0002558E"/>
    <w:rsid w:val="00026B49"/>
    <w:rsid w:val="00027F46"/>
    <w:rsid w:val="00030293"/>
    <w:rsid w:val="000321CB"/>
    <w:rsid w:val="00033243"/>
    <w:rsid w:val="00033B54"/>
    <w:rsid w:val="00033F84"/>
    <w:rsid w:val="000375E9"/>
    <w:rsid w:val="00037C93"/>
    <w:rsid w:val="00037F64"/>
    <w:rsid w:val="00041545"/>
    <w:rsid w:val="00041907"/>
    <w:rsid w:val="00043B1A"/>
    <w:rsid w:val="00044BAB"/>
    <w:rsid w:val="000502C1"/>
    <w:rsid w:val="00050311"/>
    <w:rsid w:val="000504DB"/>
    <w:rsid w:val="0005157D"/>
    <w:rsid w:val="00051A7C"/>
    <w:rsid w:val="00051CA2"/>
    <w:rsid w:val="00051D7A"/>
    <w:rsid w:val="000524CF"/>
    <w:rsid w:val="00052608"/>
    <w:rsid w:val="000534A2"/>
    <w:rsid w:val="000535E5"/>
    <w:rsid w:val="00053DD0"/>
    <w:rsid w:val="000548C8"/>
    <w:rsid w:val="00054DE4"/>
    <w:rsid w:val="00062A99"/>
    <w:rsid w:val="00064F80"/>
    <w:rsid w:val="0006678D"/>
    <w:rsid w:val="0006684D"/>
    <w:rsid w:val="00066A44"/>
    <w:rsid w:val="00066F4D"/>
    <w:rsid w:val="000670C4"/>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D84"/>
    <w:rsid w:val="00084BE0"/>
    <w:rsid w:val="0008503A"/>
    <w:rsid w:val="000854EA"/>
    <w:rsid w:val="000862CE"/>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4AFB"/>
    <w:rsid w:val="000B536D"/>
    <w:rsid w:val="000B5EE1"/>
    <w:rsid w:val="000B6384"/>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8ED"/>
    <w:rsid w:val="000E5818"/>
    <w:rsid w:val="000E5B3B"/>
    <w:rsid w:val="000F21A1"/>
    <w:rsid w:val="000F36FA"/>
    <w:rsid w:val="000F39F1"/>
    <w:rsid w:val="000F443B"/>
    <w:rsid w:val="000F4683"/>
    <w:rsid w:val="000F5184"/>
    <w:rsid w:val="000F536E"/>
    <w:rsid w:val="000F6AA5"/>
    <w:rsid w:val="000F73A2"/>
    <w:rsid w:val="001007FB"/>
    <w:rsid w:val="00100B04"/>
    <w:rsid w:val="001017DC"/>
    <w:rsid w:val="0010187A"/>
    <w:rsid w:val="00101AE3"/>
    <w:rsid w:val="001020BB"/>
    <w:rsid w:val="0010214D"/>
    <w:rsid w:val="0010341A"/>
    <w:rsid w:val="0010410B"/>
    <w:rsid w:val="00104ADC"/>
    <w:rsid w:val="00105CDE"/>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6D0"/>
    <w:rsid w:val="00131CAC"/>
    <w:rsid w:val="00134805"/>
    <w:rsid w:val="00135B97"/>
    <w:rsid w:val="00135C53"/>
    <w:rsid w:val="00136221"/>
    <w:rsid w:val="00137C3F"/>
    <w:rsid w:val="00141351"/>
    <w:rsid w:val="0014145E"/>
    <w:rsid w:val="0014154F"/>
    <w:rsid w:val="00142926"/>
    <w:rsid w:val="00142F34"/>
    <w:rsid w:val="0014332B"/>
    <w:rsid w:val="0014385B"/>
    <w:rsid w:val="0014498F"/>
    <w:rsid w:val="001453BD"/>
    <w:rsid w:val="001454CD"/>
    <w:rsid w:val="001454D1"/>
    <w:rsid w:val="00145A38"/>
    <w:rsid w:val="001464C2"/>
    <w:rsid w:val="00150967"/>
    <w:rsid w:val="00154ACF"/>
    <w:rsid w:val="00156F51"/>
    <w:rsid w:val="00160269"/>
    <w:rsid w:val="00160729"/>
    <w:rsid w:val="00161BC3"/>
    <w:rsid w:val="00163D02"/>
    <w:rsid w:val="00165253"/>
    <w:rsid w:val="001666C5"/>
    <w:rsid w:val="0017063D"/>
    <w:rsid w:val="00172027"/>
    <w:rsid w:val="00172E55"/>
    <w:rsid w:val="00172F8A"/>
    <w:rsid w:val="0017327A"/>
    <w:rsid w:val="0017401C"/>
    <w:rsid w:val="0017451A"/>
    <w:rsid w:val="00176B45"/>
    <w:rsid w:val="00180259"/>
    <w:rsid w:val="0018080D"/>
    <w:rsid w:val="00180E3E"/>
    <w:rsid w:val="00181143"/>
    <w:rsid w:val="001841C5"/>
    <w:rsid w:val="00185231"/>
    <w:rsid w:val="00185AA1"/>
    <w:rsid w:val="00185E03"/>
    <w:rsid w:val="00185EEE"/>
    <w:rsid w:val="00187508"/>
    <w:rsid w:val="00187DEF"/>
    <w:rsid w:val="00190A41"/>
    <w:rsid w:val="00191323"/>
    <w:rsid w:val="00191D15"/>
    <w:rsid w:val="001921A9"/>
    <w:rsid w:val="00193E30"/>
    <w:rsid w:val="001946F2"/>
    <w:rsid w:val="001955B0"/>
    <w:rsid w:val="001964B5"/>
    <w:rsid w:val="00196C9F"/>
    <w:rsid w:val="00197385"/>
    <w:rsid w:val="001A14C4"/>
    <w:rsid w:val="001A16D1"/>
    <w:rsid w:val="001A24AF"/>
    <w:rsid w:val="001A31E4"/>
    <w:rsid w:val="001A320B"/>
    <w:rsid w:val="001A3936"/>
    <w:rsid w:val="001A3F07"/>
    <w:rsid w:val="001A42A4"/>
    <w:rsid w:val="001A4A7A"/>
    <w:rsid w:val="001A5687"/>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851"/>
    <w:rsid w:val="001C0E12"/>
    <w:rsid w:val="001C0F7A"/>
    <w:rsid w:val="001C3D41"/>
    <w:rsid w:val="001C3F12"/>
    <w:rsid w:val="001C4487"/>
    <w:rsid w:val="001D001D"/>
    <w:rsid w:val="001D0149"/>
    <w:rsid w:val="001D0278"/>
    <w:rsid w:val="001D18DC"/>
    <w:rsid w:val="001D47C0"/>
    <w:rsid w:val="001D669F"/>
    <w:rsid w:val="001D6842"/>
    <w:rsid w:val="001D7530"/>
    <w:rsid w:val="001D7DDA"/>
    <w:rsid w:val="001E30B9"/>
    <w:rsid w:val="001E382D"/>
    <w:rsid w:val="001E5A03"/>
    <w:rsid w:val="001E5B72"/>
    <w:rsid w:val="001E6211"/>
    <w:rsid w:val="001E6ABB"/>
    <w:rsid w:val="001E71BD"/>
    <w:rsid w:val="001E78E5"/>
    <w:rsid w:val="001F1D00"/>
    <w:rsid w:val="001F3661"/>
    <w:rsid w:val="001F54BE"/>
    <w:rsid w:val="001F760D"/>
    <w:rsid w:val="001F7C5C"/>
    <w:rsid w:val="002003E3"/>
    <w:rsid w:val="002004D8"/>
    <w:rsid w:val="00200836"/>
    <w:rsid w:val="0020153C"/>
    <w:rsid w:val="00202EB4"/>
    <w:rsid w:val="00203E5B"/>
    <w:rsid w:val="002044DD"/>
    <w:rsid w:val="002106BC"/>
    <w:rsid w:val="00210AA0"/>
    <w:rsid w:val="002116A0"/>
    <w:rsid w:val="002120A2"/>
    <w:rsid w:val="0021235C"/>
    <w:rsid w:val="002134C0"/>
    <w:rsid w:val="0021362D"/>
    <w:rsid w:val="00213E96"/>
    <w:rsid w:val="00214313"/>
    <w:rsid w:val="0021449A"/>
    <w:rsid w:val="002148FC"/>
    <w:rsid w:val="00215F48"/>
    <w:rsid w:val="00215F94"/>
    <w:rsid w:val="00216D88"/>
    <w:rsid w:val="00217D84"/>
    <w:rsid w:val="00220C70"/>
    <w:rsid w:val="002213B8"/>
    <w:rsid w:val="002226E2"/>
    <w:rsid w:val="002245F2"/>
    <w:rsid w:val="0022479A"/>
    <w:rsid w:val="002247BC"/>
    <w:rsid w:val="00225DA0"/>
    <w:rsid w:val="002315E3"/>
    <w:rsid w:val="0023220D"/>
    <w:rsid w:val="00232D1D"/>
    <w:rsid w:val="00234CC4"/>
    <w:rsid w:val="002352DE"/>
    <w:rsid w:val="00236A73"/>
    <w:rsid w:val="00236BFC"/>
    <w:rsid w:val="0023755F"/>
    <w:rsid w:val="002375BA"/>
    <w:rsid w:val="002376A5"/>
    <w:rsid w:val="00242BDE"/>
    <w:rsid w:val="00242D9E"/>
    <w:rsid w:val="00244036"/>
    <w:rsid w:val="00244EA6"/>
    <w:rsid w:val="002457D8"/>
    <w:rsid w:val="002461C9"/>
    <w:rsid w:val="00246E3D"/>
    <w:rsid w:val="00247659"/>
    <w:rsid w:val="00247F5B"/>
    <w:rsid w:val="00250E51"/>
    <w:rsid w:val="002512A2"/>
    <w:rsid w:val="00251FCE"/>
    <w:rsid w:val="00252D4B"/>
    <w:rsid w:val="00253234"/>
    <w:rsid w:val="00253B8B"/>
    <w:rsid w:val="002541B3"/>
    <w:rsid w:val="00257718"/>
    <w:rsid w:val="002605B0"/>
    <w:rsid w:val="00260775"/>
    <w:rsid w:val="002616FB"/>
    <w:rsid w:val="0026200E"/>
    <w:rsid w:val="00262636"/>
    <w:rsid w:val="00263DF1"/>
    <w:rsid w:val="00264059"/>
    <w:rsid w:val="002652D5"/>
    <w:rsid w:val="002658D5"/>
    <w:rsid w:val="00266D68"/>
    <w:rsid w:val="002711F9"/>
    <w:rsid w:val="00271653"/>
    <w:rsid w:val="00273DF1"/>
    <w:rsid w:val="00274DC5"/>
    <w:rsid w:val="0027666D"/>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232"/>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DEE"/>
    <w:rsid w:val="002A7E08"/>
    <w:rsid w:val="002B0014"/>
    <w:rsid w:val="002B12E7"/>
    <w:rsid w:val="002B1FD4"/>
    <w:rsid w:val="002B2208"/>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8D7"/>
    <w:rsid w:val="002C5BEE"/>
    <w:rsid w:val="002C5EE9"/>
    <w:rsid w:val="002C6505"/>
    <w:rsid w:val="002D10F5"/>
    <w:rsid w:val="002D1728"/>
    <w:rsid w:val="002D489E"/>
    <w:rsid w:val="002D5BF8"/>
    <w:rsid w:val="002D6C54"/>
    <w:rsid w:val="002E0191"/>
    <w:rsid w:val="002E0734"/>
    <w:rsid w:val="002E428B"/>
    <w:rsid w:val="002E48D0"/>
    <w:rsid w:val="002E5399"/>
    <w:rsid w:val="002F014B"/>
    <w:rsid w:val="002F16D9"/>
    <w:rsid w:val="002F41B8"/>
    <w:rsid w:val="002F4605"/>
    <w:rsid w:val="002F496F"/>
    <w:rsid w:val="002F6142"/>
    <w:rsid w:val="002F64F1"/>
    <w:rsid w:val="002F692D"/>
    <w:rsid w:val="002F6A34"/>
    <w:rsid w:val="002F6AA6"/>
    <w:rsid w:val="002F6BCF"/>
    <w:rsid w:val="002F723A"/>
    <w:rsid w:val="002F7B08"/>
    <w:rsid w:val="00300685"/>
    <w:rsid w:val="0030084D"/>
    <w:rsid w:val="00301FC4"/>
    <w:rsid w:val="00302245"/>
    <w:rsid w:val="00303543"/>
    <w:rsid w:val="00303D9D"/>
    <w:rsid w:val="003041A0"/>
    <w:rsid w:val="00305BEB"/>
    <w:rsid w:val="00305FB3"/>
    <w:rsid w:val="00306280"/>
    <w:rsid w:val="00306677"/>
    <w:rsid w:val="00307DBA"/>
    <w:rsid w:val="00311171"/>
    <w:rsid w:val="00312DF1"/>
    <w:rsid w:val="003141CC"/>
    <w:rsid w:val="00314574"/>
    <w:rsid w:val="003162AE"/>
    <w:rsid w:val="0031692E"/>
    <w:rsid w:val="00316C8E"/>
    <w:rsid w:val="00317E33"/>
    <w:rsid w:val="00320117"/>
    <w:rsid w:val="00320283"/>
    <w:rsid w:val="00320692"/>
    <w:rsid w:val="00321154"/>
    <w:rsid w:val="00322063"/>
    <w:rsid w:val="00325029"/>
    <w:rsid w:val="00325598"/>
    <w:rsid w:val="003267BB"/>
    <w:rsid w:val="00327963"/>
    <w:rsid w:val="00327A89"/>
    <w:rsid w:val="00332DAA"/>
    <w:rsid w:val="003344D9"/>
    <w:rsid w:val="00334DAA"/>
    <w:rsid w:val="003350A3"/>
    <w:rsid w:val="003372EA"/>
    <w:rsid w:val="00337A16"/>
    <w:rsid w:val="00337B1D"/>
    <w:rsid w:val="00340C4B"/>
    <w:rsid w:val="00342110"/>
    <w:rsid w:val="00342135"/>
    <w:rsid w:val="00342305"/>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02"/>
    <w:rsid w:val="00361792"/>
    <w:rsid w:val="00361F14"/>
    <w:rsid w:val="00361F4E"/>
    <w:rsid w:val="00362546"/>
    <w:rsid w:val="003629CB"/>
    <w:rsid w:val="00362BAD"/>
    <w:rsid w:val="00362ECF"/>
    <w:rsid w:val="00364C9D"/>
    <w:rsid w:val="0036631D"/>
    <w:rsid w:val="003667C0"/>
    <w:rsid w:val="00366E4B"/>
    <w:rsid w:val="00367EDA"/>
    <w:rsid w:val="00370DC3"/>
    <w:rsid w:val="00370EBE"/>
    <w:rsid w:val="003731A9"/>
    <w:rsid w:val="00373B2C"/>
    <w:rsid w:val="0037561E"/>
    <w:rsid w:val="00375EAD"/>
    <w:rsid w:val="00382427"/>
    <w:rsid w:val="00382C74"/>
    <w:rsid w:val="00383C67"/>
    <w:rsid w:val="00384F48"/>
    <w:rsid w:val="00385B0B"/>
    <w:rsid w:val="003860AA"/>
    <w:rsid w:val="0038612C"/>
    <w:rsid w:val="00386230"/>
    <w:rsid w:val="0038624B"/>
    <w:rsid w:val="00390073"/>
    <w:rsid w:val="00390D3B"/>
    <w:rsid w:val="00391A56"/>
    <w:rsid w:val="003925C2"/>
    <w:rsid w:val="003938C4"/>
    <w:rsid w:val="003944FC"/>
    <w:rsid w:val="003959B9"/>
    <w:rsid w:val="00395E30"/>
    <w:rsid w:val="003966C3"/>
    <w:rsid w:val="0039711D"/>
    <w:rsid w:val="003A036C"/>
    <w:rsid w:val="003A104F"/>
    <w:rsid w:val="003A27F5"/>
    <w:rsid w:val="003A3E26"/>
    <w:rsid w:val="003A3E7D"/>
    <w:rsid w:val="003A49B8"/>
    <w:rsid w:val="003A539B"/>
    <w:rsid w:val="003A5BE8"/>
    <w:rsid w:val="003A5FE1"/>
    <w:rsid w:val="003A7260"/>
    <w:rsid w:val="003A7C9C"/>
    <w:rsid w:val="003B0C21"/>
    <w:rsid w:val="003B129F"/>
    <w:rsid w:val="003B1CDC"/>
    <w:rsid w:val="003B22E9"/>
    <w:rsid w:val="003B2A89"/>
    <w:rsid w:val="003B2CEF"/>
    <w:rsid w:val="003B49A7"/>
    <w:rsid w:val="003B6F29"/>
    <w:rsid w:val="003C08CB"/>
    <w:rsid w:val="003C1978"/>
    <w:rsid w:val="003C1E9E"/>
    <w:rsid w:val="003C2E2D"/>
    <w:rsid w:val="003C30C3"/>
    <w:rsid w:val="003C39E6"/>
    <w:rsid w:val="003C5BE1"/>
    <w:rsid w:val="003D2573"/>
    <w:rsid w:val="003D2786"/>
    <w:rsid w:val="003D3B19"/>
    <w:rsid w:val="003E06CC"/>
    <w:rsid w:val="003E115D"/>
    <w:rsid w:val="003E1CCE"/>
    <w:rsid w:val="003E1F44"/>
    <w:rsid w:val="003E20B8"/>
    <w:rsid w:val="003E211E"/>
    <w:rsid w:val="003E3A83"/>
    <w:rsid w:val="003E5019"/>
    <w:rsid w:val="003E5313"/>
    <w:rsid w:val="003E63EC"/>
    <w:rsid w:val="003E7FEC"/>
    <w:rsid w:val="003F0AFB"/>
    <w:rsid w:val="003F0B45"/>
    <w:rsid w:val="003F0F18"/>
    <w:rsid w:val="003F123E"/>
    <w:rsid w:val="003F3A47"/>
    <w:rsid w:val="003F3D2A"/>
    <w:rsid w:val="003F4170"/>
    <w:rsid w:val="003F43CE"/>
    <w:rsid w:val="003F4EF8"/>
    <w:rsid w:val="003F4FCF"/>
    <w:rsid w:val="003F627D"/>
    <w:rsid w:val="003F7555"/>
    <w:rsid w:val="00400F61"/>
    <w:rsid w:val="004024AA"/>
    <w:rsid w:val="00403032"/>
    <w:rsid w:val="0040332D"/>
    <w:rsid w:val="004040EF"/>
    <w:rsid w:val="00404D6D"/>
    <w:rsid w:val="004053CB"/>
    <w:rsid w:val="0041039A"/>
    <w:rsid w:val="004114EB"/>
    <w:rsid w:val="00411791"/>
    <w:rsid w:val="00413400"/>
    <w:rsid w:val="004136A5"/>
    <w:rsid w:val="0041409F"/>
    <w:rsid w:val="00416E2E"/>
    <w:rsid w:val="00420B72"/>
    <w:rsid w:val="00422748"/>
    <w:rsid w:val="0042354E"/>
    <w:rsid w:val="004278B5"/>
    <w:rsid w:val="004300F4"/>
    <w:rsid w:val="004314CE"/>
    <w:rsid w:val="004346AD"/>
    <w:rsid w:val="004356EB"/>
    <w:rsid w:val="00435FAE"/>
    <w:rsid w:val="0043602D"/>
    <w:rsid w:val="0043675F"/>
    <w:rsid w:val="00436804"/>
    <w:rsid w:val="00436B92"/>
    <w:rsid w:val="00440AA8"/>
    <w:rsid w:val="00441D72"/>
    <w:rsid w:val="004439B1"/>
    <w:rsid w:val="00445B69"/>
    <w:rsid w:val="00447103"/>
    <w:rsid w:val="0044762D"/>
    <w:rsid w:val="00450E12"/>
    <w:rsid w:val="00451CF6"/>
    <w:rsid w:val="00451CFA"/>
    <w:rsid w:val="0045366D"/>
    <w:rsid w:val="004547B4"/>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26B1"/>
    <w:rsid w:val="00473CB2"/>
    <w:rsid w:val="00473FEF"/>
    <w:rsid w:val="00476FB1"/>
    <w:rsid w:val="00477927"/>
    <w:rsid w:val="004821F6"/>
    <w:rsid w:val="0048308E"/>
    <w:rsid w:val="004832FC"/>
    <w:rsid w:val="0048347D"/>
    <w:rsid w:val="00483F9A"/>
    <w:rsid w:val="004854BD"/>
    <w:rsid w:val="0048572D"/>
    <w:rsid w:val="00486E75"/>
    <w:rsid w:val="00487A1C"/>
    <w:rsid w:val="00487E35"/>
    <w:rsid w:val="00490002"/>
    <w:rsid w:val="00490EDD"/>
    <w:rsid w:val="00491A2E"/>
    <w:rsid w:val="004933CE"/>
    <w:rsid w:val="004957AB"/>
    <w:rsid w:val="0049632C"/>
    <w:rsid w:val="00496E4C"/>
    <w:rsid w:val="004972A2"/>
    <w:rsid w:val="00497F73"/>
    <w:rsid w:val="004A2642"/>
    <w:rsid w:val="004A2673"/>
    <w:rsid w:val="004A31D9"/>
    <w:rsid w:val="004A3992"/>
    <w:rsid w:val="004A4005"/>
    <w:rsid w:val="004B0AC0"/>
    <w:rsid w:val="004B0D41"/>
    <w:rsid w:val="004B29CD"/>
    <w:rsid w:val="004B3531"/>
    <w:rsid w:val="004B38F1"/>
    <w:rsid w:val="004B3D5C"/>
    <w:rsid w:val="004B4C7A"/>
    <w:rsid w:val="004B6114"/>
    <w:rsid w:val="004B6AA4"/>
    <w:rsid w:val="004B7805"/>
    <w:rsid w:val="004B7A61"/>
    <w:rsid w:val="004C0466"/>
    <w:rsid w:val="004C28C6"/>
    <w:rsid w:val="004C2DE8"/>
    <w:rsid w:val="004C41B3"/>
    <w:rsid w:val="004C7386"/>
    <w:rsid w:val="004C7563"/>
    <w:rsid w:val="004D26B5"/>
    <w:rsid w:val="004D2AC9"/>
    <w:rsid w:val="004D2AE8"/>
    <w:rsid w:val="004D2C13"/>
    <w:rsid w:val="004D38B7"/>
    <w:rsid w:val="004D4DFE"/>
    <w:rsid w:val="004D5CF1"/>
    <w:rsid w:val="004D5DB3"/>
    <w:rsid w:val="004D5DC8"/>
    <w:rsid w:val="004D643F"/>
    <w:rsid w:val="004D69D2"/>
    <w:rsid w:val="004E058B"/>
    <w:rsid w:val="004E0672"/>
    <w:rsid w:val="004E1362"/>
    <w:rsid w:val="004E1ABB"/>
    <w:rsid w:val="004E2448"/>
    <w:rsid w:val="004E2A1E"/>
    <w:rsid w:val="004E2A9A"/>
    <w:rsid w:val="004E2DD3"/>
    <w:rsid w:val="004E2FEA"/>
    <w:rsid w:val="004E305E"/>
    <w:rsid w:val="004E42D2"/>
    <w:rsid w:val="004E6EC6"/>
    <w:rsid w:val="004E7EEB"/>
    <w:rsid w:val="004F06FA"/>
    <w:rsid w:val="004F0D14"/>
    <w:rsid w:val="004F1A3D"/>
    <w:rsid w:val="004F2F75"/>
    <w:rsid w:val="004F38AE"/>
    <w:rsid w:val="004F3C7C"/>
    <w:rsid w:val="004F3E1C"/>
    <w:rsid w:val="004F4507"/>
    <w:rsid w:val="004F6280"/>
    <w:rsid w:val="004F697C"/>
    <w:rsid w:val="004F6CED"/>
    <w:rsid w:val="005016A8"/>
    <w:rsid w:val="005016B9"/>
    <w:rsid w:val="00501B07"/>
    <w:rsid w:val="00501EA8"/>
    <w:rsid w:val="00503848"/>
    <w:rsid w:val="00503D14"/>
    <w:rsid w:val="00504601"/>
    <w:rsid w:val="00504B55"/>
    <w:rsid w:val="0050533D"/>
    <w:rsid w:val="0050614A"/>
    <w:rsid w:val="00507E2A"/>
    <w:rsid w:val="005135D9"/>
    <w:rsid w:val="00513991"/>
    <w:rsid w:val="00514717"/>
    <w:rsid w:val="005154D1"/>
    <w:rsid w:val="005214A7"/>
    <w:rsid w:val="00522580"/>
    <w:rsid w:val="00523C28"/>
    <w:rsid w:val="0052474E"/>
    <w:rsid w:val="00525181"/>
    <w:rsid w:val="00526952"/>
    <w:rsid w:val="00526BBC"/>
    <w:rsid w:val="00530302"/>
    <w:rsid w:val="00530D24"/>
    <w:rsid w:val="0053194D"/>
    <w:rsid w:val="00531EDE"/>
    <w:rsid w:val="00533708"/>
    <w:rsid w:val="00534BBB"/>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67000"/>
    <w:rsid w:val="005706B5"/>
    <w:rsid w:val="0057087E"/>
    <w:rsid w:val="00570E01"/>
    <w:rsid w:val="00571B40"/>
    <w:rsid w:val="00573192"/>
    <w:rsid w:val="00573C39"/>
    <w:rsid w:val="0057476C"/>
    <w:rsid w:val="00574927"/>
    <w:rsid w:val="0057502B"/>
    <w:rsid w:val="005750C8"/>
    <w:rsid w:val="00577A5F"/>
    <w:rsid w:val="00577A8B"/>
    <w:rsid w:val="00577CDF"/>
    <w:rsid w:val="0058075E"/>
    <w:rsid w:val="00581446"/>
    <w:rsid w:val="00581962"/>
    <w:rsid w:val="00581A67"/>
    <w:rsid w:val="00585E01"/>
    <w:rsid w:val="00586D12"/>
    <w:rsid w:val="0059074F"/>
    <w:rsid w:val="00591846"/>
    <w:rsid w:val="00592EA9"/>
    <w:rsid w:val="00594091"/>
    <w:rsid w:val="00596A92"/>
    <w:rsid w:val="005A0AAD"/>
    <w:rsid w:val="005A1A80"/>
    <w:rsid w:val="005A1E6F"/>
    <w:rsid w:val="005A2537"/>
    <w:rsid w:val="005A26CE"/>
    <w:rsid w:val="005A348F"/>
    <w:rsid w:val="005A388E"/>
    <w:rsid w:val="005A3C7B"/>
    <w:rsid w:val="005A423E"/>
    <w:rsid w:val="005A53D7"/>
    <w:rsid w:val="005A5A71"/>
    <w:rsid w:val="005A751D"/>
    <w:rsid w:val="005A7C55"/>
    <w:rsid w:val="005B0949"/>
    <w:rsid w:val="005B1188"/>
    <w:rsid w:val="005B11F5"/>
    <w:rsid w:val="005B2518"/>
    <w:rsid w:val="005B2BFD"/>
    <w:rsid w:val="005B30B2"/>
    <w:rsid w:val="005B310A"/>
    <w:rsid w:val="005B3DDC"/>
    <w:rsid w:val="005B400E"/>
    <w:rsid w:val="005B5054"/>
    <w:rsid w:val="005B5970"/>
    <w:rsid w:val="005B6D8C"/>
    <w:rsid w:val="005B755C"/>
    <w:rsid w:val="005B7DC2"/>
    <w:rsid w:val="005B7E6C"/>
    <w:rsid w:val="005C4B55"/>
    <w:rsid w:val="005C4E64"/>
    <w:rsid w:val="005C7A20"/>
    <w:rsid w:val="005C7FAB"/>
    <w:rsid w:val="005D1BCC"/>
    <w:rsid w:val="005D203C"/>
    <w:rsid w:val="005D2276"/>
    <w:rsid w:val="005D2A15"/>
    <w:rsid w:val="005D2DB6"/>
    <w:rsid w:val="005D4160"/>
    <w:rsid w:val="005D419D"/>
    <w:rsid w:val="005D499C"/>
    <w:rsid w:val="005D4B94"/>
    <w:rsid w:val="005D4C6C"/>
    <w:rsid w:val="005D654D"/>
    <w:rsid w:val="005E004F"/>
    <w:rsid w:val="005E0257"/>
    <w:rsid w:val="005E08C3"/>
    <w:rsid w:val="005E2BA8"/>
    <w:rsid w:val="005E2DD2"/>
    <w:rsid w:val="005E4B56"/>
    <w:rsid w:val="005E5310"/>
    <w:rsid w:val="005F0970"/>
    <w:rsid w:val="005F10B1"/>
    <w:rsid w:val="005F26D0"/>
    <w:rsid w:val="005F2A85"/>
    <w:rsid w:val="005F2ACD"/>
    <w:rsid w:val="005F473E"/>
    <w:rsid w:val="005F5536"/>
    <w:rsid w:val="005F66A9"/>
    <w:rsid w:val="00600FA3"/>
    <w:rsid w:val="0060106F"/>
    <w:rsid w:val="006014A4"/>
    <w:rsid w:val="00602B73"/>
    <w:rsid w:val="00606353"/>
    <w:rsid w:val="006072A9"/>
    <w:rsid w:val="00607A81"/>
    <w:rsid w:val="00610C3F"/>
    <w:rsid w:val="006120E1"/>
    <w:rsid w:val="00612A48"/>
    <w:rsid w:val="006137CA"/>
    <w:rsid w:val="00613D31"/>
    <w:rsid w:val="00614715"/>
    <w:rsid w:val="0061737C"/>
    <w:rsid w:val="006174FF"/>
    <w:rsid w:val="0061787C"/>
    <w:rsid w:val="00620B4A"/>
    <w:rsid w:val="00621B0C"/>
    <w:rsid w:val="00621FE8"/>
    <w:rsid w:val="00622AD7"/>
    <w:rsid w:val="00623396"/>
    <w:rsid w:val="00624F47"/>
    <w:rsid w:val="006259EC"/>
    <w:rsid w:val="00627321"/>
    <w:rsid w:val="0062799A"/>
    <w:rsid w:val="00630C42"/>
    <w:rsid w:val="00631584"/>
    <w:rsid w:val="00631B2F"/>
    <w:rsid w:val="006320F1"/>
    <w:rsid w:val="00632A2C"/>
    <w:rsid w:val="00633087"/>
    <w:rsid w:val="0063351F"/>
    <w:rsid w:val="00634155"/>
    <w:rsid w:val="00634469"/>
    <w:rsid w:val="00634DF4"/>
    <w:rsid w:val="00636190"/>
    <w:rsid w:val="00636666"/>
    <w:rsid w:val="0064022C"/>
    <w:rsid w:val="00640FAB"/>
    <w:rsid w:val="00641667"/>
    <w:rsid w:val="00641F46"/>
    <w:rsid w:val="00641FC7"/>
    <w:rsid w:val="006420EA"/>
    <w:rsid w:val="006448B6"/>
    <w:rsid w:val="006468D2"/>
    <w:rsid w:val="006521BE"/>
    <w:rsid w:val="00652A23"/>
    <w:rsid w:val="00652FDB"/>
    <w:rsid w:val="00655365"/>
    <w:rsid w:val="00656D35"/>
    <w:rsid w:val="00656DFB"/>
    <w:rsid w:val="006611CD"/>
    <w:rsid w:val="00661235"/>
    <w:rsid w:val="00661D4D"/>
    <w:rsid w:val="00662E2B"/>
    <w:rsid w:val="00662FD8"/>
    <w:rsid w:val="006646A8"/>
    <w:rsid w:val="006651F6"/>
    <w:rsid w:val="00665B0E"/>
    <w:rsid w:val="0066732A"/>
    <w:rsid w:val="00672951"/>
    <w:rsid w:val="00674A4C"/>
    <w:rsid w:val="006765F5"/>
    <w:rsid w:val="00676C2A"/>
    <w:rsid w:val="00680302"/>
    <w:rsid w:val="00680585"/>
    <w:rsid w:val="00680B76"/>
    <w:rsid w:val="00681061"/>
    <w:rsid w:val="00682475"/>
    <w:rsid w:val="00683953"/>
    <w:rsid w:val="0068422F"/>
    <w:rsid w:val="006852DA"/>
    <w:rsid w:val="00685D8F"/>
    <w:rsid w:val="0069089C"/>
    <w:rsid w:val="00691C48"/>
    <w:rsid w:val="00691CA6"/>
    <w:rsid w:val="0069554C"/>
    <w:rsid w:val="006959AF"/>
    <w:rsid w:val="00695D19"/>
    <w:rsid w:val="00697D2C"/>
    <w:rsid w:val="006A144A"/>
    <w:rsid w:val="006A1739"/>
    <w:rsid w:val="006A22A1"/>
    <w:rsid w:val="006A25D7"/>
    <w:rsid w:val="006A39FD"/>
    <w:rsid w:val="006A458E"/>
    <w:rsid w:val="006A7AB4"/>
    <w:rsid w:val="006B08AB"/>
    <w:rsid w:val="006B58EE"/>
    <w:rsid w:val="006B5E98"/>
    <w:rsid w:val="006B6A79"/>
    <w:rsid w:val="006C1E0B"/>
    <w:rsid w:val="006C425F"/>
    <w:rsid w:val="006C4329"/>
    <w:rsid w:val="006C559F"/>
    <w:rsid w:val="006C65AA"/>
    <w:rsid w:val="006C756C"/>
    <w:rsid w:val="006D0B05"/>
    <w:rsid w:val="006D3376"/>
    <w:rsid w:val="006D46A5"/>
    <w:rsid w:val="006D622A"/>
    <w:rsid w:val="006E0331"/>
    <w:rsid w:val="006E0824"/>
    <w:rsid w:val="006E17E3"/>
    <w:rsid w:val="006E2DF2"/>
    <w:rsid w:val="006E2F9F"/>
    <w:rsid w:val="006E66F1"/>
    <w:rsid w:val="006E70B8"/>
    <w:rsid w:val="006F206B"/>
    <w:rsid w:val="006F23AF"/>
    <w:rsid w:val="006F2A6C"/>
    <w:rsid w:val="006F3081"/>
    <w:rsid w:val="006F30BD"/>
    <w:rsid w:val="006F4046"/>
    <w:rsid w:val="006F58F0"/>
    <w:rsid w:val="006F6B63"/>
    <w:rsid w:val="006F7BD8"/>
    <w:rsid w:val="00700E45"/>
    <w:rsid w:val="00701070"/>
    <w:rsid w:val="00701139"/>
    <w:rsid w:val="007029D0"/>
    <w:rsid w:val="0070345E"/>
    <w:rsid w:val="0070376F"/>
    <w:rsid w:val="007042AA"/>
    <w:rsid w:val="007043C1"/>
    <w:rsid w:val="00704E84"/>
    <w:rsid w:val="00705017"/>
    <w:rsid w:val="0070636C"/>
    <w:rsid w:val="00707281"/>
    <w:rsid w:val="00707F57"/>
    <w:rsid w:val="007117AB"/>
    <w:rsid w:val="00711AA7"/>
    <w:rsid w:val="00712D2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69BD"/>
    <w:rsid w:val="00737D63"/>
    <w:rsid w:val="00737E11"/>
    <w:rsid w:val="00737EF0"/>
    <w:rsid w:val="0074025C"/>
    <w:rsid w:val="00742A75"/>
    <w:rsid w:val="00742D5E"/>
    <w:rsid w:val="0074365E"/>
    <w:rsid w:val="007455B8"/>
    <w:rsid w:val="0074627D"/>
    <w:rsid w:val="0074648A"/>
    <w:rsid w:val="00746952"/>
    <w:rsid w:val="007476D8"/>
    <w:rsid w:val="007505CA"/>
    <w:rsid w:val="00750768"/>
    <w:rsid w:val="007511FB"/>
    <w:rsid w:val="007513EB"/>
    <w:rsid w:val="00752B9C"/>
    <w:rsid w:val="0075561F"/>
    <w:rsid w:val="00755DD5"/>
    <w:rsid w:val="0075691C"/>
    <w:rsid w:val="00756FCA"/>
    <w:rsid w:val="00757266"/>
    <w:rsid w:val="007578B3"/>
    <w:rsid w:val="00757989"/>
    <w:rsid w:val="00760AD1"/>
    <w:rsid w:val="00762127"/>
    <w:rsid w:val="00762499"/>
    <w:rsid w:val="0076282D"/>
    <w:rsid w:val="007638B2"/>
    <w:rsid w:val="00765F00"/>
    <w:rsid w:val="007660D6"/>
    <w:rsid w:val="0076676F"/>
    <w:rsid w:val="0076735B"/>
    <w:rsid w:val="007673B1"/>
    <w:rsid w:val="0077088E"/>
    <w:rsid w:val="00771F53"/>
    <w:rsid w:val="00772502"/>
    <w:rsid w:val="00774470"/>
    <w:rsid w:val="00774DDB"/>
    <w:rsid w:val="007750B2"/>
    <w:rsid w:val="00775422"/>
    <w:rsid w:val="00775A51"/>
    <w:rsid w:val="00780864"/>
    <w:rsid w:val="00781B39"/>
    <w:rsid w:val="0078266A"/>
    <w:rsid w:val="0078422C"/>
    <w:rsid w:val="00785729"/>
    <w:rsid w:val="00785ECF"/>
    <w:rsid w:val="00787543"/>
    <w:rsid w:val="00790918"/>
    <w:rsid w:val="00790CE5"/>
    <w:rsid w:val="00791CC2"/>
    <w:rsid w:val="00792F48"/>
    <w:rsid w:val="007946B0"/>
    <w:rsid w:val="007958A2"/>
    <w:rsid w:val="00796312"/>
    <w:rsid w:val="007A024E"/>
    <w:rsid w:val="007A0830"/>
    <w:rsid w:val="007A0C9B"/>
    <w:rsid w:val="007A1649"/>
    <w:rsid w:val="007A20EB"/>
    <w:rsid w:val="007A2E34"/>
    <w:rsid w:val="007A40F2"/>
    <w:rsid w:val="007A4B89"/>
    <w:rsid w:val="007B1662"/>
    <w:rsid w:val="007B1E9D"/>
    <w:rsid w:val="007B43DA"/>
    <w:rsid w:val="007B570C"/>
    <w:rsid w:val="007B5F15"/>
    <w:rsid w:val="007B656E"/>
    <w:rsid w:val="007B691F"/>
    <w:rsid w:val="007B69AF"/>
    <w:rsid w:val="007B70A6"/>
    <w:rsid w:val="007C0C8B"/>
    <w:rsid w:val="007C16D6"/>
    <w:rsid w:val="007C58EA"/>
    <w:rsid w:val="007C66F7"/>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E74F5"/>
    <w:rsid w:val="007F0380"/>
    <w:rsid w:val="007F1CDC"/>
    <w:rsid w:val="007F287D"/>
    <w:rsid w:val="007F2ED8"/>
    <w:rsid w:val="007F349E"/>
    <w:rsid w:val="007F5A96"/>
    <w:rsid w:val="007F72E4"/>
    <w:rsid w:val="007F79DF"/>
    <w:rsid w:val="007F7AA3"/>
    <w:rsid w:val="007F7C13"/>
    <w:rsid w:val="008019B8"/>
    <w:rsid w:val="00802671"/>
    <w:rsid w:val="00802CB6"/>
    <w:rsid w:val="00803565"/>
    <w:rsid w:val="00803612"/>
    <w:rsid w:val="00804FBF"/>
    <w:rsid w:val="008054F9"/>
    <w:rsid w:val="00805AA1"/>
    <w:rsid w:val="00806486"/>
    <w:rsid w:val="00806744"/>
    <w:rsid w:val="00806D41"/>
    <w:rsid w:val="00807F84"/>
    <w:rsid w:val="00810E74"/>
    <w:rsid w:val="00811280"/>
    <w:rsid w:val="00811B8B"/>
    <w:rsid w:val="00811EA4"/>
    <w:rsid w:val="0081257B"/>
    <w:rsid w:val="00812C3A"/>
    <w:rsid w:val="00814B59"/>
    <w:rsid w:val="0081556A"/>
    <w:rsid w:val="008170F5"/>
    <w:rsid w:val="00817623"/>
    <w:rsid w:val="008178E2"/>
    <w:rsid w:val="00817EEF"/>
    <w:rsid w:val="0082028F"/>
    <w:rsid w:val="00820D56"/>
    <w:rsid w:val="00821FF9"/>
    <w:rsid w:val="008222C3"/>
    <w:rsid w:val="008226AF"/>
    <w:rsid w:val="00822DDA"/>
    <w:rsid w:val="00823835"/>
    <w:rsid w:val="00825166"/>
    <w:rsid w:val="008251CB"/>
    <w:rsid w:val="00825757"/>
    <w:rsid w:val="00826AC1"/>
    <w:rsid w:val="00832F4E"/>
    <w:rsid w:val="008330FA"/>
    <w:rsid w:val="00833205"/>
    <w:rsid w:val="00833D4B"/>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572D7"/>
    <w:rsid w:val="00860186"/>
    <w:rsid w:val="0086134D"/>
    <w:rsid w:val="008619CD"/>
    <w:rsid w:val="00861AD4"/>
    <w:rsid w:val="008620FC"/>
    <w:rsid w:val="00864F67"/>
    <w:rsid w:val="00865C51"/>
    <w:rsid w:val="00866CFB"/>
    <w:rsid w:val="00870F0E"/>
    <w:rsid w:val="008711C0"/>
    <w:rsid w:val="008731B3"/>
    <w:rsid w:val="008734DA"/>
    <w:rsid w:val="00875503"/>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A03"/>
    <w:rsid w:val="00890E6E"/>
    <w:rsid w:val="0089106F"/>
    <w:rsid w:val="00892ED7"/>
    <w:rsid w:val="008938AC"/>
    <w:rsid w:val="00894601"/>
    <w:rsid w:val="00894B1A"/>
    <w:rsid w:val="00894C0F"/>
    <w:rsid w:val="00895429"/>
    <w:rsid w:val="0089590B"/>
    <w:rsid w:val="00896E8D"/>
    <w:rsid w:val="00897757"/>
    <w:rsid w:val="008A08C6"/>
    <w:rsid w:val="008A0CDC"/>
    <w:rsid w:val="008A288E"/>
    <w:rsid w:val="008A35DF"/>
    <w:rsid w:val="008A3B32"/>
    <w:rsid w:val="008A4ADD"/>
    <w:rsid w:val="008A4BDD"/>
    <w:rsid w:val="008A4D88"/>
    <w:rsid w:val="008A506E"/>
    <w:rsid w:val="008A5256"/>
    <w:rsid w:val="008A735E"/>
    <w:rsid w:val="008B0E3E"/>
    <w:rsid w:val="008B17EE"/>
    <w:rsid w:val="008B1ACE"/>
    <w:rsid w:val="008B34F2"/>
    <w:rsid w:val="008B3793"/>
    <w:rsid w:val="008B39BF"/>
    <w:rsid w:val="008B4D70"/>
    <w:rsid w:val="008B5835"/>
    <w:rsid w:val="008B6D57"/>
    <w:rsid w:val="008B7B9B"/>
    <w:rsid w:val="008C0438"/>
    <w:rsid w:val="008C09F3"/>
    <w:rsid w:val="008C2100"/>
    <w:rsid w:val="008C2E4D"/>
    <w:rsid w:val="008C30F4"/>
    <w:rsid w:val="008C4BEE"/>
    <w:rsid w:val="008C5037"/>
    <w:rsid w:val="008C7535"/>
    <w:rsid w:val="008C7F85"/>
    <w:rsid w:val="008D2C22"/>
    <w:rsid w:val="008D2E9C"/>
    <w:rsid w:val="008D5309"/>
    <w:rsid w:val="008D609C"/>
    <w:rsid w:val="008D6CDE"/>
    <w:rsid w:val="008D76B5"/>
    <w:rsid w:val="008E0285"/>
    <w:rsid w:val="008E322E"/>
    <w:rsid w:val="008E6235"/>
    <w:rsid w:val="008E68BA"/>
    <w:rsid w:val="008E72B4"/>
    <w:rsid w:val="008F2081"/>
    <w:rsid w:val="008F7FF9"/>
    <w:rsid w:val="00900AEF"/>
    <w:rsid w:val="00902B2B"/>
    <w:rsid w:val="00903192"/>
    <w:rsid w:val="00903F93"/>
    <w:rsid w:val="009058A8"/>
    <w:rsid w:val="00906623"/>
    <w:rsid w:val="00906923"/>
    <w:rsid w:val="00907A51"/>
    <w:rsid w:val="00907F52"/>
    <w:rsid w:val="0091097E"/>
    <w:rsid w:val="00911782"/>
    <w:rsid w:val="00912A6C"/>
    <w:rsid w:val="00913334"/>
    <w:rsid w:val="00914937"/>
    <w:rsid w:val="0091628A"/>
    <w:rsid w:val="009171BC"/>
    <w:rsid w:val="009202E1"/>
    <w:rsid w:val="0092083F"/>
    <w:rsid w:val="009227DD"/>
    <w:rsid w:val="00923F55"/>
    <w:rsid w:val="0092482D"/>
    <w:rsid w:val="00925318"/>
    <w:rsid w:val="00925EA4"/>
    <w:rsid w:val="009301F6"/>
    <w:rsid w:val="00931412"/>
    <w:rsid w:val="00931608"/>
    <w:rsid w:val="009319E8"/>
    <w:rsid w:val="00933E4D"/>
    <w:rsid w:val="00934483"/>
    <w:rsid w:val="00937764"/>
    <w:rsid w:val="009379C2"/>
    <w:rsid w:val="00940B77"/>
    <w:rsid w:val="00940D2A"/>
    <w:rsid w:val="00941295"/>
    <w:rsid w:val="00941CE0"/>
    <w:rsid w:val="009429FB"/>
    <w:rsid w:val="00942FEF"/>
    <w:rsid w:val="00943655"/>
    <w:rsid w:val="00943F7A"/>
    <w:rsid w:val="009470CC"/>
    <w:rsid w:val="00947A35"/>
    <w:rsid w:val="00950A31"/>
    <w:rsid w:val="00950AB9"/>
    <w:rsid w:val="00951F14"/>
    <w:rsid w:val="00953F61"/>
    <w:rsid w:val="009540D2"/>
    <w:rsid w:val="00955731"/>
    <w:rsid w:val="009569E8"/>
    <w:rsid w:val="009574FE"/>
    <w:rsid w:val="00963BC9"/>
    <w:rsid w:val="009642C5"/>
    <w:rsid w:val="00964E90"/>
    <w:rsid w:val="00965B42"/>
    <w:rsid w:val="00967337"/>
    <w:rsid w:val="00967407"/>
    <w:rsid w:val="00967511"/>
    <w:rsid w:val="0096779F"/>
    <w:rsid w:val="00970D02"/>
    <w:rsid w:val="00971AAA"/>
    <w:rsid w:val="0097211B"/>
    <w:rsid w:val="00972BB4"/>
    <w:rsid w:val="009733A9"/>
    <w:rsid w:val="009746E6"/>
    <w:rsid w:val="009761C5"/>
    <w:rsid w:val="0097664E"/>
    <w:rsid w:val="00977DD6"/>
    <w:rsid w:val="00980F37"/>
    <w:rsid w:val="00982BE1"/>
    <w:rsid w:val="00983660"/>
    <w:rsid w:val="00984F4D"/>
    <w:rsid w:val="0098636D"/>
    <w:rsid w:val="009863BD"/>
    <w:rsid w:val="00986B3A"/>
    <w:rsid w:val="00986D57"/>
    <w:rsid w:val="0098700B"/>
    <w:rsid w:val="00987F76"/>
    <w:rsid w:val="0099118D"/>
    <w:rsid w:val="00991782"/>
    <w:rsid w:val="00993624"/>
    <w:rsid w:val="009948EF"/>
    <w:rsid w:val="009951C6"/>
    <w:rsid w:val="0099614E"/>
    <w:rsid w:val="00997EF2"/>
    <w:rsid w:val="009A00CC"/>
    <w:rsid w:val="009A0D55"/>
    <w:rsid w:val="009A2185"/>
    <w:rsid w:val="009A65E8"/>
    <w:rsid w:val="009A6947"/>
    <w:rsid w:val="009A6B73"/>
    <w:rsid w:val="009A72CE"/>
    <w:rsid w:val="009A7644"/>
    <w:rsid w:val="009B014A"/>
    <w:rsid w:val="009B18CD"/>
    <w:rsid w:val="009B2AEB"/>
    <w:rsid w:val="009B2E12"/>
    <w:rsid w:val="009B40B0"/>
    <w:rsid w:val="009B499C"/>
    <w:rsid w:val="009B51FE"/>
    <w:rsid w:val="009B5AEE"/>
    <w:rsid w:val="009B7234"/>
    <w:rsid w:val="009B7760"/>
    <w:rsid w:val="009C1BE8"/>
    <w:rsid w:val="009C3747"/>
    <w:rsid w:val="009C3DB8"/>
    <w:rsid w:val="009C4C4B"/>
    <w:rsid w:val="009C4F82"/>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631"/>
    <w:rsid w:val="009E6D66"/>
    <w:rsid w:val="009E7B91"/>
    <w:rsid w:val="009F2898"/>
    <w:rsid w:val="009F3595"/>
    <w:rsid w:val="009F48E9"/>
    <w:rsid w:val="009F4AF8"/>
    <w:rsid w:val="009F51BC"/>
    <w:rsid w:val="009F5451"/>
    <w:rsid w:val="009F5D6B"/>
    <w:rsid w:val="009F675F"/>
    <w:rsid w:val="009F72A5"/>
    <w:rsid w:val="00A002BA"/>
    <w:rsid w:val="00A00541"/>
    <w:rsid w:val="00A01367"/>
    <w:rsid w:val="00A01EBD"/>
    <w:rsid w:val="00A02096"/>
    <w:rsid w:val="00A0237C"/>
    <w:rsid w:val="00A02EF3"/>
    <w:rsid w:val="00A03BF9"/>
    <w:rsid w:val="00A03D44"/>
    <w:rsid w:val="00A0652A"/>
    <w:rsid w:val="00A06748"/>
    <w:rsid w:val="00A07CC4"/>
    <w:rsid w:val="00A07EFA"/>
    <w:rsid w:val="00A07FFB"/>
    <w:rsid w:val="00A103A7"/>
    <w:rsid w:val="00A109B1"/>
    <w:rsid w:val="00A12301"/>
    <w:rsid w:val="00A13D67"/>
    <w:rsid w:val="00A142D6"/>
    <w:rsid w:val="00A154D9"/>
    <w:rsid w:val="00A20093"/>
    <w:rsid w:val="00A207D3"/>
    <w:rsid w:val="00A20DAD"/>
    <w:rsid w:val="00A22743"/>
    <w:rsid w:val="00A22BAD"/>
    <w:rsid w:val="00A23DB2"/>
    <w:rsid w:val="00A24A27"/>
    <w:rsid w:val="00A25571"/>
    <w:rsid w:val="00A25833"/>
    <w:rsid w:val="00A27105"/>
    <w:rsid w:val="00A30296"/>
    <w:rsid w:val="00A30C9D"/>
    <w:rsid w:val="00A32195"/>
    <w:rsid w:val="00A330F8"/>
    <w:rsid w:val="00A3398E"/>
    <w:rsid w:val="00A35C4A"/>
    <w:rsid w:val="00A37BAA"/>
    <w:rsid w:val="00A40B3C"/>
    <w:rsid w:val="00A42333"/>
    <w:rsid w:val="00A43ECB"/>
    <w:rsid w:val="00A47302"/>
    <w:rsid w:val="00A47728"/>
    <w:rsid w:val="00A51A89"/>
    <w:rsid w:val="00A5245A"/>
    <w:rsid w:val="00A52FFE"/>
    <w:rsid w:val="00A531D2"/>
    <w:rsid w:val="00A53288"/>
    <w:rsid w:val="00A539FD"/>
    <w:rsid w:val="00A54542"/>
    <w:rsid w:val="00A548B8"/>
    <w:rsid w:val="00A5523D"/>
    <w:rsid w:val="00A55F0C"/>
    <w:rsid w:val="00A5728D"/>
    <w:rsid w:val="00A57961"/>
    <w:rsid w:val="00A60EC3"/>
    <w:rsid w:val="00A61F42"/>
    <w:rsid w:val="00A621E5"/>
    <w:rsid w:val="00A65E23"/>
    <w:rsid w:val="00A66136"/>
    <w:rsid w:val="00A66728"/>
    <w:rsid w:val="00A67072"/>
    <w:rsid w:val="00A673A0"/>
    <w:rsid w:val="00A6744F"/>
    <w:rsid w:val="00A70A70"/>
    <w:rsid w:val="00A73D37"/>
    <w:rsid w:val="00A73FA6"/>
    <w:rsid w:val="00A7532F"/>
    <w:rsid w:val="00A75ACB"/>
    <w:rsid w:val="00A76E5D"/>
    <w:rsid w:val="00A775C3"/>
    <w:rsid w:val="00A81AF3"/>
    <w:rsid w:val="00A81F4B"/>
    <w:rsid w:val="00A82F82"/>
    <w:rsid w:val="00A83E06"/>
    <w:rsid w:val="00A85E87"/>
    <w:rsid w:val="00A86CB6"/>
    <w:rsid w:val="00A87702"/>
    <w:rsid w:val="00A91900"/>
    <w:rsid w:val="00A92AB8"/>
    <w:rsid w:val="00A93371"/>
    <w:rsid w:val="00A93FAC"/>
    <w:rsid w:val="00A94B05"/>
    <w:rsid w:val="00A965B7"/>
    <w:rsid w:val="00A977D3"/>
    <w:rsid w:val="00A97E4A"/>
    <w:rsid w:val="00AA0054"/>
    <w:rsid w:val="00AA0A62"/>
    <w:rsid w:val="00AA16B2"/>
    <w:rsid w:val="00AA1C68"/>
    <w:rsid w:val="00AA2952"/>
    <w:rsid w:val="00AA31C3"/>
    <w:rsid w:val="00AA32BB"/>
    <w:rsid w:val="00AA35BF"/>
    <w:rsid w:val="00AA3B07"/>
    <w:rsid w:val="00AA4820"/>
    <w:rsid w:val="00AA5866"/>
    <w:rsid w:val="00AA5CD8"/>
    <w:rsid w:val="00AA66AA"/>
    <w:rsid w:val="00AA695C"/>
    <w:rsid w:val="00AA76F9"/>
    <w:rsid w:val="00AB0B93"/>
    <w:rsid w:val="00AB24E5"/>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6CE9"/>
    <w:rsid w:val="00AC7F0E"/>
    <w:rsid w:val="00AD0444"/>
    <w:rsid w:val="00AD0914"/>
    <w:rsid w:val="00AD1C1B"/>
    <w:rsid w:val="00AD1EE1"/>
    <w:rsid w:val="00AD265B"/>
    <w:rsid w:val="00AD3733"/>
    <w:rsid w:val="00AD442D"/>
    <w:rsid w:val="00AD4721"/>
    <w:rsid w:val="00AD482A"/>
    <w:rsid w:val="00AD48F7"/>
    <w:rsid w:val="00AD5DAF"/>
    <w:rsid w:val="00AD6D29"/>
    <w:rsid w:val="00AD7A12"/>
    <w:rsid w:val="00AD7D83"/>
    <w:rsid w:val="00AE38D9"/>
    <w:rsid w:val="00AE5AB6"/>
    <w:rsid w:val="00AE6172"/>
    <w:rsid w:val="00AE7C82"/>
    <w:rsid w:val="00AF0F8C"/>
    <w:rsid w:val="00AF12A5"/>
    <w:rsid w:val="00AF18DD"/>
    <w:rsid w:val="00AF2E9B"/>
    <w:rsid w:val="00AF5282"/>
    <w:rsid w:val="00AF63C5"/>
    <w:rsid w:val="00AF79D0"/>
    <w:rsid w:val="00B0131B"/>
    <w:rsid w:val="00B019CA"/>
    <w:rsid w:val="00B0343B"/>
    <w:rsid w:val="00B039AF"/>
    <w:rsid w:val="00B03E5E"/>
    <w:rsid w:val="00B03F48"/>
    <w:rsid w:val="00B04A7C"/>
    <w:rsid w:val="00B0531F"/>
    <w:rsid w:val="00B0626D"/>
    <w:rsid w:val="00B062AB"/>
    <w:rsid w:val="00B10FF9"/>
    <w:rsid w:val="00B12112"/>
    <w:rsid w:val="00B121F3"/>
    <w:rsid w:val="00B122B9"/>
    <w:rsid w:val="00B12767"/>
    <w:rsid w:val="00B1346D"/>
    <w:rsid w:val="00B13BE1"/>
    <w:rsid w:val="00B13EB0"/>
    <w:rsid w:val="00B201C9"/>
    <w:rsid w:val="00B2047C"/>
    <w:rsid w:val="00B2249B"/>
    <w:rsid w:val="00B22966"/>
    <w:rsid w:val="00B22BAC"/>
    <w:rsid w:val="00B23A0F"/>
    <w:rsid w:val="00B23E35"/>
    <w:rsid w:val="00B27534"/>
    <w:rsid w:val="00B27D27"/>
    <w:rsid w:val="00B3026B"/>
    <w:rsid w:val="00B3254B"/>
    <w:rsid w:val="00B32B98"/>
    <w:rsid w:val="00B32C83"/>
    <w:rsid w:val="00B3672F"/>
    <w:rsid w:val="00B37A3E"/>
    <w:rsid w:val="00B40687"/>
    <w:rsid w:val="00B40D7A"/>
    <w:rsid w:val="00B4225D"/>
    <w:rsid w:val="00B4239A"/>
    <w:rsid w:val="00B42CB0"/>
    <w:rsid w:val="00B434B0"/>
    <w:rsid w:val="00B44B55"/>
    <w:rsid w:val="00B476CD"/>
    <w:rsid w:val="00B51FE4"/>
    <w:rsid w:val="00B52D8B"/>
    <w:rsid w:val="00B53096"/>
    <w:rsid w:val="00B546C4"/>
    <w:rsid w:val="00B553A7"/>
    <w:rsid w:val="00B55F9B"/>
    <w:rsid w:val="00B56EBF"/>
    <w:rsid w:val="00B579D7"/>
    <w:rsid w:val="00B602CD"/>
    <w:rsid w:val="00B60EC4"/>
    <w:rsid w:val="00B617D6"/>
    <w:rsid w:val="00B62F16"/>
    <w:rsid w:val="00B634D2"/>
    <w:rsid w:val="00B6476C"/>
    <w:rsid w:val="00B66DA1"/>
    <w:rsid w:val="00B6735C"/>
    <w:rsid w:val="00B72ACC"/>
    <w:rsid w:val="00B736C2"/>
    <w:rsid w:val="00B74DA0"/>
    <w:rsid w:val="00B75A84"/>
    <w:rsid w:val="00B77186"/>
    <w:rsid w:val="00B81DEF"/>
    <w:rsid w:val="00B8235F"/>
    <w:rsid w:val="00B82F1B"/>
    <w:rsid w:val="00B83916"/>
    <w:rsid w:val="00B83DFF"/>
    <w:rsid w:val="00B8503A"/>
    <w:rsid w:val="00B90B77"/>
    <w:rsid w:val="00B90C54"/>
    <w:rsid w:val="00B90E9B"/>
    <w:rsid w:val="00B919A9"/>
    <w:rsid w:val="00B94FB4"/>
    <w:rsid w:val="00B9558A"/>
    <w:rsid w:val="00B95E78"/>
    <w:rsid w:val="00B9624E"/>
    <w:rsid w:val="00B96C7D"/>
    <w:rsid w:val="00BA16FE"/>
    <w:rsid w:val="00BA1BDD"/>
    <w:rsid w:val="00BA33D5"/>
    <w:rsid w:val="00BA4830"/>
    <w:rsid w:val="00BA528E"/>
    <w:rsid w:val="00BA5834"/>
    <w:rsid w:val="00BA662C"/>
    <w:rsid w:val="00BA67CE"/>
    <w:rsid w:val="00BA6A02"/>
    <w:rsid w:val="00BA71FE"/>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67"/>
    <w:rsid w:val="00BC5C02"/>
    <w:rsid w:val="00BC6257"/>
    <w:rsid w:val="00BC7C8F"/>
    <w:rsid w:val="00BD0135"/>
    <w:rsid w:val="00BD0B27"/>
    <w:rsid w:val="00BD38BD"/>
    <w:rsid w:val="00BD6A90"/>
    <w:rsid w:val="00BD7AF8"/>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6169"/>
    <w:rsid w:val="00BF64F4"/>
    <w:rsid w:val="00BF6A22"/>
    <w:rsid w:val="00BF6D0B"/>
    <w:rsid w:val="00BF73B0"/>
    <w:rsid w:val="00C002D7"/>
    <w:rsid w:val="00C010B6"/>
    <w:rsid w:val="00C01CD5"/>
    <w:rsid w:val="00C02734"/>
    <w:rsid w:val="00C03A93"/>
    <w:rsid w:val="00C05792"/>
    <w:rsid w:val="00C05A99"/>
    <w:rsid w:val="00C060BC"/>
    <w:rsid w:val="00C066BC"/>
    <w:rsid w:val="00C06F68"/>
    <w:rsid w:val="00C07C21"/>
    <w:rsid w:val="00C07E78"/>
    <w:rsid w:val="00C109AC"/>
    <w:rsid w:val="00C11E5E"/>
    <w:rsid w:val="00C12345"/>
    <w:rsid w:val="00C12837"/>
    <w:rsid w:val="00C14F84"/>
    <w:rsid w:val="00C15263"/>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27596"/>
    <w:rsid w:val="00C301BD"/>
    <w:rsid w:val="00C30E1C"/>
    <w:rsid w:val="00C315D5"/>
    <w:rsid w:val="00C31C74"/>
    <w:rsid w:val="00C32AEB"/>
    <w:rsid w:val="00C32D87"/>
    <w:rsid w:val="00C330D6"/>
    <w:rsid w:val="00C36C3C"/>
    <w:rsid w:val="00C36EDB"/>
    <w:rsid w:val="00C40614"/>
    <w:rsid w:val="00C41742"/>
    <w:rsid w:val="00C41B58"/>
    <w:rsid w:val="00C430C5"/>
    <w:rsid w:val="00C445BE"/>
    <w:rsid w:val="00C44E38"/>
    <w:rsid w:val="00C460DE"/>
    <w:rsid w:val="00C46510"/>
    <w:rsid w:val="00C46871"/>
    <w:rsid w:val="00C50344"/>
    <w:rsid w:val="00C52321"/>
    <w:rsid w:val="00C5274C"/>
    <w:rsid w:val="00C5363D"/>
    <w:rsid w:val="00C54293"/>
    <w:rsid w:val="00C57360"/>
    <w:rsid w:val="00C575E9"/>
    <w:rsid w:val="00C57AA7"/>
    <w:rsid w:val="00C57E7D"/>
    <w:rsid w:val="00C602AF"/>
    <w:rsid w:val="00C603AA"/>
    <w:rsid w:val="00C63397"/>
    <w:rsid w:val="00C67061"/>
    <w:rsid w:val="00C672C6"/>
    <w:rsid w:val="00C71844"/>
    <w:rsid w:val="00C72048"/>
    <w:rsid w:val="00C72410"/>
    <w:rsid w:val="00C72E0B"/>
    <w:rsid w:val="00C7376F"/>
    <w:rsid w:val="00C74EBC"/>
    <w:rsid w:val="00C75C41"/>
    <w:rsid w:val="00C803FB"/>
    <w:rsid w:val="00C82BCB"/>
    <w:rsid w:val="00C82FB3"/>
    <w:rsid w:val="00C84105"/>
    <w:rsid w:val="00C84622"/>
    <w:rsid w:val="00C84841"/>
    <w:rsid w:val="00C85E9D"/>
    <w:rsid w:val="00C87587"/>
    <w:rsid w:val="00C9043E"/>
    <w:rsid w:val="00C91381"/>
    <w:rsid w:val="00C919E6"/>
    <w:rsid w:val="00C91D8E"/>
    <w:rsid w:val="00C92BC4"/>
    <w:rsid w:val="00C95961"/>
    <w:rsid w:val="00C964EE"/>
    <w:rsid w:val="00CA29F8"/>
    <w:rsid w:val="00CA332F"/>
    <w:rsid w:val="00CA3C1C"/>
    <w:rsid w:val="00CA563B"/>
    <w:rsid w:val="00CA5672"/>
    <w:rsid w:val="00CA5B38"/>
    <w:rsid w:val="00CA61F6"/>
    <w:rsid w:val="00CA64E4"/>
    <w:rsid w:val="00CB00A4"/>
    <w:rsid w:val="00CB043F"/>
    <w:rsid w:val="00CB12B5"/>
    <w:rsid w:val="00CB32ED"/>
    <w:rsid w:val="00CB472C"/>
    <w:rsid w:val="00CB76A4"/>
    <w:rsid w:val="00CC0FB5"/>
    <w:rsid w:val="00CC5335"/>
    <w:rsid w:val="00CC7F17"/>
    <w:rsid w:val="00CD11E9"/>
    <w:rsid w:val="00CD1F3E"/>
    <w:rsid w:val="00CD4100"/>
    <w:rsid w:val="00CD510E"/>
    <w:rsid w:val="00CD5637"/>
    <w:rsid w:val="00CD5FCA"/>
    <w:rsid w:val="00CD6A02"/>
    <w:rsid w:val="00CD7055"/>
    <w:rsid w:val="00CD7875"/>
    <w:rsid w:val="00CE31C9"/>
    <w:rsid w:val="00CE4471"/>
    <w:rsid w:val="00CE48DE"/>
    <w:rsid w:val="00CE4D13"/>
    <w:rsid w:val="00CE5DF7"/>
    <w:rsid w:val="00CE7CCC"/>
    <w:rsid w:val="00CF0A83"/>
    <w:rsid w:val="00CF0DE9"/>
    <w:rsid w:val="00CF12BE"/>
    <w:rsid w:val="00CF1D76"/>
    <w:rsid w:val="00CF29BC"/>
    <w:rsid w:val="00CF2BE3"/>
    <w:rsid w:val="00CF3112"/>
    <w:rsid w:val="00CF5DF1"/>
    <w:rsid w:val="00CF60E2"/>
    <w:rsid w:val="00CF6AC6"/>
    <w:rsid w:val="00D002F3"/>
    <w:rsid w:val="00D00B2D"/>
    <w:rsid w:val="00D00D21"/>
    <w:rsid w:val="00D00FAF"/>
    <w:rsid w:val="00D0104C"/>
    <w:rsid w:val="00D01EA7"/>
    <w:rsid w:val="00D02D23"/>
    <w:rsid w:val="00D03357"/>
    <w:rsid w:val="00D03557"/>
    <w:rsid w:val="00D063A8"/>
    <w:rsid w:val="00D064FF"/>
    <w:rsid w:val="00D065EA"/>
    <w:rsid w:val="00D069B3"/>
    <w:rsid w:val="00D07622"/>
    <w:rsid w:val="00D07E88"/>
    <w:rsid w:val="00D100E0"/>
    <w:rsid w:val="00D11BC7"/>
    <w:rsid w:val="00D12A88"/>
    <w:rsid w:val="00D13439"/>
    <w:rsid w:val="00D14B03"/>
    <w:rsid w:val="00D157DD"/>
    <w:rsid w:val="00D172A7"/>
    <w:rsid w:val="00D173F3"/>
    <w:rsid w:val="00D17D92"/>
    <w:rsid w:val="00D216A1"/>
    <w:rsid w:val="00D2174E"/>
    <w:rsid w:val="00D22B29"/>
    <w:rsid w:val="00D23189"/>
    <w:rsid w:val="00D23220"/>
    <w:rsid w:val="00D256C4"/>
    <w:rsid w:val="00D26DAA"/>
    <w:rsid w:val="00D26F70"/>
    <w:rsid w:val="00D27659"/>
    <w:rsid w:val="00D277C9"/>
    <w:rsid w:val="00D31358"/>
    <w:rsid w:val="00D31DC4"/>
    <w:rsid w:val="00D32D89"/>
    <w:rsid w:val="00D34627"/>
    <w:rsid w:val="00D3574A"/>
    <w:rsid w:val="00D36AE0"/>
    <w:rsid w:val="00D372D9"/>
    <w:rsid w:val="00D40258"/>
    <w:rsid w:val="00D409D6"/>
    <w:rsid w:val="00D40CEF"/>
    <w:rsid w:val="00D41398"/>
    <w:rsid w:val="00D41603"/>
    <w:rsid w:val="00D416D7"/>
    <w:rsid w:val="00D43650"/>
    <w:rsid w:val="00D43BAC"/>
    <w:rsid w:val="00D44FDB"/>
    <w:rsid w:val="00D46064"/>
    <w:rsid w:val="00D507E6"/>
    <w:rsid w:val="00D546F0"/>
    <w:rsid w:val="00D54DA0"/>
    <w:rsid w:val="00D5597A"/>
    <w:rsid w:val="00D55A0F"/>
    <w:rsid w:val="00D56881"/>
    <w:rsid w:val="00D56A0D"/>
    <w:rsid w:val="00D56ABF"/>
    <w:rsid w:val="00D570F3"/>
    <w:rsid w:val="00D57460"/>
    <w:rsid w:val="00D576E4"/>
    <w:rsid w:val="00D57B1C"/>
    <w:rsid w:val="00D60062"/>
    <w:rsid w:val="00D61762"/>
    <w:rsid w:val="00D63AF2"/>
    <w:rsid w:val="00D65514"/>
    <w:rsid w:val="00D65689"/>
    <w:rsid w:val="00D65C31"/>
    <w:rsid w:val="00D661A8"/>
    <w:rsid w:val="00D66D85"/>
    <w:rsid w:val="00D67D46"/>
    <w:rsid w:val="00D705F1"/>
    <w:rsid w:val="00D7074F"/>
    <w:rsid w:val="00D711C3"/>
    <w:rsid w:val="00D72DB1"/>
    <w:rsid w:val="00D7434C"/>
    <w:rsid w:val="00D747A4"/>
    <w:rsid w:val="00D754BE"/>
    <w:rsid w:val="00D7687D"/>
    <w:rsid w:val="00D76A65"/>
    <w:rsid w:val="00D831FC"/>
    <w:rsid w:val="00D84170"/>
    <w:rsid w:val="00D844B8"/>
    <w:rsid w:val="00D844BA"/>
    <w:rsid w:val="00D84AC2"/>
    <w:rsid w:val="00D84ACF"/>
    <w:rsid w:val="00D8581C"/>
    <w:rsid w:val="00D8584C"/>
    <w:rsid w:val="00D85B3A"/>
    <w:rsid w:val="00D87A93"/>
    <w:rsid w:val="00D87F8D"/>
    <w:rsid w:val="00D90059"/>
    <w:rsid w:val="00D9006B"/>
    <w:rsid w:val="00D90198"/>
    <w:rsid w:val="00D90A89"/>
    <w:rsid w:val="00D916B4"/>
    <w:rsid w:val="00D919AA"/>
    <w:rsid w:val="00D91CEE"/>
    <w:rsid w:val="00D924C0"/>
    <w:rsid w:val="00D93007"/>
    <w:rsid w:val="00D9304A"/>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3732"/>
    <w:rsid w:val="00DC5960"/>
    <w:rsid w:val="00DC6966"/>
    <w:rsid w:val="00DC6DD9"/>
    <w:rsid w:val="00DC7A65"/>
    <w:rsid w:val="00DC7C6B"/>
    <w:rsid w:val="00DD0015"/>
    <w:rsid w:val="00DD08AA"/>
    <w:rsid w:val="00DD0CF7"/>
    <w:rsid w:val="00DD108B"/>
    <w:rsid w:val="00DD12E4"/>
    <w:rsid w:val="00DD2D28"/>
    <w:rsid w:val="00DD370A"/>
    <w:rsid w:val="00DD3ABB"/>
    <w:rsid w:val="00DD50B1"/>
    <w:rsid w:val="00DD5B11"/>
    <w:rsid w:val="00DD6AE2"/>
    <w:rsid w:val="00DD7BE0"/>
    <w:rsid w:val="00DD7EA6"/>
    <w:rsid w:val="00DE26CF"/>
    <w:rsid w:val="00DE2AF4"/>
    <w:rsid w:val="00DE2D12"/>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200"/>
    <w:rsid w:val="00E03537"/>
    <w:rsid w:val="00E04160"/>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543E"/>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356"/>
    <w:rsid w:val="00E66978"/>
    <w:rsid w:val="00E66A56"/>
    <w:rsid w:val="00E670C2"/>
    <w:rsid w:val="00E70255"/>
    <w:rsid w:val="00E70BB0"/>
    <w:rsid w:val="00E71A78"/>
    <w:rsid w:val="00E74316"/>
    <w:rsid w:val="00E7444B"/>
    <w:rsid w:val="00E7453E"/>
    <w:rsid w:val="00E75636"/>
    <w:rsid w:val="00E75EA5"/>
    <w:rsid w:val="00E8074C"/>
    <w:rsid w:val="00E8157D"/>
    <w:rsid w:val="00E825B6"/>
    <w:rsid w:val="00E84541"/>
    <w:rsid w:val="00E8559C"/>
    <w:rsid w:val="00E857B6"/>
    <w:rsid w:val="00E859C5"/>
    <w:rsid w:val="00E85A93"/>
    <w:rsid w:val="00E9111D"/>
    <w:rsid w:val="00E91CFC"/>
    <w:rsid w:val="00E933ED"/>
    <w:rsid w:val="00E93620"/>
    <w:rsid w:val="00E937DC"/>
    <w:rsid w:val="00E9588F"/>
    <w:rsid w:val="00E95C32"/>
    <w:rsid w:val="00E97254"/>
    <w:rsid w:val="00E9743A"/>
    <w:rsid w:val="00E974D5"/>
    <w:rsid w:val="00E976B1"/>
    <w:rsid w:val="00E97889"/>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16D6"/>
    <w:rsid w:val="00EC2199"/>
    <w:rsid w:val="00EC2807"/>
    <w:rsid w:val="00EC2C02"/>
    <w:rsid w:val="00EC30A1"/>
    <w:rsid w:val="00EC38B4"/>
    <w:rsid w:val="00EC3C72"/>
    <w:rsid w:val="00EC47F3"/>
    <w:rsid w:val="00EC4A0D"/>
    <w:rsid w:val="00EC4EA2"/>
    <w:rsid w:val="00EC7F1D"/>
    <w:rsid w:val="00ED1505"/>
    <w:rsid w:val="00ED23AD"/>
    <w:rsid w:val="00ED330C"/>
    <w:rsid w:val="00ED5A32"/>
    <w:rsid w:val="00ED6254"/>
    <w:rsid w:val="00ED68EE"/>
    <w:rsid w:val="00ED6C19"/>
    <w:rsid w:val="00ED6CF5"/>
    <w:rsid w:val="00ED7023"/>
    <w:rsid w:val="00EE2196"/>
    <w:rsid w:val="00EE2404"/>
    <w:rsid w:val="00EE2DF2"/>
    <w:rsid w:val="00EE51F2"/>
    <w:rsid w:val="00EE7077"/>
    <w:rsid w:val="00EE73CE"/>
    <w:rsid w:val="00EE7C55"/>
    <w:rsid w:val="00EF0B3B"/>
    <w:rsid w:val="00EF176A"/>
    <w:rsid w:val="00EF2632"/>
    <w:rsid w:val="00EF6554"/>
    <w:rsid w:val="00EF67DA"/>
    <w:rsid w:val="00F03FF8"/>
    <w:rsid w:val="00F04521"/>
    <w:rsid w:val="00F04810"/>
    <w:rsid w:val="00F04A3F"/>
    <w:rsid w:val="00F064EA"/>
    <w:rsid w:val="00F06E9C"/>
    <w:rsid w:val="00F073BE"/>
    <w:rsid w:val="00F1087F"/>
    <w:rsid w:val="00F11616"/>
    <w:rsid w:val="00F11A16"/>
    <w:rsid w:val="00F1237A"/>
    <w:rsid w:val="00F123B6"/>
    <w:rsid w:val="00F12554"/>
    <w:rsid w:val="00F15E32"/>
    <w:rsid w:val="00F20933"/>
    <w:rsid w:val="00F211EE"/>
    <w:rsid w:val="00F21A7A"/>
    <w:rsid w:val="00F22DAE"/>
    <w:rsid w:val="00F22E0F"/>
    <w:rsid w:val="00F239B6"/>
    <w:rsid w:val="00F2439C"/>
    <w:rsid w:val="00F27658"/>
    <w:rsid w:val="00F30A7E"/>
    <w:rsid w:val="00F320DF"/>
    <w:rsid w:val="00F339E9"/>
    <w:rsid w:val="00F33F84"/>
    <w:rsid w:val="00F3414D"/>
    <w:rsid w:val="00F34D8C"/>
    <w:rsid w:val="00F35791"/>
    <w:rsid w:val="00F36970"/>
    <w:rsid w:val="00F37818"/>
    <w:rsid w:val="00F4079D"/>
    <w:rsid w:val="00F41950"/>
    <w:rsid w:val="00F41C79"/>
    <w:rsid w:val="00F42053"/>
    <w:rsid w:val="00F43E0A"/>
    <w:rsid w:val="00F448F4"/>
    <w:rsid w:val="00F44F4C"/>
    <w:rsid w:val="00F45242"/>
    <w:rsid w:val="00F45FC0"/>
    <w:rsid w:val="00F46D70"/>
    <w:rsid w:val="00F47143"/>
    <w:rsid w:val="00F50371"/>
    <w:rsid w:val="00F5170C"/>
    <w:rsid w:val="00F51A3B"/>
    <w:rsid w:val="00F53A66"/>
    <w:rsid w:val="00F53ACE"/>
    <w:rsid w:val="00F54CD2"/>
    <w:rsid w:val="00F55CCB"/>
    <w:rsid w:val="00F56732"/>
    <w:rsid w:val="00F60D1E"/>
    <w:rsid w:val="00F60D3E"/>
    <w:rsid w:val="00F62169"/>
    <w:rsid w:val="00F6245B"/>
    <w:rsid w:val="00F64E13"/>
    <w:rsid w:val="00F65914"/>
    <w:rsid w:val="00F70B27"/>
    <w:rsid w:val="00F719DD"/>
    <w:rsid w:val="00F7283C"/>
    <w:rsid w:val="00F7304E"/>
    <w:rsid w:val="00F73117"/>
    <w:rsid w:val="00F73215"/>
    <w:rsid w:val="00F738F5"/>
    <w:rsid w:val="00F739A7"/>
    <w:rsid w:val="00F73C0D"/>
    <w:rsid w:val="00F73F7D"/>
    <w:rsid w:val="00F749B0"/>
    <w:rsid w:val="00F75204"/>
    <w:rsid w:val="00F7529E"/>
    <w:rsid w:val="00F75C29"/>
    <w:rsid w:val="00F77175"/>
    <w:rsid w:val="00F807D1"/>
    <w:rsid w:val="00F8338E"/>
    <w:rsid w:val="00F83AA3"/>
    <w:rsid w:val="00F84623"/>
    <w:rsid w:val="00F85AF1"/>
    <w:rsid w:val="00F87AD0"/>
    <w:rsid w:val="00F90BA4"/>
    <w:rsid w:val="00F9115F"/>
    <w:rsid w:val="00F936A3"/>
    <w:rsid w:val="00F9409E"/>
    <w:rsid w:val="00F959A4"/>
    <w:rsid w:val="00F959FD"/>
    <w:rsid w:val="00F95E42"/>
    <w:rsid w:val="00F96BA0"/>
    <w:rsid w:val="00F970AA"/>
    <w:rsid w:val="00F97B9A"/>
    <w:rsid w:val="00FA0954"/>
    <w:rsid w:val="00FA1991"/>
    <w:rsid w:val="00FA264A"/>
    <w:rsid w:val="00FA54D3"/>
    <w:rsid w:val="00FA5CD5"/>
    <w:rsid w:val="00FA7295"/>
    <w:rsid w:val="00FB1380"/>
    <w:rsid w:val="00FB1848"/>
    <w:rsid w:val="00FB346D"/>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2066"/>
    <w:rsid w:val="00FD3373"/>
    <w:rsid w:val="00FD450C"/>
    <w:rsid w:val="00FD4FAE"/>
    <w:rsid w:val="00FD4FEF"/>
    <w:rsid w:val="00FD66F5"/>
    <w:rsid w:val="00FD6CD0"/>
    <w:rsid w:val="00FD733D"/>
    <w:rsid w:val="00FD73EA"/>
    <w:rsid w:val="00FD7A39"/>
    <w:rsid w:val="00FE0867"/>
    <w:rsid w:val="00FE2D1D"/>
    <w:rsid w:val="00FE3695"/>
    <w:rsid w:val="00FE5D82"/>
    <w:rsid w:val="00FE5E39"/>
    <w:rsid w:val="00FE71DC"/>
    <w:rsid w:val="00FE74C3"/>
    <w:rsid w:val="00FE74CD"/>
    <w:rsid w:val="00FF08F9"/>
    <w:rsid w:val="00FF0D35"/>
    <w:rsid w:val="00FF4540"/>
    <w:rsid w:val="00FF468B"/>
    <w:rsid w:val="00FF580D"/>
    <w:rsid w:val="00FF667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464DE6FF-62D1-4AE0-96AB-75A29F04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0084D"/>
    <w:pPr>
      <w:keepNext/>
      <w:numPr>
        <w:numId w:val="14"/>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3966C3"/>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D90A89"/>
    <w:pPr>
      <w:keepNext/>
      <w:keepLines/>
      <w:numPr>
        <w:ilvl w:val="2"/>
        <w:numId w:val="14"/>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9"/>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0084D"/>
    <w:rPr>
      <w:rFonts w:ascii="Huawei Sans" w:eastAsia="方正兰亭黑简体" w:hAnsi="Huawei Sans" w:cs="Huawei Sans"/>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ED1505"/>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ED1505"/>
    <w:rPr>
      <w:rFonts w:ascii="HuaweiSans-Regular" w:eastAsia="方正兰亭黑简体" w:hAnsi="HuaweiSans-Regular"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D1505"/>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a"/>
    <w:autoRedefine/>
    <w:qFormat/>
    <w:rsid w:val="00ED1505"/>
    <w:pPr>
      <w:numPr>
        <w:numId w:val="18"/>
      </w:numPr>
      <w:ind w:left="1441"/>
    </w:pPr>
    <w:rPr>
      <w:rFonts w:ascii="Huawei Sans" w:eastAsia="方正兰亭黑简体" w:hAnsi="Huawei Sans" w:cs="Huawei Sans"/>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1"/>
    <w:rsid w:val="00ED1505"/>
    <w:rPr>
      <w:rFonts w:ascii="Huawei Sans" w:eastAsia="方正兰亭黑简体" w:hAnsi="Huawei Sans" w:cs="Huawei Sans"/>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73326B"/>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966C3"/>
    <w:rPr>
      <w:rFonts w:ascii="Huawei Sans" w:eastAsia="方正兰亭黑简体" w:hAnsi="Huawei Sans" w:cs="Huawei Sans"/>
      <w:bCs/>
      <w:noProof/>
      <w:sz w:val="36"/>
      <w:szCs w:val="36"/>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D90A89"/>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D1505"/>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边框代码"/>
    <w:basedOn w:val="a2"/>
    <w:link w:val="Char1"/>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9D2E61"/>
    <w:rPr>
      <w:rFonts w:ascii="Courier New" w:eastAsia="微软雅黑" w:hAnsi="Courier New" w:cs="微软雅黑"/>
      <w:kern w:val="2"/>
      <w:sz w:val="21"/>
      <w:szCs w:val="21"/>
      <w:shd w:val="clear" w:color="auto" w:fill="D9D9D9" w:themeFill="background1" w:themeFillShade="D9"/>
    </w:rPr>
  </w:style>
  <w:style w:type="table" w:styleId="afffff3">
    <w:name w:val="Grid Table Light"/>
    <w:basedOn w:val="a4"/>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F9409E"/>
    <w:pPr>
      <w:numPr>
        <w:numId w:val="4"/>
      </w:numPr>
      <w:topLinePunct w:val="0"/>
    </w:pPr>
    <w:rPr>
      <w:kern w:val="2"/>
      <w:sz w:val="21"/>
      <w:szCs w:val="21"/>
    </w:rPr>
  </w:style>
  <w:style w:type="character" w:customStyle="1" w:styleId="renwuChar">
    <w:name w:val="renwu Char"/>
    <w:basedOn w:val="a3"/>
    <w:link w:val="renwu"/>
    <w:rsid w:val="00F9409E"/>
    <w:rPr>
      <w:rFonts w:ascii="微软雅黑" w:eastAsia="微软雅黑" w:hAnsi="微软雅黑" w:cs="微软雅黑"/>
      <w:kern w:val="2"/>
      <w:sz w:val="21"/>
      <w:szCs w:val="21"/>
    </w:rPr>
  </w:style>
  <w:style w:type="paragraph" w:customStyle="1" w:styleId="afffff4">
    <w:name w:val="代码"/>
    <w:basedOn w:val="1e"/>
    <w:link w:val="Char2"/>
    <w:qFormat/>
    <w:rsid w:val="00ED1505"/>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
    <w:link w:val="afffff4"/>
    <w:rsid w:val="00ED1505"/>
    <w:rPr>
      <w:rFonts w:ascii="Huawei Sans" w:eastAsia="Huawei Sans" w:hAnsi="Huawei Sans" w:cs="Huawei Sans"/>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1093284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446708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2479054">
      <w:bodyDiv w:val="1"/>
      <w:marLeft w:val="0"/>
      <w:marRight w:val="0"/>
      <w:marTop w:val="0"/>
      <w:marBottom w:val="0"/>
      <w:divBdr>
        <w:top w:val="none" w:sz="0" w:space="0" w:color="auto"/>
        <w:left w:val="none" w:sz="0" w:space="0" w:color="auto"/>
        <w:bottom w:val="none" w:sz="0" w:space="0" w:color="auto"/>
        <w:right w:val="none" w:sz="0" w:space="0" w:color="auto"/>
      </w:divBdr>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 w:id="20378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package" Target="embeddings/Microsoft_Visio_Drawing.vsdx"/><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C71F2D-8578-471F-8B54-08F42766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56</TotalTime>
  <Pages>41</Pages>
  <Words>7869</Words>
  <Characters>44857</Characters>
  <Application>Microsoft Office Word</Application>
  <DocSecurity>0</DocSecurity>
  <Lines>373</Lines>
  <Paragraphs>105</Paragraphs>
  <ScaleCrop>false</ScaleCrop>
  <Company>Huawei Technologies Co.,Ltd.</Company>
  <LinksUpToDate>false</LinksUpToDate>
  <CharactersWithSpaces>52621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86139</cp:lastModifiedBy>
  <cp:revision>19</cp:revision>
  <cp:lastPrinted>2016-11-21T02:33:00Z</cp:lastPrinted>
  <dcterms:created xsi:type="dcterms:W3CDTF">2022-03-30T05:17:00Z</dcterms:created>
  <dcterms:modified xsi:type="dcterms:W3CDTF">2022-03-30T06:34:00Z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(3)v5OusUZb4+uxp1N7k1CTtc9Uhcuf3p9XFIsF1FNpCg1PPR1al+Dc5KZrB5QwqpOFgvnwEOnW
VZ6JlZ1KViTjNWCmsJjJJLZBPHyp2eg9H+Lzb+V0CkI4nfGP6f28QdtyrIas9778ev0kOPow
ObQJn98rbW4QEalyd9LGUNxl/pBAb5qjFwQhv0aeZbtRNuSiKSawlZphZIj7iTlEK8ZxzK7H
wmwpAns7aapPikmdae</vt:lpwstr>
  </property>
  <property fmtid="{D5CDD505-2E9C-101B-9397-08002B2CF9AE}" pid="15" name="_2015_ms_pID_7253431">
    <vt:lpwstr>7X8ZBUY7YC4/vO8ehn0v/6rxL1wdjlaCmA+FtT8SVm5OavvfH7Jzqq
tQf8hMNf1xUNnKNdJizc7Zfqkos/L7EYOqdCz1P//ZU0ML7ZEeNFMF1femoSKAyb+JPYntuj
JftQ5DYc2gQKqnXcaLGbrCBbEI9FcVZWXjceqN9j/wG83dqj1INoJVfuLJylv0DmuBixn6Wr
37b+Ezz5ods82EDI5JhweiP1T2oBfdpE7WU5</vt:lpwstr>
  </property>
  <property fmtid="{D5CDD505-2E9C-101B-9397-08002B2CF9AE}" pid="16" name="ContentTypeId">
    <vt:lpwstr>0x010100CC226774B8D87F4D92D9D1F6859ED44E</vt:lpwstr>
  </property>
  <property fmtid="{D5CDD505-2E9C-101B-9397-08002B2CF9AE}" pid="17" name="_2015_ms_pID_7253432">
    <vt:lpwstr>9YrKz9mrQ1WfKBPieHFDM64=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1630396870</vt:lpwstr>
  </property>
</Properties>
</file>